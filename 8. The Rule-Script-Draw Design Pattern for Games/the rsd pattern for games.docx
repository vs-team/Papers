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D4EDF" w14:textId="5A395814" w:rsidR="008B197E" w:rsidRPr="00BB7E88" w:rsidRDefault="00BB7E88" w:rsidP="008D4FAB">
      <w:pPr>
        <w:pStyle w:val="papertitle"/>
      </w:pPr>
      <w:r w:rsidRPr="00BB7E88">
        <w:t>The Rule-Script-Draw Design Pattern for Making Games</w:t>
      </w:r>
    </w:p>
    <w:p w14:paraId="2641E81E" w14:textId="20629AD6" w:rsidR="000D4DE4" w:rsidRPr="00F2730B" w:rsidRDefault="000D4DE4" w:rsidP="008D4FAB">
      <w:pPr>
        <w:pStyle w:val="author0"/>
        <w:rPr>
          <w:lang w:val="it-IT"/>
        </w:rPr>
      </w:pPr>
      <w:r w:rsidRPr="00F2730B">
        <w:rPr>
          <w:lang w:val="it-IT"/>
        </w:rPr>
        <w:t>Giuseppe Maggiore, Ren</w:t>
      </w:r>
      <w:r w:rsidR="00CA3F10" w:rsidRPr="00F2730B">
        <w:rPr>
          <w:lang w:val="it-IT"/>
        </w:rPr>
        <w:t>zo Orsini, Michele Bugliesi</w:t>
      </w:r>
    </w:p>
    <w:p w14:paraId="4972981F" w14:textId="6974D490" w:rsidR="000D4DE4" w:rsidRPr="00F2730B" w:rsidRDefault="000D4DE4" w:rsidP="008D4FAB">
      <w:pPr>
        <w:pStyle w:val="address"/>
        <w:rPr>
          <w:lang w:val="it-IT"/>
        </w:rPr>
      </w:pPr>
      <w:r w:rsidRPr="00F2730B">
        <w:rPr>
          <w:lang w:val="it-IT"/>
        </w:rPr>
        <w:t>Università Ca’ Foscari Venezia</w:t>
      </w:r>
    </w:p>
    <w:p w14:paraId="4C42B334" w14:textId="77777777" w:rsidR="000D4DE4" w:rsidRPr="00F2730B" w:rsidRDefault="000D4DE4" w:rsidP="008D4FAB">
      <w:pPr>
        <w:pStyle w:val="address"/>
        <w:rPr>
          <w:lang w:val="it-IT"/>
        </w:rPr>
      </w:pPr>
      <w:r w:rsidRPr="00F2730B">
        <w:rPr>
          <w:lang w:val="it-IT"/>
        </w:rPr>
        <w:t>DAIS - Computer Science</w:t>
      </w:r>
    </w:p>
    <w:p w14:paraId="72E7AF11" w14:textId="605DDF34" w:rsidR="000D4DE4" w:rsidRDefault="00CA3F10" w:rsidP="008D4FAB">
      <w:pPr>
        <w:pStyle w:val="address"/>
        <w:rPr>
          <w:rStyle w:val="e-mail0"/>
          <w:lang w:val="it-IT"/>
        </w:rPr>
      </w:pPr>
      <w:r w:rsidRPr="00F2730B">
        <w:rPr>
          <w:rStyle w:val="e-mail0"/>
          <w:lang w:val="it-IT"/>
        </w:rPr>
        <w:t>{maggiore,orsini</w:t>
      </w:r>
      <w:r w:rsidR="002E12BA" w:rsidRPr="00F2730B">
        <w:rPr>
          <w:rStyle w:val="e-mail0"/>
          <w:lang w:val="it-IT"/>
        </w:rPr>
        <w:t>,bugliesi</w:t>
      </w:r>
      <w:r w:rsidR="000D4DE4" w:rsidRPr="00F2730B">
        <w:rPr>
          <w:rStyle w:val="e-mail0"/>
          <w:lang w:val="it-IT"/>
        </w:rPr>
        <w:t>}@dais.unive.it</w:t>
      </w:r>
    </w:p>
    <w:p w14:paraId="7E5C622D" w14:textId="50FC3C32" w:rsidR="00374A0A" w:rsidRPr="005E640F" w:rsidRDefault="005E640F" w:rsidP="008D4FAB">
      <w:pPr>
        <w:pStyle w:val="abstract0"/>
      </w:pPr>
      <w:r>
        <w:rPr>
          <w:b/>
        </w:rPr>
        <w:t>Abstract.</w:t>
      </w:r>
      <w:r>
        <w:t xml:space="preserve"> </w:t>
      </w:r>
      <w:r w:rsidR="00374A0A" w:rsidRPr="005E640F">
        <w:t xml:space="preserve">In this paper we present the </w:t>
      </w:r>
      <w:r w:rsidR="00BB7E88">
        <w:t xml:space="preserve">Rule-Script-Draw design pattern around which the </w:t>
      </w:r>
      <w:r w:rsidR="00374A0A" w:rsidRPr="005E640F">
        <w:t xml:space="preserve">Casanova language </w:t>
      </w:r>
      <w:r w:rsidR="00BB7E88">
        <w:t>is structured</w:t>
      </w:r>
      <w:r w:rsidR="00374A0A" w:rsidRPr="005E640F">
        <w:t xml:space="preserve">. </w:t>
      </w:r>
      <w:r w:rsidR="00BB7E88">
        <w:t>This pattern analyzes the common structure of a game and how these structures interact with each other</w:t>
      </w:r>
      <w:r w:rsidR="00374A0A" w:rsidRPr="005E640F">
        <w:t>.</w:t>
      </w:r>
    </w:p>
    <w:p w14:paraId="02EF5FF5" w14:textId="2DAE0FBC" w:rsidR="008B197E" w:rsidRPr="005E640F" w:rsidRDefault="005E640F" w:rsidP="008D4FAB">
      <w:pPr>
        <w:pStyle w:val="keywords"/>
      </w:pPr>
      <w:r>
        <w:rPr>
          <w:b/>
        </w:rPr>
        <w:t>Keywords:</w:t>
      </w:r>
      <w:r>
        <w:t xml:space="preserve"> </w:t>
      </w:r>
      <w:r w:rsidR="00D06851" w:rsidRPr="005E640F">
        <w:t xml:space="preserve">Game development, Casanova, </w:t>
      </w:r>
      <w:r w:rsidR="00BB7E88">
        <w:t xml:space="preserve">design patterns, </w:t>
      </w:r>
      <w:r w:rsidR="00D06851" w:rsidRPr="005E640F">
        <w:t xml:space="preserve">languages, </w:t>
      </w:r>
      <w:r w:rsidR="00056261" w:rsidRPr="005E640F">
        <w:t>fun</w:t>
      </w:r>
      <w:r w:rsidR="00056261" w:rsidRPr="005E640F">
        <w:t>c</w:t>
      </w:r>
      <w:r w:rsidR="00056261" w:rsidRPr="005E640F">
        <w:t xml:space="preserve">tional programming, </w:t>
      </w:r>
      <w:r w:rsidR="00D06851" w:rsidRPr="005E640F">
        <w:t>F#</w:t>
      </w:r>
    </w:p>
    <w:p w14:paraId="330B63DA" w14:textId="3DFC2B05" w:rsidR="008B197E" w:rsidRDefault="00B41FA9" w:rsidP="008D4FAB">
      <w:pPr>
        <w:pStyle w:val="heading1"/>
      </w:pPr>
      <w:bookmarkStart w:id="0" w:name="_WHAT_IS_CASANOVA?"/>
      <w:bookmarkEnd w:id="0"/>
      <w:r>
        <w:t>The Rule-Script-Draw Design Pattern</w:t>
      </w:r>
    </w:p>
    <w:p w14:paraId="1230661A" w14:textId="4C4E31BB" w:rsidR="000F1786" w:rsidRDefault="000F1786" w:rsidP="000F1786">
      <w:r>
        <w:t>Casanova is a programming language that is being designed in order to facil</w:t>
      </w:r>
      <w:r>
        <w:t>i</w:t>
      </w:r>
      <w:r>
        <w:t>tate creating games. Casanova is built around an idea of games and their esse</w:t>
      </w:r>
      <w:r>
        <w:t>n</w:t>
      </w:r>
      <w:r>
        <w:t>tial components that is rather novel, since there is no disciplined work in the literature that tries to identify the unique components that make up a game from the sof</w:t>
      </w:r>
      <w:r>
        <w:t>t</w:t>
      </w:r>
      <w:r>
        <w:t>ware engineering standpoint.</w:t>
      </w:r>
    </w:p>
    <w:p w14:paraId="391095C3" w14:textId="7AD86443" w:rsidR="000F1786" w:rsidRDefault="000F1786" w:rsidP="000F1786">
      <w:r>
        <w:t>After a careful analysis of the structure of different games, we have realized that games are defined in terms of three main components, and their interaction. On one hand there is the logic of the game, which at every tick of the logic sim</w:t>
      </w:r>
      <w:r>
        <w:t>u</w:t>
      </w:r>
      <w:r>
        <w:t>lation modifies the data structures that describe the world so that they reflect the world as updated after a certain amount of time; on the other hand there is the drawing of the simulation, which takes the current state of the world as d</w:t>
      </w:r>
      <w:r>
        <w:t>e</w:t>
      </w:r>
      <w:r>
        <w:t>scribed by its data structures and performs</w:t>
      </w:r>
      <w:r w:rsidR="00430009">
        <w:t xml:space="preserve"> a series of drawing operations. Game deve</w:t>
      </w:r>
      <w:r w:rsidR="00430009">
        <w:t>l</w:t>
      </w:r>
      <w:r w:rsidR="00430009">
        <w:t xml:space="preserve">opment frameworks such as </w:t>
      </w:r>
      <w:r w:rsidR="008F3220">
        <w:t>DirectX UT, XNA, and many others are all roo</w:t>
      </w:r>
      <w:r w:rsidR="008F3220">
        <w:t>t</w:t>
      </w:r>
      <w:r w:rsidR="008F3220">
        <w:t>ed in a simpler model of games based on the main loop, which offers customiz</w:t>
      </w:r>
      <w:r w:rsidR="008F3220">
        <w:t>a</w:t>
      </w:r>
      <w:r w:rsidR="008F3220">
        <w:t xml:space="preserve">ble (or virtual, or scriptable) functions that are then invoked by the framework at the </w:t>
      </w:r>
      <w:r w:rsidR="00E907BD">
        <w:t>fixed time intervals and that implement the game logic and rendering.</w:t>
      </w:r>
      <w:r w:rsidR="00315D6C">
        <w:t xml:space="preserve"> This arch</w:t>
      </w:r>
      <w:r w:rsidR="00315D6C">
        <w:t>i</w:t>
      </w:r>
      <w:r w:rsidR="00315D6C">
        <w:t>tecture means that the only views the developer has of the state are fra</w:t>
      </w:r>
      <w:r w:rsidR="00315D6C">
        <w:t>g</w:t>
      </w:r>
      <w:r w:rsidR="00315D6C">
        <w:t xml:space="preserve">mented with respect to time, </w:t>
      </w:r>
      <w:r w:rsidR="002F3503">
        <w:t xml:space="preserve">meaning that any code operation </w:t>
      </w:r>
      <w:r w:rsidR="00315D6C">
        <w:t>must be pe</w:t>
      </w:r>
      <w:r w:rsidR="00315D6C">
        <w:t>r</w:t>
      </w:r>
      <w:r w:rsidR="00315D6C">
        <w:t xml:space="preserve">formed </w:t>
      </w:r>
      <w:r w:rsidR="002F3503">
        <w:t>and completed within a single tick of the simulation (usually taking no less than 1/30</w:t>
      </w:r>
      <w:r w:rsidR="002F3503" w:rsidRPr="002F3503">
        <w:rPr>
          <w:vertAlign w:val="superscript"/>
        </w:rPr>
        <w:t>th</w:t>
      </w:r>
      <w:r w:rsidR="002F3503">
        <w:t xml:space="preserve"> of a second). Many game operations, from animations to timers to complex </w:t>
      </w:r>
      <w:r w:rsidR="005E59DE">
        <w:t>s</w:t>
      </w:r>
      <w:r w:rsidR="005E59DE">
        <w:t>e</w:t>
      </w:r>
      <w:r w:rsidR="005E59DE">
        <w:t xml:space="preserve">quential </w:t>
      </w:r>
      <w:r w:rsidR="002F3503">
        <w:t xml:space="preserve">behaviors </w:t>
      </w:r>
      <w:r w:rsidR="005E59DE">
        <w:t xml:space="preserve">are ill-suited to this kind of representation, while many others fit perfectly. Modern game engines, such as Unity (and many, many others) have </w:t>
      </w:r>
      <w:r w:rsidR="005E59DE">
        <w:lastRenderedPageBreak/>
        <w:t>adopted scripting engines and coroutine mechanisms that make it easier to int</w:t>
      </w:r>
      <w:r w:rsidR="005E59DE">
        <w:t>e</w:t>
      </w:r>
      <w:r w:rsidR="005E59DE">
        <w:t>grate long-running operations in the game loop.</w:t>
      </w:r>
    </w:p>
    <w:p w14:paraId="1958B304" w14:textId="4399129B" w:rsidR="005E59DE" w:rsidRDefault="005E59DE" w:rsidP="000F1786">
      <w:r>
        <w:t>Observing these aspects, we have come up with a description of a game in terms of four main components:</w:t>
      </w:r>
    </w:p>
    <w:p w14:paraId="5A8B46F0" w14:textId="025C3B12" w:rsidR="005E59DE" w:rsidRDefault="005E59DE" w:rsidP="005E59DE">
      <w:pPr>
        <w:pStyle w:val="ListParagraph"/>
        <w:numPr>
          <w:ilvl w:val="0"/>
          <w:numId w:val="41"/>
        </w:numPr>
      </w:pPr>
      <w:r>
        <w:t>The description of the world and its entities as a series of data structures</w:t>
      </w:r>
    </w:p>
    <w:p w14:paraId="171100E6" w14:textId="60B392E6" w:rsidR="005E59DE" w:rsidRDefault="005E59DE" w:rsidP="005E59DE">
      <w:pPr>
        <w:pStyle w:val="ListParagraph"/>
        <w:numPr>
          <w:ilvl w:val="0"/>
          <w:numId w:val="41"/>
        </w:numPr>
      </w:pPr>
      <w:r>
        <w:t xml:space="preserve">The description of how an entity updates itself and its fields (by reading, but not writing the rest of the world) as a series of </w:t>
      </w:r>
      <w:r w:rsidRPr="005E59DE">
        <w:rPr>
          <w:b/>
        </w:rPr>
        <w:t>rules</w:t>
      </w:r>
      <w:r>
        <w:t xml:space="preserve"> attached to each entity</w:t>
      </w:r>
    </w:p>
    <w:p w14:paraId="5C7A73A6" w14:textId="61D42F40" w:rsidR="005E59DE" w:rsidRDefault="005E59DE" w:rsidP="005E59DE">
      <w:pPr>
        <w:pStyle w:val="ListParagraph"/>
        <w:numPr>
          <w:ilvl w:val="0"/>
          <w:numId w:val="41"/>
        </w:numPr>
      </w:pPr>
      <w:r>
        <w:t xml:space="preserve">The description of a series of imperative </w:t>
      </w:r>
      <w:r w:rsidRPr="005E59DE">
        <w:rPr>
          <w:b/>
        </w:rPr>
        <w:t>scripts</w:t>
      </w:r>
      <w:r>
        <w:t xml:space="preserve"> that, similarly to threads, run in sequence, parallelism and concurrency with each other and which modify the variable parts of the state</w:t>
      </w:r>
    </w:p>
    <w:p w14:paraId="5C0DE586" w14:textId="0E9A88CB" w:rsidR="005E59DE" w:rsidRDefault="005E59DE" w:rsidP="005E59DE">
      <w:pPr>
        <w:pStyle w:val="ListParagraph"/>
        <w:numPr>
          <w:ilvl w:val="0"/>
          <w:numId w:val="41"/>
        </w:numPr>
      </w:pPr>
      <w:r>
        <w:t xml:space="preserve">The description of all the </w:t>
      </w:r>
      <w:r w:rsidRPr="005E59DE">
        <w:rPr>
          <w:b/>
        </w:rPr>
        <w:t>drawable</w:t>
      </w:r>
      <w:r>
        <w:t xml:space="preserve"> fields of each entity which are re</w:t>
      </w:r>
      <w:r>
        <w:t>n</w:t>
      </w:r>
      <w:r>
        <w:t>dered automatically after each tick of the update function</w:t>
      </w:r>
    </w:p>
    <w:p w14:paraId="696A8A16" w14:textId="0E0B3A28" w:rsidR="00944E4F" w:rsidRDefault="00944E4F" w:rsidP="00944E4F">
      <w:r>
        <w:t xml:space="preserve">A game defined in terms of these four aspects follows the </w:t>
      </w:r>
      <w:r w:rsidRPr="00944E4F">
        <w:rPr>
          <w:b/>
        </w:rPr>
        <w:t>rule-script-draw</w:t>
      </w:r>
      <w:r w:rsidR="00B41FA9">
        <w:rPr>
          <w:b/>
        </w:rPr>
        <w:t xml:space="preserve"> (RSD)</w:t>
      </w:r>
      <w:r>
        <w:t xml:space="preserve"> design pattern, which we believe is already followed unwittingly by many games and around which better (and explicit) abstractions should be built.</w:t>
      </w:r>
    </w:p>
    <w:p w14:paraId="2DADBB2F" w14:textId="0B3131EA" w:rsidR="004E5D90" w:rsidRDefault="004E5D90" w:rsidP="00944E4F">
      <w:r>
        <w:t>A single frame thus performs the following operations:</w:t>
      </w:r>
    </w:p>
    <w:p w14:paraId="502DE183" w14:textId="1FCFFBF9" w:rsidR="004E5D90" w:rsidRDefault="004E5D90" w:rsidP="004E5D90">
      <w:pPr>
        <w:pStyle w:val="ListParagraph"/>
        <w:numPr>
          <w:ilvl w:val="0"/>
          <w:numId w:val="41"/>
        </w:numPr>
      </w:pPr>
      <w:r>
        <w:t xml:space="preserve">We start with </w:t>
      </w:r>
      <m:oMath>
        <m:r>
          <w:rPr>
            <w:rFonts w:ascii="Cambria Math" w:hAnsi="Cambria Math"/>
          </w:rPr>
          <m:t>worl</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the world description at time </w:t>
      </w:r>
      <m:oMath>
        <m:r>
          <w:rPr>
            <w:rFonts w:ascii="Cambria Math" w:hAnsi="Cambria Math"/>
          </w:rPr>
          <m:t>t</m:t>
        </m:r>
      </m:oMath>
    </w:p>
    <w:p w14:paraId="0902466B" w14:textId="5B663BFC" w:rsidR="004E5D90" w:rsidRDefault="004E5D90" w:rsidP="004E5D90">
      <w:pPr>
        <w:pStyle w:val="ListParagraph"/>
        <w:numPr>
          <w:ilvl w:val="0"/>
          <w:numId w:val="41"/>
        </w:numPr>
      </w:pPr>
      <w:r>
        <w:t xml:space="preserve">We apply all the rules of the game, executed in parallel with each other (that is, with no interference, and possibly also in a multithreaded fashion so as to </w:t>
      </w:r>
      <w:r w:rsidR="007C119F">
        <w:t>speed up</w:t>
      </w:r>
      <w:r>
        <w:t xml:space="preserve"> their evaluation)</w:t>
      </w:r>
    </w:p>
    <w:p w14:paraId="7C181620" w14:textId="751EAD9E" w:rsidR="007C119F" w:rsidRDefault="007C119F" w:rsidP="004E5D90">
      <w:pPr>
        <w:pStyle w:val="ListParagraph"/>
        <w:numPr>
          <w:ilvl w:val="0"/>
          <w:numId w:val="41"/>
        </w:numPr>
      </w:pPr>
      <w:r>
        <w:t>We then run a step of each active script of the game, sequentially since scripts may have side effects and thus each of them modifies the state in a way that may be significant to the other scripts</w:t>
      </w:r>
    </w:p>
    <w:p w14:paraId="3A4145C7" w14:textId="0F259AF7" w:rsidR="007C119F" w:rsidRDefault="00567F8A" w:rsidP="004E5D90">
      <w:pPr>
        <w:pStyle w:val="ListParagraph"/>
        <w:numPr>
          <w:ilvl w:val="0"/>
          <w:numId w:val="41"/>
        </w:numPr>
      </w:pPr>
      <w:r>
        <w:t>Finally we draw all the drawable entities contained in the game world, and we repeat the process</w:t>
      </w:r>
    </w:p>
    <w:p w14:paraId="43547F9E" w14:textId="4A4FC928" w:rsidR="008254AC" w:rsidRPr="005E640F" w:rsidRDefault="008D4FAB" w:rsidP="008D4FAB">
      <w:pPr>
        <w:pStyle w:val="heading1"/>
      </w:pPr>
      <w:bookmarkStart w:id="1" w:name="_THE_CASANOVA_LANGUAGE"/>
      <w:bookmarkEnd w:id="1"/>
      <w:r>
        <w:t>The Casanova language</w:t>
      </w:r>
    </w:p>
    <w:p w14:paraId="098D1680" w14:textId="3957CA03" w:rsidR="003B61DF" w:rsidRPr="005E640F" w:rsidRDefault="00654F7F" w:rsidP="00383F4E">
      <w:pPr>
        <w:pStyle w:val="p1a"/>
      </w:pPr>
      <w:r w:rsidRPr="005E640F">
        <w:t>The Casanova language is similar to the languages of the ML family (F# in pa</w:t>
      </w:r>
      <w:r w:rsidRPr="005E640F">
        <w:t>r</w:t>
      </w:r>
      <w:r w:rsidRPr="005E640F">
        <w:t>ticular, with a few aspects such as list comprehensions inspired from the elegant Haskell syntax) and it is built around the idea of defining a gam</w:t>
      </w:r>
      <w:r w:rsidR="00775A31">
        <w:t xml:space="preserve">e </w:t>
      </w:r>
      <w:r w:rsidR="00BA5017">
        <w:t>where the logic and drawing of the game are declarative, plus a series of imperative processes (scripts) that take care of the user input and other sequential operations</w:t>
      </w:r>
      <w:r w:rsidR="00775A31">
        <w:t>.</w:t>
      </w:r>
      <w:r w:rsidR="00D515C5">
        <w:t xml:space="preserve"> </w:t>
      </w:r>
      <w:r w:rsidR="003B61DF">
        <w:t xml:space="preserve">We now describe </w:t>
      </w:r>
      <w:r w:rsidR="00383F4E">
        <w:t xml:space="preserve">Casanova by showing how to build an application in it. </w:t>
      </w:r>
      <w:r w:rsidR="003B61DF" w:rsidRPr="005E640F">
        <w:t xml:space="preserve">The Game of Life, while not properly a videogame (there is no interaction) features many of the aspects of a game: it is a simulation of a virtual world that evolves and changes over time. A matrix of cells is changed according to the following rules: </w:t>
      </w:r>
      <w:r w:rsidR="003B61DF" w:rsidRPr="005A7A6C">
        <w:rPr>
          <w:i/>
        </w:rPr>
        <w:t>(</w:t>
      </w:r>
      <w:proofErr w:type="spellStart"/>
      <w:r w:rsidR="003B61DF" w:rsidRPr="005A7A6C">
        <w:rPr>
          <w:i/>
        </w:rPr>
        <w:t>i</w:t>
      </w:r>
      <w:proofErr w:type="spellEnd"/>
      <w:r w:rsidR="003B61DF" w:rsidRPr="005A7A6C">
        <w:rPr>
          <w:i/>
        </w:rPr>
        <w:t>)</w:t>
      </w:r>
      <w:r w:rsidR="003B61DF" w:rsidRPr="005E640F">
        <w:t xml:space="preserve"> a cell with less than two </w:t>
      </w:r>
      <w:proofErr w:type="gramStart"/>
      <w:r w:rsidR="003B61DF" w:rsidRPr="005E640F">
        <w:t>alive</w:t>
      </w:r>
      <w:proofErr w:type="gramEnd"/>
      <w:r w:rsidR="003B61DF" w:rsidRPr="005E640F">
        <w:t xml:space="preserve"> neighbors dies because of under-population; </w:t>
      </w:r>
      <w:r w:rsidR="003B61DF" w:rsidRPr="005A7A6C">
        <w:rPr>
          <w:i/>
        </w:rPr>
        <w:t>(ii)</w:t>
      </w:r>
      <w:r w:rsidR="003B61DF" w:rsidRPr="005E640F">
        <w:t xml:space="preserve"> a cell with more than three neighbors dies because of over-population; </w:t>
      </w:r>
      <w:r w:rsidR="003B61DF" w:rsidRPr="005A7A6C">
        <w:rPr>
          <w:i/>
        </w:rPr>
        <w:t>(iii)</w:t>
      </w:r>
      <w:r w:rsidR="003B61DF" w:rsidRPr="005E640F">
        <w:t xml:space="preserve"> any other cell remains the same.</w:t>
      </w:r>
    </w:p>
    <w:p w14:paraId="04A4E6B9" w14:textId="3DC128D0" w:rsidR="003B61DF" w:rsidRPr="005E640F" w:rsidRDefault="003B61DF" w:rsidP="003B61DF">
      <w:r w:rsidRPr="005E640F">
        <w:t xml:space="preserve">We start by defining the state of the game as a matrix of cells; the state also contains a </w:t>
      </w:r>
      <w:proofErr w:type="gramStart"/>
      <w:r w:rsidRPr="005E640F">
        <w:t>boolean</w:t>
      </w:r>
      <w:proofErr w:type="gramEnd"/>
      <w:r w:rsidRPr="005E640F">
        <w:t xml:space="preserve"> variable which will trigger the update of the cell matrix once per second</w:t>
      </w:r>
      <w:r w:rsidR="00D25237">
        <w:t>. The world also features a sprite layer, a grouping of all the render</w:t>
      </w:r>
      <w:r w:rsidR="00D25237">
        <w:t>a</w:t>
      </w:r>
      <w:r w:rsidR="00D25237">
        <w:t xml:space="preserve">ble </w:t>
      </w:r>
      <w:r w:rsidR="00D25237">
        <w:lastRenderedPageBreak/>
        <w:t xml:space="preserve">sprites </w:t>
      </w:r>
      <w:r w:rsidR="005A5435">
        <w:t>that specifies their common rendering parameters (such as tran</w:t>
      </w:r>
      <w:r w:rsidR="005A5435">
        <w:t>s</w:t>
      </w:r>
      <w:r w:rsidR="005A5435">
        <w:t>forms, alpha blending, shader, etc.).</w:t>
      </w:r>
    </w:p>
    <w:p w14:paraId="4533FFDA" w14:textId="77777777" w:rsidR="003B61DF" w:rsidRDefault="003B61DF" w:rsidP="003B61DF">
      <w:pPr>
        <w:pStyle w:val="Codice"/>
        <w:rPr>
          <w:lang w:eastAsia="it-IT"/>
        </w:rPr>
      </w:pPr>
      <w:r>
        <w:rPr>
          <w:color w:val="0000FF"/>
          <w:lang w:eastAsia="it-IT"/>
        </w:rPr>
        <w:t>type</w:t>
      </w:r>
      <w:r>
        <w:rPr>
          <w:lang w:eastAsia="it-IT"/>
        </w:rPr>
        <w:t xml:space="preserve"> World =</w:t>
      </w:r>
    </w:p>
    <w:p w14:paraId="76EB3452" w14:textId="77777777" w:rsidR="003B61DF" w:rsidRDefault="003B61DF" w:rsidP="003B61DF">
      <w:pPr>
        <w:pStyle w:val="Codice"/>
        <w:rPr>
          <w:lang w:eastAsia="it-IT"/>
        </w:rPr>
      </w:pPr>
      <w:r>
        <w:rPr>
          <w:lang w:eastAsia="it-IT"/>
        </w:rPr>
        <w:t xml:space="preserve">  { Sprites     : SpriteLayer</w:t>
      </w:r>
    </w:p>
    <w:p w14:paraId="38431DBC" w14:textId="77777777" w:rsidR="003B61DF" w:rsidRDefault="003B61DF" w:rsidP="003B61DF">
      <w:pPr>
        <w:pStyle w:val="Codice"/>
        <w:rPr>
          <w:lang w:eastAsia="it-IT"/>
        </w:rPr>
      </w:pPr>
      <w:r>
        <w:rPr>
          <w:lang w:eastAsia="it-IT"/>
        </w:rPr>
        <w:t xml:space="preserve">    Cells       : list&lt;list&lt;Cell&gt;&gt;</w:t>
      </w:r>
    </w:p>
    <w:p w14:paraId="01D87703" w14:textId="77777777" w:rsidR="003B61DF" w:rsidRPr="005E640F" w:rsidRDefault="003B61DF" w:rsidP="003B61DF">
      <w:pPr>
        <w:pStyle w:val="Codice"/>
      </w:pPr>
      <w:r>
        <w:rPr>
          <w:lang w:eastAsia="it-IT"/>
        </w:rPr>
        <w:t xml:space="preserve">    UpdateNow   : var&lt;bool&gt; }</w:t>
      </w:r>
    </w:p>
    <w:p w14:paraId="685A6D07" w14:textId="44F32D41" w:rsidR="003B61DF" w:rsidRPr="005E640F" w:rsidRDefault="003B61DF" w:rsidP="003B61DF">
      <w:r w:rsidRPr="005E640F">
        <w:t xml:space="preserve">Each cell contains a value (which is </w:t>
      </w:r>
      <w:r w:rsidRPr="005A7A6C">
        <w:rPr>
          <w:rStyle w:val="CodiceInline"/>
        </w:rPr>
        <w:t>1</w:t>
      </w:r>
      <w:r w:rsidRPr="005E640F">
        <w:t xml:space="preserve"> when the cell is alive and </w:t>
      </w:r>
      <w:r w:rsidRPr="005A7A6C">
        <w:rPr>
          <w:rStyle w:val="CodiceInline"/>
        </w:rPr>
        <w:t>0</w:t>
      </w:r>
      <w:r w:rsidRPr="005E640F">
        <w:t xml:space="preserve"> when the cell is dead) and a list of its neighbors</w:t>
      </w:r>
      <w:r>
        <w:t xml:space="preserve"> (marked as </w:t>
      </w:r>
      <w:r w:rsidRPr="003F4DD2">
        <w:rPr>
          <w:rStyle w:val="CodiceInline"/>
        </w:rPr>
        <w:t>ref</w:t>
      </w:r>
      <w:r>
        <w:t>, since the neighbors of a cell are just references to those cells, rather than the main points of storage for those cells</w:t>
      </w:r>
      <w:r w:rsidR="00E06C6D">
        <w:t>, and thus they are not updated</w:t>
      </w:r>
      <w:r>
        <w:t>)</w:t>
      </w:r>
      <w:r w:rsidRPr="005E640F">
        <w:t>. The value of the cell is updated every time an update is triggered</w:t>
      </w:r>
      <w:r>
        <w:t xml:space="preserve"> (rather than at each tick)</w:t>
      </w:r>
      <w:r w:rsidRPr="005E640F">
        <w:t>, by summing the value of the neighbors and applying t</w:t>
      </w:r>
      <w:r>
        <w:t>he rules mentioned above. The color of the cell is upda</w:t>
      </w:r>
      <w:r>
        <w:t>t</w:t>
      </w:r>
      <w:r>
        <w:t>ed to reflect its current value.</w:t>
      </w:r>
      <w:r w:rsidR="00383F4E">
        <w:t xml:space="preserve"> The updates of an entity are contained in its rules, a series of methods that take the same name of the field they update at each tick; a rule is invoked automatically for each entity of the game, and it receives as i</w:t>
      </w:r>
      <w:r w:rsidR="00383F4E">
        <w:t>n</w:t>
      </w:r>
      <w:r w:rsidR="00383F4E">
        <w:t xml:space="preserve">put the current state of world, the current state of the entity being updated, and the time delta between the current frame and the previous frame. The result of computing a rule is </w:t>
      </w:r>
      <w:r w:rsidR="00BA5017">
        <w:t xml:space="preserve">stored </w:t>
      </w:r>
      <w:r w:rsidR="00383F4E">
        <w:t xml:space="preserve">in </w:t>
      </w:r>
      <w:r w:rsidR="00BA5017">
        <w:t xml:space="preserve">its </w:t>
      </w:r>
      <w:r w:rsidR="00383F4E">
        <w:t xml:space="preserve">entity only after all rules of all entities </w:t>
      </w:r>
      <w:r w:rsidR="00BA5017">
        <w:t xml:space="preserve">of the world </w:t>
      </w:r>
      <w:r w:rsidR="00383F4E">
        <w:t>have been computed successfully, that is rules do not interfere with each other and can be computed in parallel.</w:t>
      </w:r>
      <w:r w:rsidR="00D25237">
        <w:t xml:space="preserve"> A cell also contains a sprite, which is drawn automatically by the framework after each tick of the simulation.</w:t>
      </w:r>
    </w:p>
    <w:p w14:paraId="7015958F" w14:textId="77777777" w:rsidR="003B61DF" w:rsidRDefault="003B61DF" w:rsidP="003B61DF">
      <w:pPr>
        <w:pStyle w:val="Codice"/>
        <w:rPr>
          <w:lang w:eastAsia="it-IT"/>
        </w:rPr>
      </w:pPr>
      <w:r>
        <w:rPr>
          <w:color w:val="0000FF"/>
          <w:lang w:eastAsia="it-IT"/>
        </w:rPr>
        <w:t>type</w:t>
      </w:r>
      <w:r>
        <w:rPr>
          <w:lang w:eastAsia="it-IT"/>
        </w:rPr>
        <w:t xml:space="preserve"> Cell = {</w:t>
      </w:r>
    </w:p>
    <w:p w14:paraId="07179500" w14:textId="77777777" w:rsidR="003B61DF" w:rsidRDefault="003B61DF" w:rsidP="003B61DF">
      <w:pPr>
        <w:pStyle w:val="Codice"/>
        <w:rPr>
          <w:lang w:eastAsia="it-IT"/>
        </w:rPr>
      </w:pPr>
      <w:r>
        <w:rPr>
          <w:lang w:eastAsia="it-IT"/>
        </w:rPr>
        <w:t xml:space="preserve">    NearCells   : list&lt;ref&lt;Cell&gt;&gt;</w:t>
      </w:r>
    </w:p>
    <w:p w14:paraId="2EBBD2D4" w14:textId="77777777" w:rsidR="003B61DF" w:rsidRDefault="003B61DF" w:rsidP="003B61DF">
      <w:pPr>
        <w:pStyle w:val="Codice"/>
        <w:rPr>
          <w:lang w:eastAsia="it-IT"/>
        </w:rPr>
      </w:pPr>
      <w:r>
        <w:rPr>
          <w:lang w:eastAsia="it-IT"/>
        </w:rPr>
        <w:t xml:space="preserve">    Value       : int</w:t>
      </w:r>
    </w:p>
    <w:p w14:paraId="7693E0D6" w14:textId="77777777" w:rsidR="003B61DF" w:rsidRDefault="003B61DF" w:rsidP="003B61DF">
      <w:pPr>
        <w:pStyle w:val="Codice"/>
        <w:rPr>
          <w:lang w:eastAsia="it-IT"/>
        </w:rPr>
      </w:pPr>
      <w:r>
        <w:rPr>
          <w:lang w:eastAsia="it-IT"/>
        </w:rPr>
        <w:t xml:space="preserve">    Sprite      : DrawableSprite {</w:t>
      </w:r>
    </w:p>
    <w:p w14:paraId="22255912" w14:textId="77777777" w:rsidR="003B61DF" w:rsidRDefault="003B61DF" w:rsidP="003B61DF">
      <w:pPr>
        <w:pStyle w:val="Codice"/>
        <w:rPr>
          <w:lang w:eastAsia="it-IT"/>
        </w:rPr>
      </w:pPr>
      <w:r>
        <w:rPr>
          <w:lang w:eastAsia="it-IT"/>
        </w:rPr>
        <w:t xml:space="preserve">  </w:t>
      </w:r>
      <w:r>
        <w:rPr>
          <w:color w:val="0000FF"/>
          <w:lang w:eastAsia="it-IT"/>
        </w:rPr>
        <w:t>rule</w:t>
      </w:r>
      <w:r>
        <w:rPr>
          <w:lang w:eastAsia="it-IT"/>
        </w:rPr>
        <w:t xml:space="preserve"> Value(world,self,dt) =</w:t>
      </w:r>
    </w:p>
    <w:p w14:paraId="0DD6CD9A" w14:textId="77777777" w:rsidR="003B61DF" w:rsidRDefault="003B61DF" w:rsidP="003B61DF">
      <w:pPr>
        <w:pStyle w:val="Codice"/>
        <w:rPr>
          <w:lang w:eastAsia="it-IT"/>
        </w:rPr>
      </w:pPr>
      <w:r>
        <w:rPr>
          <w:lang w:eastAsia="it-IT"/>
        </w:rPr>
        <w:t xml:space="preserve">    </w:t>
      </w:r>
      <w:r>
        <w:rPr>
          <w:color w:val="0000FF"/>
          <w:lang w:eastAsia="it-IT"/>
        </w:rPr>
        <w:t>if</w:t>
      </w:r>
      <w:r>
        <w:rPr>
          <w:lang w:eastAsia="it-IT"/>
        </w:rPr>
        <w:t xml:space="preserve"> state.UpdateNow </w:t>
      </w:r>
      <w:r>
        <w:rPr>
          <w:color w:val="0000FF"/>
          <w:lang w:eastAsia="it-IT"/>
        </w:rPr>
        <w:t>then</w:t>
      </w:r>
    </w:p>
    <w:p w14:paraId="049A3A0E" w14:textId="77777777" w:rsidR="003B61DF" w:rsidRDefault="003B61DF" w:rsidP="003B61DF">
      <w:pPr>
        <w:pStyle w:val="Codice"/>
        <w:rPr>
          <w:lang w:eastAsia="it-IT"/>
        </w:rPr>
      </w:pPr>
      <w:r>
        <w:rPr>
          <w:lang w:eastAsia="it-IT"/>
        </w:rPr>
        <w:t xml:space="preserve">      </w:t>
      </w:r>
      <w:r>
        <w:rPr>
          <w:color w:val="0000FF"/>
          <w:lang w:eastAsia="it-IT"/>
        </w:rPr>
        <w:t>let</w:t>
      </w:r>
      <w:r>
        <w:rPr>
          <w:lang w:eastAsia="it-IT"/>
        </w:rPr>
        <w:t xml:space="preserve"> around = sum [c.Value | c &lt;- self.NearCells]</w:t>
      </w:r>
    </w:p>
    <w:p w14:paraId="2BB1EBE7" w14:textId="77777777" w:rsidR="003B61DF" w:rsidRDefault="003B61DF" w:rsidP="003B61DF">
      <w:pPr>
        <w:pStyle w:val="Codice"/>
        <w:rPr>
          <w:lang w:eastAsia="it-IT"/>
        </w:rPr>
      </w:pPr>
      <w:r>
        <w:rPr>
          <w:lang w:eastAsia="it-IT"/>
        </w:rPr>
        <w:t xml:space="preserve">      </w:t>
      </w:r>
      <w:r>
        <w:rPr>
          <w:color w:val="0000FF"/>
          <w:lang w:eastAsia="it-IT"/>
        </w:rPr>
        <w:t>match</w:t>
      </w:r>
      <w:r>
        <w:rPr>
          <w:lang w:eastAsia="it-IT"/>
        </w:rPr>
        <w:t xml:space="preserve"> around </w:t>
      </w:r>
      <w:r>
        <w:rPr>
          <w:color w:val="0000FF"/>
          <w:lang w:eastAsia="it-IT"/>
        </w:rPr>
        <w:t>with</w:t>
      </w:r>
    </w:p>
    <w:p w14:paraId="63B3B4F6" w14:textId="77777777" w:rsidR="003B61DF" w:rsidRDefault="003B61DF" w:rsidP="003B61DF">
      <w:pPr>
        <w:pStyle w:val="Codice"/>
        <w:rPr>
          <w:lang w:eastAsia="it-IT"/>
        </w:rPr>
      </w:pPr>
      <w:r>
        <w:rPr>
          <w:lang w:eastAsia="it-IT"/>
        </w:rPr>
        <w:t xml:space="preserve">      | 3 </w:t>
      </w:r>
      <w:r>
        <w:rPr>
          <w:color w:val="0000FF"/>
          <w:lang w:eastAsia="it-IT"/>
        </w:rPr>
        <w:t>-&gt;</w:t>
      </w:r>
      <w:r>
        <w:rPr>
          <w:lang w:eastAsia="it-IT"/>
        </w:rPr>
        <w:t xml:space="preserve"> 1</w:t>
      </w:r>
    </w:p>
    <w:p w14:paraId="00323C7B" w14:textId="77777777" w:rsidR="003B61DF" w:rsidRDefault="003B61DF" w:rsidP="003B61DF">
      <w:pPr>
        <w:pStyle w:val="Codice"/>
        <w:rPr>
          <w:lang w:eastAsia="it-IT"/>
        </w:rPr>
      </w:pPr>
      <w:r>
        <w:rPr>
          <w:lang w:eastAsia="it-IT"/>
        </w:rPr>
        <w:t xml:space="preserve">      | 2 </w:t>
      </w:r>
      <w:r>
        <w:rPr>
          <w:color w:val="0000FF"/>
          <w:lang w:eastAsia="it-IT"/>
        </w:rPr>
        <w:t>-&gt;</w:t>
      </w:r>
      <w:r>
        <w:rPr>
          <w:lang w:eastAsia="it-IT"/>
        </w:rPr>
        <w:t xml:space="preserve"> self.Value</w:t>
      </w:r>
    </w:p>
    <w:p w14:paraId="2246D882" w14:textId="77777777" w:rsidR="003B61DF" w:rsidRDefault="003B61DF" w:rsidP="003B61DF">
      <w:pPr>
        <w:pStyle w:val="Codice"/>
        <w:rPr>
          <w:lang w:eastAsia="it-IT"/>
        </w:rPr>
      </w:pPr>
      <w:r>
        <w:rPr>
          <w:lang w:eastAsia="it-IT"/>
        </w:rPr>
        <w:t xml:space="preserve">      | _ </w:t>
      </w:r>
      <w:r>
        <w:rPr>
          <w:color w:val="0000FF"/>
          <w:lang w:eastAsia="it-IT"/>
        </w:rPr>
        <w:t>-&gt;</w:t>
      </w:r>
      <w:r>
        <w:rPr>
          <w:lang w:eastAsia="it-IT"/>
        </w:rPr>
        <w:t xml:space="preserve"> 0</w:t>
      </w:r>
    </w:p>
    <w:p w14:paraId="12ECB1F2" w14:textId="77777777" w:rsidR="003B61DF" w:rsidRDefault="003B61DF" w:rsidP="003B61DF">
      <w:pPr>
        <w:pStyle w:val="Codice"/>
        <w:rPr>
          <w:lang w:eastAsia="it-IT"/>
        </w:rPr>
      </w:pPr>
      <w:r>
        <w:rPr>
          <w:lang w:eastAsia="it-IT"/>
        </w:rPr>
        <w:t xml:space="preserve">    </w:t>
      </w:r>
      <w:r>
        <w:rPr>
          <w:color w:val="0000FF"/>
          <w:lang w:eastAsia="it-IT"/>
        </w:rPr>
        <w:t>else</w:t>
      </w:r>
    </w:p>
    <w:p w14:paraId="1D73540D" w14:textId="77777777" w:rsidR="003B61DF" w:rsidRDefault="003B61DF" w:rsidP="003B61DF">
      <w:pPr>
        <w:pStyle w:val="Codice"/>
        <w:rPr>
          <w:lang w:eastAsia="it-IT"/>
        </w:rPr>
      </w:pPr>
      <w:r>
        <w:rPr>
          <w:lang w:eastAsia="it-IT"/>
        </w:rPr>
        <w:t xml:space="preserve">      self.Value</w:t>
      </w:r>
    </w:p>
    <w:p w14:paraId="6C6C46F8" w14:textId="77777777" w:rsidR="003B61DF" w:rsidRDefault="003B61DF" w:rsidP="003B61DF">
      <w:pPr>
        <w:pStyle w:val="Codice"/>
        <w:rPr>
          <w:lang w:eastAsia="it-IT"/>
        </w:rPr>
      </w:pPr>
      <w:r>
        <w:rPr>
          <w:lang w:eastAsia="it-IT"/>
        </w:rPr>
        <w:t xml:space="preserve">  </w:t>
      </w:r>
      <w:r>
        <w:rPr>
          <w:color w:val="0000FF"/>
          <w:lang w:eastAsia="it-IT"/>
        </w:rPr>
        <w:t>rule</w:t>
      </w:r>
      <w:r>
        <w:rPr>
          <w:lang w:eastAsia="it-IT"/>
        </w:rPr>
        <w:t xml:space="preserve"> Sprite.Color(world,self,dt) = </w:t>
      </w:r>
      <w:r>
        <w:rPr>
          <w:color w:val="0000FF"/>
          <w:lang w:eastAsia="it-IT"/>
        </w:rPr>
        <w:t>if</w:t>
      </w:r>
      <w:r>
        <w:rPr>
          <w:lang w:eastAsia="it-IT"/>
        </w:rPr>
        <w:t xml:space="preserve"> self.Value = 0 </w:t>
      </w:r>
      <w:r>
        <w:rPr>
          <w:color w:val="0000FF"/>
          <w:lang w:eastAsia="it-IT"/>
        </w:rPr>
        <w:t>then</w:t>
      </w:r>
      <w:r>
        <w:rPr>
          <w:lang w:eastAsia="it-IT"/>
        </w:rPr>
        <w:t xml:space="preserve"> Color.Black </w:t>
      </w:r>
      <w:r>
        <w:rPr>
          <w:color w:val="0000FF"/>
          <w:lang w:eastAsia="it-IT"/>
        </w:rPr>
        <w:t>else</w:t>
      </w:r>
      <w:r>
        <w:rPr>
          <w:lang w:eastAsia="it-IT"/>
        </w:rPr>
        <w:t xml:space="preserve"> Color.White</w:t>
      </w:r>
    </w:p>
    <w:p w14:paraId="10EB868B" w14:textId="77777777" w:rsidR="003B61DF" w:rsidRPr="005E640F" w:rsidRDefault="003B61DF" w:rsidP="003B61DF">
      <w:r w:rsidRPr="005E640F">
        <w:t>The initial state of the game creates the matrix of cells and initializes their neighbors. Each internal c</w:t>
      </w:r>
      <w:r>
        <w:t>ell has exactly eight neighbors. The sprites layer and the cell sprite are also setup for each sprite. Notice that when assigning the fields of a rendering entity or layer, we just specify those parameters we are interested in; all other parameters are assigned default values.</w:t>
      </w:r>
    </w:p>
    <w:p w14:paraId="36952BEF" w14:textId="77777777" w:rsidR="003B61DF" w:rsidRDefault="003B61DF" w:rsidP="003B61DF">
      <w:pPr>
        <w:pStyle w:val="Codice"/>
        <w:rPr>
          <w:lang w:eastAsia="it-IT"/>
        </w:rPr>
      </w:pPr>
      <w:r>
        <w:rPr>
          <w:color w:val="0000FF"/>
          <w:lang w:eastAsia="it-IT"/>
        </w:rPr>
        <w:t>let</w:t>
      </w:r>
      <w:r>
        <w:rPr>
          <w:lang w:eastAsia="it-IT"/>
        </w:rPr>
        <w:t xml:space="preserve"> initial_world =</w:t>
      </w:r>
    </w:p>
    <w:p w14:paraId="13C33476" w14:textId="77777777" w:rsidR="003B61DF" w:rsidRDefault="003B61DF" w:rsidP="003B61DF">
      <w:pPr>
        <w:pStyle w:val="Codice"/>
        <w:rPr>
          <w:lang w:eastAsia="it-IT"/>
        </w:rPr>
      </w:pPr>
      <w:r>
        <w:rPr>
          <w:lang w:eastAsia="it-IT"/>
        </w:rPr>
        <w:t xml:space="preserve">  </w:t>
      </w:r>
      <w:r>
        <w:rPr>
          <w:color w:val="0000FF"/>
          <w:lang w:eastAsia="it-IT"/>
        </w:rPr>
        <w:t>let</w:t>
      </w:r>
      <w:r>
        <w:rPr>
          <w:lang w:eastAsia="it-IT"/>
        </w:rPr>
        <w:t xml:space="preserve"> make_cell i j =</w:t>
      </w:r>
    </w:p>
    <w:p w14:paraId="42C05507" w14:textId="77777777" w:rsidR="003B61DF" w:rsidRDefault="003B61DF" w:rsidP="003B61DF">
      <w:pPr>
        <w:pStyle w:val="Codice"/>
        <w:rPr>
          <w:lang w:eastAsia="it-IT"/>
        </w:rPr>
      </w:pPr>
      <w:r>
        <w:rPr>
          <w:lang w:eastAsia="it-IT"/>
        </w:rPr>
        <w:t xml:space="preserve">    { NearCells = []</w:t>
      </w:r>
    </w:p>
    <w:p w14:paraId="678AD64A" w14:textId="77777777" w:rsidR="003B61DF" w:rsidRDefault="003B61DF" w:rsidP="003B61DF">
      <w:pPr>
        <w:pStyle w:val="Codice"/>
        <w:rPr>
          <w:lang w:eastAsia="it-IT"/>
        </w:rPr>
      </w:pPr>
      <w:r>
        <w:rPr>
          <w:lang w:eastAsia="it-IT"/>
        </w:rPr>
        <w:t xml:space="preserve">      Value     = random(0, 4) / 3</w:t>
      </w:r>
    </w:p>
    <w:p w14:paraId="544BD289" w14:textId="77777777" w:rsidR="003B61DF" w:rsidRDefault="003B61DF" w:rsidP="003B61DF">
      <w:pPr>
        <w:pStyle w:val="Codice"/>
        <w:rPr>
          <w:lang w:eastAsia="it-IT"/>
        </w:rPr>
      </w:pPr>
      <w:r>
        <w:rPr>
          <w:lang w:eastAsia="it-IT"/>
        </w:rPr>
        <w:t xml:space="preserve">      Sprite    = { Path     = </w:t>
      </w:r>
      <w:r>
        <w:rPr>
          <w:color w:val="800000"/>
          <w:lang w:eastAsia="it-IT"/>
        </w:rPr>
        <w:t>"WhitePixel.bmp"</w:t>
      </w:r>
    </w:p>
    <w:p w14:paraId="7BD8C30F" w14:textId="77777777" w:rsidR="003B61DF" w:rsidRDefault="003B61DF" w:rsidP="003B61DF">
      <w:pPr>
        <w:pStyle w:val="Codice"/>
        <w:rPr>
          <w:lang w:eastAsia="it-IT"/>
        </w:rPr>
      </w:pPr>
      <w:r>
        <w:rPr>
          <w:lang w:eastAsia="it-IT"/>
        </w:rPr>
        <w:t xml:space="preserve">                    Position = vector2(i,j)</w:t>
      </w:r>
    </w:p>
    <w:p w14:paraId="45C008DD" w14:textId="77777777" w:rsidR="003B61DF" w:rsidRDefault="003B61DF" w:rsidP="003B61DF">
      <w:pPr>
        <w:pStyle w:val="Codice"/>
        <w:rPr>
          <w:lang w:eastAsia="it-IT"/>
        </w:rPr>
      </w:pPr>
      <w:r>
        <w:rPr>
          <w:lang w:eastAsia="it-IT"/>
        </w:rPr>
        <w:t xml:space="preserve">                    Layer    = sprites }</w:t>
      </w:r>
    </w:p>
    <w:p w14:paraId="7320EE35" w14:textId="77777777" w:rsidR="003B61DF" w:rsidRDefault="003B61DF" w:rsidP="003B61DF">
      <w:pPr>
        <w:pStyle w:val="Codice"/>
        <w:rPr>
          <w:lang w:eastAsia="it-IT"/>
        </w:rPr>
      </w:pPr>
    </w:p>
    <w:p w14:paraId="515F64FC" w14:textId="77777777" w:rsidR="003B61DF" w:rsidRDefault="003B61DF" w:rsidP="003B61DF">
      <w:pPr>
        <w:pStyle w:val="Codice"/>
        <w:rPr>
          <w:lang w:eastAsia="it-IT"/>
        </w:rPr>
      </w:pPr>
      <w:r>
        <w:rPr>
          <w:lang w:eastAsia="it-IT"/>
        </w:rPr>
        <w:t xml:space="preserve">  </w:t>
      </w:r>
      <w:r>
        <w:rPr>
          <w:color w:val="0000FF"/>
          <w:lang w:eastAsia="it-IT"/>
        </w:rPr>
        <w:t>let</w:t>
      </w:r>
      <w:r>
        <w:rPr>
          <w:lang w:eastAsia="it-IT"/>
        </w:rPr>
        <w:t xml:space="preserve"> sprites = { Transform   = Matrix.Identity; AlphaBlend  = </w:t>
      </w:r>
      <w:r>
        <w:rPr>
          <w:color w:val="0000FF"/>
          <w:lang w:eastAsia="it-IT"/>
        </w:rPr>
        <w:t>false</w:t>
      </w:r>
      <w:r>
        <w:rPr>
          <w:lang w:eastAsia="it-IT"/>
        </w:rPr>
        <w:t xml:space="preserve"> }</w:t>
      </w:r>
    </w:p>
    <w:p w14:paraId="53B1E971" w14:textId="77777777" w:rsidR="003B61DF" w:rsidRDefault="003B61DF" w:rsidP="003B61DF">
      <w:pPr>
        <w:pStyle w:val="Codice"/>
        <w:rPr>
          <w:lang w:eastAsia="it-IT"/>
        </w:rPr>
      </w:pPr>
      <w:r>
        <w:rPr>
          <w:lang w:eastAsia="it-IT"/>
        </w:rPr>
        <w:t xml:space="preserve">  </w:t>
      </w:r>
      <w:r>
        <w:rPr>
          <w:color w:val="0000FF"/>
          <w:lang w:eastAsia="it-IT"/>
        </w:rPr>
        <w:t>let</w:t>
      </w:r>
      <w:r>
        <w:rPr>
          <w:lang w:eastAsia="it-IT"/>
        </w:rPr>
        <w:t xml:space="preserve"> world_aux = </w:t>
      </w:r>
    </w:p>
    <w:p w14:paraId="6B558258" w14:textId="77777777" w:rsidR="003B61DF" w:rsidRDefault="003B61DF" w:rsidP="003B61DF">
      <w:pPr>
        <w:pStyle w:val="Codice"/>
        <w:rPr>
          <w:lang w:eastAsia="it-IT"/>
        </w:rPr>
      </w:pPr>
      <w:r>
        <w:rPr>
          <w:lang w:eastAsia="it-IT"/>
        </w:rPr>
        <w:t xml:space="preserve">    { Sprites   = sprites</w:t>
      </w:r>
    </w:p>
    <w:p w14:paraId="4A765232" w14:textId="77777777" w:rsidR="003B61DF" w:rsidRDefault="003B61DF" w:rsidP="003B61DF">
      <w:pPr>
        <w:pStyle w:val="Codice"/>
        <w:rPr>
          <w:lang w:eastAsia="it-IT"/>
        </w:rPr>
      </w:pPr>
      <w:r>
        <w:rPr>
          <w:lang w:eastAsia="it-IT"/>
        </w:rPr>
        <w:t xml:space="preserve">      Cells     = </w:t>
      </w:r>
    </w:p>
    <w:p w14:paraId="383C151E" w14:textId="77777777" w:rsidR="003B61DF" w:rsidRDefault="003B61DF" w:rsidP="003B61DF">
      <w:pPr>
        <w:pStyle w:val="Codice"/>
        <w:rPr>
          <w:lang w:eastAsia="it-IT"/>
        </w:rPr>
      </w:pPr>
      <w:r>
        <w:rPr>
          <w:lang w:eastAsia="it-IT"/>
        </w:rPr>
        <w:t xml:space="preserve">        [ </w:t>
      </w:r>
      <w:r>
        <w:rPr>
          <w:color w:val="0000FF"/>
          <w:lang w:eastAsia="it-IT"/>
        </w:rPr>
        <w:t>for</w:t>
      </w:r>
      <w:r>
        <w:rPr>
          <w:lang w:eastAsia="it-IT"/>
        </w:rPr>
        <w:t xml:space="preserve"> i = 1 </w:t>
      </w:r>
      <w:r>
        <w:rPr>
          <w:color w:val="0000FF"/>
          <w:lang w:eastAsia="it-IT"/>
        </w:rPr>
        <w:t>to</w:t>
      </w:r>
      <w:r>
        <w:rPr>
          <w:lang w:eastAsia="it-IT"/>
        </w:rPr>
        <w:t xml:space="preserve"> 100 </w:t>
      </w:r>
      <w:r>
        <w:rPr>
          <w:color w:val="0000FF"/>
          <w:lang w:eastAsia="it-IT"/>
        </w:rPr>
        <w:t>do</w:t>
      </w:r>
      <w:r>
        <w:rPr>
          <w:lang w:eastAsia="it-IT"/>
        </w:rPr>
        <w:t xml:space="preserve"> </w:t>
      </w:r>
      <w:r>
        <w:rPr>
          <w:color w:val="0000FF"/>
          <w:lang w:eastAsia="it-IT"/>
        </w:rPr>
        <w:t>yield</w:t>
      </w:r>
      <w:r>
        <w:rPr>
          <w:lang w:eastAsia="it-IT"/>
        </w:rPr>
        <w:t xml:space="preserve"> [ </w:t>
      </w:r>
      <w:r>
        <w:rPr>
          <w:color w:val="0000FF"/>
          <w:lang w:eastAsia="it-IT"/>
        </w:rPr>
        <w:t>for</w:t>
      </w:r>
      <w:r>
        <w:rPr>
          <w:lang w:eastAsia="it-IT"/>
        </w:rPr>
        <w:t xml:space="preserve"> j = 1 </w:t>
      </w:r>
      <w:r>
        <w:rPr>
          <w:color w:val="0000FF"/>
          <w:lang w:eastAsia="it-IT"/>
        </w:rPr>
        <w:t>to</w:t>
      </w:r>
      <w:r>
        <w:rPr>
          <w:lang w:eastAsia="it-IT"/>
        </w:rPr>
        <w:t xml:space="preserve"> 100 </w:t>
      </w:r>
      <w:r>
        <w:rPr>
          <w:color w:val="0000FF"/>
          <w:lang w:eastAsia="it-IT"/>
        </w:rPr>
        <w:t>do</w:t>
      </w:r>
      <w:r>
        <w:rPr>
          <w:lang w:eastAsia="it-IT"/>
        </w:rPr>
        <w:t xml:space="preserve"> </w:t>
      </w:r>
      <w:r>
        <w:rPr>
          <w:color w:val="0000FF"/>
          <w:lang w:eastAsia="it-IT"/>
        </w:rPr>
        <w:t>yield</w:t>
      </w:r>
      <w:r>
        <w:rPr>
          <w:lang w:eastAsia="it-IT"/>
        </w:rPr>
        <w:t xml:space="preserve"> make_cell i j } } ] ]</w:t>
      </w:r>
    </w:p>
    <w:p w14:paraId="7402E847" w14:textId="77777777" w:rsidR="003B61DF" w:rsidRDefault="003B61DF" w:rsidP="003B61DF">
      <w:pPr>
        <w:pStyle w:val="Codice"/>
        <w:rPr>
          <w:lang w:eastAsia="it-IT"/>
        </w:rPr>
      </w:pPr>
      <w:r>
        <w:rPr>
          <w:lang w:eastAsia="it-IT"/>
        </w:rPr>
        <w:t xml:space="preserve">      UpdateNow = </w:t>
      </w:r>
      <w:r>
        <w:rPr>
          <w:color w:val="0000FF"/>
          <w:lang w:eastAsia="it-IT"/>
        </w:rPr>
        <w:t>false</w:t>
      </w:r>
      <w:r>
        <w:rPr>
          <w:lang w:eastAsia="it-IT"/>
        </w:rPr>
        <w:t xml:space="preserve"> }</w:t>
      </w:r>
    </w:p>
    <w:p w14:paraId="2E95D777" w14:textId="77777777" w:rsidR="003B61DF" w:rsidRPr="00813C22" w:rsidRDefault="003B61DF" w:rsidP="003B61DF">
      <w:pPr>
        <w:pStyle w:val="Codice"/>
        <w:rPr>
          <w:lang w:eastAsia="it-IT"/>
        </w:rPr>
      </w:pPr>
      <w:r>
        <w:rPr>
          <w:lang w:eastAsia="it-IT"/>
        </w:rPr>
        <w:t xml:space="preserve">  … // setup neighbors  </w:t>
      </w:r>
    </w:p>
    <w:p w14:paraId="4577CAD2" w14:textId="77777777" w:rsidR="003B61DF" w:rsidRDefault="003B61DF" w:rsidP="003B61DF">
      <w:pPr>
        <w:pStyle w:val="Codice"/>
        <w:rPr>
          <w:lang w:eastAsia="it-IT"/>
        </w:rPr>
      </w:pPr>
      <w:r>
        <w:rPr>
          <w:lang w:eastAsia="it-IT"/>
        </w:rPr>
        <w:lastRenderedPageBreak/>
        <w:t xml:space="preserve">  world_aux</w:t>
      </w:r>
    </w:p>
    <w:p w14:paraId="1FACA4EC" w14:textId="77777777" w:rsidR="003B61DF" w:rsidRPr="005E640F" w:rsidRDefault="003B61DF" w:rsidP="003B61DF">
      <w:r w:rsidRPr="005E640F">
        <w:t>The rules of the game are fired at every frame of the game that is roughly 60 times per second. Changing the entire matrix of cells this often would yield a ch</w:t>
      </w:r>
      <w:r w:rsidRPr="005E640F">
        <w:t>a</w:t>
      </w:r>
      <w:r w:rsidRPr="005E640F">
        <w:t xml:space="preserve">otic result; for this reason we have defined the </w:t>
      </w:r>
      <w:proofErr w:type="spellStart"/>
      <w:r w:rsidRPr="00F20EAE">
        <w:rPr>
          <w:rStyle w:val="CodiceInline"/>
        </w:rPr>
        <w:t>UpdateNow</w:t>
      </w:r>
      <w:proofErr w:type="spellEnd"/>
      <w:r w:rsidRPr="005E640F">
        <w:t xml:space="preserve"> field in the game state, so that we can control when the rules are fired. </w:t>
      </w:r>
    </w:p>
    <w:p w14:paraId="3D3FA1EA" w14:textId="72135600" w:rsidR="003B61DF" w:rsidRPr="005E640F" w:rsidRDefault="009A5DE4" w:rsidP="003B61DF">
      <w:r>
        <w:t xml:space="preserve">After the definition of the game entities, rules and drawable fields, </w:t>
      </w:r>
      <w:proofErr w:type="gramStart"/>
      <w:r>
        <w:t>come</w:t>
      </w:r>
      <w:proofErr w:type="gramEnd"/>
      <w:r>
        <w:t xml:space="preserve"> the definition of the game scripts: the main script for the imperative logic of the game, and the input script for the input management of the game. </w:t>
      </w:r>
      <w:r w:rsidR="003B61DF" w:rsidRPr="005E640F">
        <w:t xml:space="preserve">The main script waits for a second before toggling the </w:t>
      </w:r>
      <w:proofErr w:type="spellStart"/>
      <w:r w:rsidR="003B61DF" w:rsidRPr="00F20EAE">
        <w:rPr>
          <w:rStyle w:val="CodiceInline"/>
        </w:rPr>
        <w:t>UpdateNow</w:t>
      </w:r>
      <w:proofErr w:type="spellEnd"/>
      <w:r w:rsidR="003B61DF" w:rsidRPr="005E640F">
        <w:t xml:space="preserve"> value, and then it suspends itself until the next iteration of the update loop. When the script is resumed, it toggles </w:t>
      </w:r>
      <w:proofErr w:type="spellStart"/>
      <w:r w:rsidR="003B61DF" w:rsidRPr="00F20EAE">
        <w:rPr>
          <w:rStyle w:val="CodiceInline"/>
        </w:rPr>
        <w:t>UpdateNow</w:t>
      </w:r>
      <w:proofErr w:type="spellEnd"/>
      <w:r w:rsidR="003B61DF" w:rsidRPr="005E640F">
        <w:t xml:space="preserve"> again and finally it repeats:</w:t>
      </w:r>
    </w:p>
    <w:p w14:paraId="4D335FFB" w14:textId="77777777" w:rsidR="003B61DF" w:rsidRDefault="003B61DF" w:rsidP="003B61DF">
      <w:pPr>
        <w:pStyle w:val="Codice"/>
        <w:rPr>
          <w:lang w:eastAsia="it-IT"/>
        </w:rPr>
      </w:pPr>
      <w:r>
        <w:rPr>
          <w:color w:val="0000FF"/>
          <w:lang w:eastAsia="it-IT"/>
        </w:rPr>
        <w:t>let</w:t>
      </w:r>
      <w:r>
        <w:rPr>
          <w:lang w:eastAsia="it-IT"/>
        </w:rPr>
        <w:t xml:space="preserve"> main world =</w:t>
      </w:r>
    </w:p>
    <w:p w14:paraId="46F5EF15" w14:textId="77777777" w:rsidR="003B61DF" w:rsidRDefault="003B61DF" w:rsidP="003B61DF">
      <w:pPr>
        <w:pStyle w:val="Codice"/>
        <w:rPr>
          <w:lang w:eastAsia="it-IT"/>
        </w:rPr>
      </w:pPr>
      <w:r>
        <w:rPr>
          <w:lang w:eastAsia="it-IT"/>
        </w:rPr>
        <w:t xml:space="preserve">  repeat {</w:t>
      </w:r>
    </w:p>
    <w:p w14:paraId="63E1DCBB" w14:textId="77777777" w:rsidR="003B61DF" w:rsidRDefault="003B61DF" w:rsidP="003B61DF">
      <w:pPr>
        <w:pStyle w:val="Codice"/>
        <w:rPr>
          <w:lang w:eastAsia="it-IT"/>
        </w:rPr>
      </w:pPr>
      <w:r>
        <w:rPr>
          <w:lang w:eastAsia="it-IT"/>
        </w:rPr>
        <w:t xml:space="preserve">      wait 1.0</w:t>
      </w:r>
    </w:p>
    <w:p w14:paraId="6ADDE58C" w14:textId="77777777" w:rsidR="003B61DF" w:rsidRDefault="003B61DF" w:rsidP="003B61DF">
      <w:pPr>
        <w:pStyle w:val="Codice"/>
        <w:rPr>
          <w:lang w:eastAsia="it-IT"/>
        </w:rPr>
      </w:pPr>
      <w:r>
        <w:rPr>
          <w:lang w:eastAsia="it-IT"/>
        </w:rPr>
        <w:t xml:space="preserve">      world.UpdateNow := </w:t>
      </w:r>
      <w:r>
        <w:rPr>
          <w:color w:val="0000FF"/>
          <w:lang w:eastAsia="it-IT"/>
        </w:rPr>
        <w:t>true</w:t>
      </w:r>
    </w:p>
    <w:p w14:paraId="5DBC101D" w14:textId="77777777" w:rsidR="003B61DF" w:rsidRDefault="003B61DF" w:rsidP="003B61DF">
      <w:pPr>
        <w:pStyle w:val="Codice"/>
        <w:rPr>
          <w:lang w:eastAsia="it-IT"/>
        </w:rPr>
      </w:pPr>
      <w:r>
        <w:rPr>
          <w:lang w:eastAsia="it-IT"/>
        </w:rPr>
        <w:t xml:space="preserve">      </w:t>
      </w:r>
      <w:r>
        <w:rPr>
          <w:color w:val="0000FF"/>
          <w:lang w:eastAsia="it-IT"/>
        </w:rPr>
        <w:t>yield</w:t>
      </w:r>
    </w:p>
    <w:p w14:paraId="12C303BA" w14:textId="77777777" w:rsidR="003B61DF" w:rsidRDefault="003B61DF" w:rsidP="003B61DF">
      <w:pPr>
        <w:pStyle w:val="Codice"/>
        <w:rPr>
          <w:lang w:eastAsia="it-IT"/>
        </w:rPr>
      </w:pPr>
      <w:r>
        <w:rPr>
          <w:lang w:eastAsia="it-IT"/>
        </w:rPr>
        <w:t xml:space="preserve">      world.UpdateNow := </w:t>
      </w:r>
      <w:r>
        <w:rPr>
          <w:color w:val="0000FF"/>
          <w:lang w:eastAsia="it-IT"/>
        </w:rPr>
        <w:t>false</w:t>
      </w:r>
      <w:r>
        <w:rPr>
          <w:lang w:eastAsia="it-IT"/>
        </w:rPr>
        <w:t xml:space="preserve"> }</w:t>
      </w:r>
    </w:p>
    <w:p w14:paraId="5E72AC38" w14:textId="5D019381" w:rsidR="003B61DF" w:rsidRPr="005E640F" w:rsidRDefault="003B61DF" w:rsidP="003B61DF">
      <w:r w:rsidRPr="005E640F">
        <w:t>This way the game of life will run at exactly one step per second, no matter the framerate of the simulation.</w:t>
      </w:r>
      <w:r w:rsidR="009A5DE4">
        <w:t xml:space="preserve"> The game of life features no input, and thus no input script is specified.</w:t>
      </w:r>
    </w:p>
    <w:p w14:paraId="5FC2D41D" w14:textId="26835FCF" w:rsidR="00B41FA9" w:rsidRDefault="00B27653" w:rsidP="008C7694">
      <w:pPr>
        <w:pStyle w:val="heading1"/>
      </w:pPr>
      <w:bookmarkStart w:id="2" w:name="_AIMS_OF_CASANOVA"/>
      <w:bookmarkEnd w:id="2"/>
      <w:r>
        <w:t>Separating Logic and Rendering with RSD</w:t>
      </w:r>
    </w:p>
    <w:p w14:paraId="48D9FB3C" w14:textId="15585401" w:rsidR="00B41FA9" w:rsidRDefault="00567F8A" w:rsidP="00B41FA9">
      <w:r>
        <w:t>A very important concern when working on a larger project is that of separa</w:t>
      </w:r>
      <w:r>
        <w:t>t</w:t>
      </w:r>
      <w:r>
        <w:t xml:space="preserve">ing game logic and game rendering, so that different people in the team may work on each without too much interference. The RSD pattern supports such a division that is the various entities of the game may be separated in visual and logical sub-entities, each of which is processed separately with its own rules, and </w:t>
      </w:r>
      <w:r w:rsidR="0053101F">
        <w:t>which are connected by a further set of rules which take information from the logical state of the entities and puts it into the visual state for drawing.</w:t>
      </w:r>
    </w:p>
    <w:p w14:paraId="15205B39" w14:textId="7B59244D" w:rsidR="0053101F" w:rsidRDefault="0053101F" w:rsidP="00B41FA9">
      <w:r>
        <w:t xml:space="preserve">Let us consider a simple example of an entity which represents the ship that a player moves with some input commands and which is also rendered </w:t>
      </w:r>
      <w:r w:rsidR="00045185">
        <w:t>in the form of a 2D sprite.</w:t>
      </w:r>
    </w:p>
    <w:p w14:paraId="254A279F" w14:textId="4321E2BA" w:rsidR="005F4666" w:rsidRDefault="005F4666" w:rsidP="00B41FA9">
      <w:r>
        <w:t xml:space="preserve">A first, naïve, implementation might simply put everything into the same data-structure, both the logical values of the ship (which in this case model its rather simple physics) and the drawable sprite of the ship. A series of rules both update the data of the logical values and “translate” the logical data into values for the drawable sprite so that it </w:t>
      </w:r>
      <w:r w:rsidR="00F7484E">
        <w:t>may be rendered correctly:</w:t>
      </w:r>
    </w:p>
    <w:p w14:paraId="6B8B29F0" w14:textId="77777777" w:rsidR="005F4666" w:rsidRDefault="005F4666" w:rsidP="005F4666">
      <w:pPr>
        <w:pStyle w:val="Codice"/>
        <w:rPr>
          <w:lang w:eastAsia="it-IT"/>
        </w:rPr>
      </w:pPr>
      <w:r>
        <w:rPr>
          <w:color w:val="0000FF"/>
          <w:lang w:eastAsia="it-IT"/>
        </w:rPr>
        <w:t>type</w:t>
      </w:r>
      <w:r>
        <w:rPr>
          <w:lang w:eastAsia="it-IT"/>
        </w:rPr>
        <w:t xml:space="preserve"> Ship = {</w:t>
      </w:r>
    </w:p>
    <w:p w14:paraId="54D4D220" w14:textId="77777777" w:rsidR="005F4666" w:rsidRDefault="005F4666" w:rsidP="005F4666">
      <w:pPr>
        <w:pStyle w:val="Codice"/>
        <w:rPr>
          <w:lang w:eastAsia="it-IT"/>
        </w:rPr>
      </w:pPr>
      <w:r>
        <w:rPr>
          <w:lang w:eastAsia="it-IT"/>
        </w:rPr>
        <w:t xml:space="preserve">  Position      : Vector2&lt;m&gt;</w:t>
      </w:r>
    </w:p>
    <w:p w14:paraId="038DEBB9" w14:textId="77777777" w:rsidR="005F4666" w:rsidRDefault="005F4666" w:rsidP="005F4666">
      <w:pPr>
        <w:pStyle w:val="Codice"/>
        <w:rPr>
          <w:lang w:eastAsia="it-IT"/>
        </w:rPr>
      </w:pPr>
      <w:r>
        <w:rPr>
          <w:lang w:eastAsia="it-IT"/>
        </w:rPr>
        <w:t xml:space="preserve">  Velocity      : float&lt;m/s&gt;</w:t>
      </w:r>
    </w:p>
    <w:p w14:paraId="7698C05E" w14:textId="77777777" w:rsidR="005F4666" w:rsidRDefault="005F4666" w:rsidP="005F4666">
      <w:pPr>
        <w:pStyle w:val="Codice"/>
        <w:rPr>
          <w:lang w:eastAsia="it-IT"/>
        </w:rPr>
      </w:pPr>
      <w:r>
        <w:rPr>
          <w:lang w:eastAsia="it-IT"/>
        </w:rPr>
        <w:t xml:space="preserve">  Acceleration  : var&lt;float&lt;m/s^2&gt;&gt;</w:t>
      </w:r>
    </w:p>
    <w:p w14:paraId="5D18BDC6" w14:textId="77777777" w:rsidR="005F4666" w:rsidRDefault="005F4666" w:rsidP="005F4666">
      <w:pPr>
        <w:pStyle w:val="Codice"/>
        <w:rPr>
          <w:lang w:eastAsia="it-IT"/>
        </w:rPr>
      </w:pPr>
      <w:r>
        <w:rPr>
          <w:lang w:eastAsia="it-IT"/>
        </w:rPr>
        <w:t xml:space="preserve">  Rotation      : var&lt;float&lt;rad&gt;&gt;</w:t>
      </w:r>
    </w:p>
    <w:p w14:paraId="193536DD" w14:textId="77777777" w:rsidR="005F4666" w:rsidRDefault="005F4666" w:rsidP="005F4666">
      <w:pPr>
        <w:pStyle w:val="Codice"/>
        <w:rPr>
          <w:lang w:eastAsia="it-IT"/>
        </w:rPr>
      </w:pPr>
      <w:r>
        <w:rPr>
          <w:lang w:eastAsia="it-IT"/>
        </w:rPr>
        <w:t xml:space="preserve">  Integrity     : float</w:t>
      </w:r>
    </w:p>
    <w:p w14:paraId="29867F46" w14:textId="77777777" w:rsidR="005F4666" w:rsidRDefault="005F4666" w:rsidP="005F4666">
      <w:pPr>
        <w:pStyle w:val="Codice"/>
        <w:rPr>
          <w:lang w:eastAsia="it-IT"/>
        </w:rPr>
      </w:pPr>
      <w:r>
        <w:rPr>
          <w:lang w:eastAsia="it-IT"/>
        </w:rPr>
        <w:t xml:space="preserve">  Sprite        : DrawableSprite</w:t>
      </w:r>
    </w:p>
    <w:p w14:paraId="27CD62BE" w14:textId="77777777" w:rsidR="005F4666" w:rsidRDefault="005F4666" w:rsidP="005F4666">
      <w:pPr>
        <w:pStyle w:val="Codice"/>
        <w:rPr>
          <w:lang w:eastAsia="it-IT"/>
        </w:rPr>
      </w:pPr>
      <w:r>
        <w:rPr>
          <w:lang w:eastAsia="it-IT"/>
        </w:rPr>
        <w:t>}</w:t>
      </w:r>
    </w:p>
    <w:p w14:paraId="0D51E35A" w14:textId="77777777" w:rsidR="005F4666" w:rsidRDefault="005F4666" w:rsidP="005F4666">
      <w:pPr>
        <w:pStyle w:val="Codice"/>
        <w:rPr>
          <w:lang w:eastAsia="it-IT"/>
        </w:rPr>
      </w:pPr>
      <w:r>
        <w:rPr>
          <w:lang w:eastAsia="it-IT"/>
        </w:rPr>
        <w:t>rule Position(world,self,dt) = self.Position + Vector2(cos self.Rotation, sin self.Rotation) * self.Velocity * dt</w:t>
      </w:r>
    </w:p>
    <w:p w14:paraId="198B9C62" w14:textId="77777777" w:rsidR="005F4666" w:rsidRDefault="005F4666" w:rsidP="005F4666">
      <w:pPr>
        <w:pStyle w:val="Codice"/>
        <w:rPr>
          <w:lang w:eastAsia="it-IT"/>
        </w:rPr>
      </w:pPr>
      <w:r>
        <w:rPr>
          <w:lang w:eastAsia="it-IT"/>
        </w:rPr>
        <w:t>rule Velocity(world,self,dt) = self.Velocity + self.Acceleration * dt</w:t>
      </w:r>
    </w:p>
    <w:p w14:paraId="1BFB2748" w14:textId="77777777" w:rsidR="005F4666" w:rsidRDefault="005F4666" w:rsidP="005F4666">
      <w:pPr>
        <w:pStyle w:val="Codice"/>
        <w:rPr>
          <w:lang w:eastAsia="it-IT"/>
        </w:rPr>
      </w:pPr>
      <w:r>
        <w:rPr>
          <w:lang w:eastAsia="it-IT"/>
        </w:rPr>
        <w:t>rule Acceleration(world,self,dt) = 0.0&lt;m/s^2&gt;</w:t>
      </w:r>
    </w:p>
    <w:p w14:paraId="0D1EBA2B" w14:textId="77777777" w:rsidR="005F4666" w:rsidRDefault="005F4666" w:rsidP="005F4666">
      <w:pPr>
        <w:pStyle w:val="Codice"/>
        <w:rPr>
          <w:lang w:eastAsia="it-IT"/>
        </w:rPr>
      </w:pPr>
      <w:r>
        <w:rPr>
          <w:lang w:eastAsia="it-IT"/>
        </w:rPr>
        <w:lastRenderedPageBreak/>
        <w:t>rule Sprite.Position(world,self,dt) = self.Position</w:t>
      </w:r>
    </w:p>
    <w:p w14:paraId="6ED8C242" w14:textId="77777777" w:rsidR="005F4666" w:rsidRDefault="005F4666" w:rsidP="005F4666">
      <w:pPr>
        <w:pStyle w:val="Codice"/>
        <w:rPr>
          <w:lang w:eastAsia="it-IT"/>
        </w:rPr>
      </w:pPr>
      <w:r>
        <w:rPr>
          <w:lang w:eastAsia="it-IT"/>
        </w:rPr>
        <w:t>rule Sprite.Rotation(world,self,dt) = self.Rotation</w:t>
      </w:r>
    </w:p>
    <w:p w14:paraId="0CA1587D" w14:textId="77777777" w:rsidR="005F4666" w:rsidRDefault="005F4666" w:rsidP="005F4666">
      <w:pPr>
        <w:pStyle w:val="Codice"/>
        <w:rPr>
          <w:lang w:eastAsia="it-IT"/>
        </w:rPr>
      </w:pPr>
      <w:r>
        <w:rPr>
          <w:lang w:eastAsia="it-IT"/>
        </w:rPr>
        <w:t>rule Sprite.Color(world,self,dt) = Color.Interpolate(Color.Red, Color.White, self.Integrity)</w:t>
      </w:r>
    </w:p>
    <w:p w14:paraId="28DEBC0E" w14:textId="03730AB5" w:rsidR="005F4666" w:rsidRDefault="00F7484E" w:rsidP="00B41FA9">
      <w:r>
        <w:t xml:space="preserve">As needed, it is possible to divide the above definition in three parts: </w:t>
      </w:r>
      <w:r>
        <w:rPr>
          <w:i/>
        </w:rPr>
        <w:t>(</w:t>
      </w:r>
      <w:proofErr w:type="spellStart"/>
      <w:r>
        <w:rPr>
          <w:i/>
        </w:rPr>
        <w:t>i</w:t>
      </w:r>
      <w:proofErr w:type="spellEnd"/>
      <w:r>
        <w:rPr>
          <w:i/>
        </w:rPr>
        <w:t>)</w:t>
      </w:r>
      <w:r>
        <w:t xml:space="preserve"> the logic of the asteroid, which is now fully-contained; </w:t>
      </w:r>
      <w:r>
        <w:rPr>
          <w:i/>
        </w:rPr>
        <w:t>(ii)</w:t>
      </w:r>
      <w:r>
        <w:t xml:space="preserve"> the </w:t>
      </w:r>
      <w:proofErr w:type="spellStart"/>
      <w:r>
        <w:t>drawable</w:t>
      </w:r>
      <w:proofErr w:type="spellEnd"/>
      <w:r>
        <w:t xml:space="preserve"> parts of the asteroid, separated from the logic; </w:t>
      </w:r>
      <w:r>
        <w:rPr>
          <w:i/>
        </w:rPr>
        <w:t>(iii)</w:t>
      </w:r>
      <w:r>
        <w:t xml:space="preserve"> an entity that contains both the logic and the drawing of the asteroid and which has rules that transfer information from the logic and into the rendering:</w:t>
      </w:r>
    </w:p>
    <w:p w14:paraId="4F9C0868" w14:textId="77777777" w:rsidR="00F7484E" w:rsidRDefault="00F7484E" w:rsidP="00F7484E">
      <w:pPr>
        <w:pStyle w:val="Codice"/>
        <w:rPr>
          <w:lang w:eastAsia="it-IT"/>
        </w:rPr>
      </w:pPr>
      <w:r>
        <w:rPr>
          <w:color w:val="0000FF"/>
          <w:lang w:eastAsia="it-IT"/>
        </w:rPr>
        <w:t>type</w:t>
      </w:r>
      <w:r>
        <w:rPr>
          <w:lang w:eastAsia="it-IT"/>
        </w:rPr>
        <w:t xml:space="preserve"> ShipLogic = {</w:t>
      </w:r>
    </w:p>
    <w:p w14:paraId="2FFB67CE" w14:textId="77777777" w:rsidR="00F7484E" w:rsidRDefault="00F7484E" w:rsidP="00F7484E">
      <w:pPr>
        <w:pStyle w:val="Codice"/>
        <w:rPr>
          <w:lang w:eastAsia="it-IT"/>
        </w:rPr>
      </w:pPr>
      <w:r>
        <w:rPr>
          <w:lang w:eastAsia="it-IT"/>
        </w:rPr>
        <w:t xml:space="preserve">  Position      : Vector2&lt;m&gt;</w:t>
      </w:r>
    </w:p>
    <w:p w14:paraId="5ACA247F" w14:textId="77777777" w:rsidR="00F7484E" w:rsidRDefault="00F7484E" w:rsidP="00F7484E">
      <w:pPr>
        <w:pStyle w:val="Codice"/>
        <w:rPr>
          <w:lang w:eastAsia="it-IT"/>
        </w:rPr>
      </w:pPr>
      <w:r>
        <w:rPr>
          <w:lang w:eastAsia="it-IT"/>
        </w:rPr>
        <w:t xml:space="preserve">  Velocity      : float&lt;m/s&gt;</w:t>
      </w:r>
    </w:p>
    <w:p w14:paraId="17E7141A" w14:textId="77777777" w:rsidR="00F7484E" w:rsidRDefault="00F7484E" w:rsidP="00F7484E">
      <w:pPr>
        <w:pStyle w:val="Codice"/>
        <w:rPr>
          <w:lang w:eastAsia="it-IT"/>
        </w:rPr>
      </w:pPr>
      <w:r>
        <w:rPr>
          <w:lang w:eastAsia="it-IT"/>
        </w:rPr>
        <w:t xml:space="preserve">  Acceleration  : var&lt;float&lt;m/s^2&gt;&gt;</w:t>
      </w:r>
    </w:p>
    <w:p w14:paraId="16FAD582" w14:textId="77777777" w:rsidR="00F7484E" w:rsidRDefault="00F7484E" w:rsidP="00F7484E">
      <w:pPr>
        <w:pStyle w:val="Codice"/>
        <w:rPr>
          <w:lang w:eastAsia="it-IT"/>
        </w:rPr>
      </w:pPr>
      <w:r>
        <w:rPr>
          <w:lang w:eastAsia="it-IT"/>
        </w:rPr>
        <w:t xml:space="preserve">  Rotation      : var&lt;float&lt;rad&gt;&gt;</w:t>
      </w:r>
    </w:p>
    <w:p w14:paraId="2FDD8836" w14:textId="77777777" w:rsidR="00F7484E" w:rsidRDefault="00F7484E" w:rsidP="00F7484E">
      <w:pPr>
        <w:pStyle w:val="Codice"/>
        <w:rPr>
          <w:lang w:eastAsia="it-IT"/>
        </w:rPr>
      </w:pPr>
      <w:r>
        <w:rPr>
          <w:lang w:eastAsia="it-IT"/>
        </w:rPr>
        <w:t xml:space="preserve">  Integrity     : float</w:t>
      </w:r>
    </w:p>
    <w:p w14:paraId="60BF4AFE" w14:textId="77777777" w:rsidR="00F7484E" w:rsidRDefault="00F7484E" w:rsidP="00F7484E">
      <w:pPr>
        <w:pStyle w:val="Codice"/>
        <w:rPr>
          <w:lang w:eastAsia="it-IT"/>
        </w:rPr>
      </w:pPr>
      <w:r>
        <w:rPr>
          <w:lang w:eastAsia="it-IT"/>
        </w:rPr>
        <w:t>}</w:t>
      </w:r>
    </w:p>
    <w:p w14:paraId="25ACE823" w14:textId="77777777" w:rsidR="00F7484E" w:rsidRDefault="00F7484E" w:rsidP="00F7484E">
      <w:pPr>
        <w:pStyle w:val="Codice"/>
        <w:rPr>
          <w:lang w:eastAsia="it-IT"/>
        </w:rPr>
      </w:pPr>
      <w:r>
        <w:rPr>
          <w:lang w:eastAsia="it-IT"/>
        </w:rPr>
        <w:t>rule Position(world,self,dt) = self.Position + Vector2(cos self.Rotation, sin self.Rotation) * self.Velocity * dt</w:t>
      </w:r>
    </w:p>
    <w:p w14:paraId="755255D6" w14:textId="77777777" w:rsidR="00F7484E" w:rsidRDefault="00F7484E" w:rsidP="00F7484E">
      <w:pPr>
        <w:pStyle w:val="Codice"/>
        <w:rPr>
          <w:lang w:eastAsia="it-IT"/>
        </w:rPr>
      </w:pPr>
      <w:r>
        <w:rPr>
          <w:lang w:eastAsia="it-IT"/>
        </w:rPr>
        <w:t>rule Velocity(world,self,dt) = self.Velocity + self.Acceleration * dt</w:t>
      </w:r>
    </w:p>
    <w:p w14:paraId="72B3EBC0" w14:textId="77777777" w:rsidR="00F7484E" w:rsidRDefault="00F7484E" w:rsidP="00F7484E">
      <w:pPr>
        <w:pStyle w:val="Codice"/>
        <w:rPr>
          <w:lang w:eastAsia="it-IT"/>
        </w:rPr>
      </w:pPr>
      <w:r>
        <w:rPr>
          <w:lang w:eastAsia="it-IT"/>
        </w:rPr>
        <w:t>rule Acceleration(world,self,dt) = 0.0&lt;m/s^2&gt;</w:t>
      </w:r>
    </w:p>
    <w:p w14:paraId="7B680C13" w14:textId="77777777" w:rsidR="00F7484E" w:rsidRDefault="00F7484E" w:rsidP="00F7484E">
      <w:pPr>
        <w:pStyle w:val="Codice"/>
        <w:rPr>
          <w:lang w:eastAsia="it-IT"/>
        </w:rPr>
      </w:pPr>
    </w:p>
    <w:p w14:paraId="61A42152" w14:textId="77777777" w:rsidR="00F7484E" w:rsidRDefault="00F7484E" w:rsidP="00F7484E">
      <w:pPr>
        <w:pStyle w:val="Codice"/>
        <w:rPr>
          <w:lang w:eastAsia="it-IT"/>
        </w:rPr>
      </w:pPr>
      <w:r>
        <w:rPr>
          <w:color w:val="0000FF"/>
          <w:lang w:eastAsia="it-IT"/>
        </w:rPr>
        <w:t>type</w:t>
      </w:r>
      <w:r>
        <w:rPr>
          <w:lang w:eastAsia="it-IT"/>
        </w:rPr>
        <w:t xml:space="preserve"> ShipDrawing = {</w:t>
      </w:r>
    </w:p>
    <w:p w14:paraId="709F40B2" w14:textId="77777777" w:rsidR="00F7484E" w:rsidRDefault="00F7484E" w:rsidP="00F7484E">
      <w:pPr>
        <w:pStyle w:val="Codice"/>
        <w:rPr>
          <w:lang w:eastAsia="it-IT"/>
        </w:rPr>
      </w:pPr>
      <w:r>
        <w:rPr>
          <w:lang w:eastAsia="it-IT"/>
        </w:rPr>
        <w:t xml:space="preserve">  Sprite  : DrawableSprite</w:t>
      </w:r>
    </w:p>
    <w:p w14:paraId="2881DACF" w14:textId="77777777" w:rsidR="00F7484E" w:rsidRDefault="00F7484E" w:rsidP="00F7484E">
      <w:pPr>
        <w:pStyle w:val="Codice"/>
        <w:rPr>
          <w:lang w:eastAsia="it-IT"/>
        </w:rPr>
      </w:pPr>
      <w:r>
        <w:rPr>
          <w:lang w:eastAsia="it-IT"/>
        </w:rPr>
        <w:t>}</w:t>
      </w:r>
    </w:p>
    <w:p w14:paraId="18B4117E" w14:textId="77777777" w:rsidR="00F7484E" w:rsidRDefault="00F7484E" w:rsidP="00F7484E">
      <w:pPr>
        <w:pStyle w:val="Codice"/>
        <w:rPr>
          <w:lang w:eastAsia="it-IT"/>
        </w:rPr>
      </w:pPr>
    </w:p>
    <w:p w14:paraId="4F0FBD87" w14:textId="77777777" w:rsidR="00F7484E" w:rsidRDefault="00F7484E" w:rsidP="00F7484E">
      <w:pPr>
        <w:pStyle w:val="Codice"/>
        <w:rPr>
          <w:lang w:eastAsia="it-IT"/>
        </w:rPr>
      </w:pPr>
      <w:r>
        <w:rPr>
          <w:color w:val="0000FF"/>
          <w:lang w:eastAsia="it-IT"/>
        </w:rPr>
        <w:t>type</w:t>
      </w:r>
      <w:r>
        <w:rPr>
          <w:lang w:eastAsia="it-IT"/>
        </w:rPr>
        <w:t xml:space="preserve"> Ship = {</w:t>
      </w:r>
    </w:p>
    <w:p w14:paraId="29E6CB12" w14:textId="77777777" w:rsidR="00F7484E" w:rsidRDefault="00F7484E" w:rsidP="00F7484E">
      <w:pPr>
        <w:pStyle w:val="Codice"/>
        <w:rPr>
          <w:lang w:eastAsia="it-IT"/>
        </w:rPr>
      </w:pPr>
      <w:r>
        <w:rPr>
          <w:lang w:eastAsia="it-IT"/>
        </w:rPr>
        <w:t xml:space="preserve">  Logic   : ShipLogic</w:t>
      </w:r>
    </w:p>
    <w:p w14:paraId="16094204" w14:textId="77777777" w:rsidR="00F7484E" w:rsidRDefault="00F7484E" w:rsidP="00F7484E">
      <w:pPr>
        <w:pStyle w:val="Codice"/>
        <w:rPr>
          <w:lang w:eastAsia="it-IT"/>
        </w:rPr>
      </w:pPr>
      <w:r>
        <w:rPr>
          <w:lang w:eastAsia="it-IT"/>
        </w:rPr>
        <w:t xml:space="preserve">  Drawing : ShipDrawing</w:t>
      </w:r>
    </w:p>
    <w:p w14:paraId="7C364A13" w14:textId="77777777" w:rsidR="00F7484E" w:rsidRDefault="00F7484E" w:rsidP="00F7484E">
      <w:pPr>
        <w:pStyle w:val="Codice"/>
        <w:rPr>
          <w:lang w:eastAsia="it-IT"/>
        </w:rPr>
      </w:pPr>
      <w:r>
        <w:rPr>
          <w:lang w:eastAsia="it-IT"/>
        </w:rPr>
        <w:t>}</w:t>
      </w:r>
    </w:p>
    <w:p w14:paraId="49C4A4B3" w14:textId="77777777" w:rsidR="00F7484E" w:rsidRDefault="00F7484E" w:rsidP="00F7484E">
      <w:pPr>
        <w:pStyle w:val="Codice"/>
        <w:rPr>
          <w:lang w:eastAsia="it-IT"/>
        </w:rPr>
      </w:pPr>
      <w:r>
        <w:rPr>
          <w:lang w:eastAsia="it-IT"/>
        </w:rPr>
        <w:t xml:space="preserve">rule </w:t>
      </w:r>
      <w:proofErr w:type="spellStart"/>
      <w:r>
        <w:rPr>
          <w:lang w:eastAsia="it-IT"/>
        </w:rPr>
        <w:t>Drawing.Sprite.Position</w:t>
      </w:r>
      <w:proofErr w:type="spellEnd"/>
      <w:r>
        <w:rPr>
          <w:lang w:eastAsia="it-IT"/>
        </w:rPr>
        <w:t>(</w:t>
      </w:r>
      <w:proofErr w:type="spellStart"/>
      <w:r>
        <w:rPr>
          <w:lang w:eastAsia="it-IT"/>
        </w:rPr>
        <w:t>world,self,dt</w:t>
      </w:r>
      <w:proofErr w:type="spellEnd"/>
      <w:r>
        <w:rPr>
          <w:lang w:eastAsia="it-IT"/>
        </w:rPr>
        <w:t xml:space="preserve">) = </w:t>
      </w:r>
      <w:proofErr w:type="spellStart"/>
      <w:r>
        <w:rPr>
          <w:lang w:eastAsia="it-IT"/>
        </w:rPr>
        <w:t>self.Logic.Position</w:t>
      </w:r>
      <w:proofErr w:type="spellEnd"/>
    </w:p>
    <w:p w14:paraId="17EF5327" w14:textId="77777777" w:rsidR="00F7484E" w:rsidRDefault="00F7484E" w:rsidP="00F7484E">
      <w:pPr>
        <w:pStyle w:val="Codice"/>
        <w:rPr>
          <w:lang w:eastAsia="it-IT"/>
        </w:rPr>
      </w:pPr>
      <w:r>
        <w:rPr>
          <w:lang w:eastAsia="it-IT"/>
        </w:rPr>
        <w:t xml:space="preserve">rule </w:t>
      </w:r>
      <w:proofErr w:type="spellStart"/>
      <w:r>
        <w:rPr>
          <w:lang w:eastAsia="it-IT"/>
        </w:rPr>
        <w:t>Drawing.Sprite.Rotation</w:t>
      </w:r>
      <w:proofErr w:type="spellEnd"/>
      <w:r>
        <w:rPr>
          <w:lang w:eastAsia="it-IT"/>
        </w:rPr>
        <w:t>(</w:t>
      </w:r>
      <w:proofErr w:type="spellStart"/>
      <w:r>
        <w:rPr>
          <w:lang w:eastAsia="it-IT"/>
        </w:rPr>
        <w:t>world,self,dt</w:t>
      </w:r>
      <w:proofErr w:type="spellEnd"/>
      <w:r>
        <w:rPr>
          <w:lang w:eastAsia="it-IT"/>
        </w:rPr>
        <w:t xml:space="preserve">) = </w:t>
      </w:r>
      <w:proofErr w:type="spellStart"/>
      <w:r>
        <w:rPr>
          <w:lang w:eastAsia="it-IT"/>
        </w:rPr>
        <w:t>self.Logic.Rotation</w:t>
      </w:r>
      <w:proofErr w:type="spellEnd"/>
    </w:p>
    <w:p w14:paraId="5355B6C4" w14:textId="77777777" w:rsidR="00F7484E" w:rsidRDefault="00F7484E" w:rsidP="00F7484E">
      <w:pPr>
        <w:pStyle w:val="Codice"/>
        <w:rPr>
          <w:lang w:eastAsia="it-IT"/>
        </w:rPr>
      </w:pPr>
      <w:r>
        <w:rPr>
          <w:lang w:eastAsia="it-IT"/>
        </w:rPr>
        <w:t xml:space="preserve">rule </w:t>
      </w:r>
      <w:proofErr w:type="spellStart"/>
      <w:r>
        <w:rPr>
          <w:lang w:eastAsia="it-IT"/>
        </w:rPr>
        <w:t>Drawing.Sprite.Color</w:t>
      </w:r>
      <w:proofErr w:type="spellEnd"/>
      <w:r>
        <w:rPr>
          <w:lang w:eastAsia="it-IT"/>
        </w:rPr>
        <w:t>(</w:t>
      </w:r>
      <w:proofErr w:type="spellStart"/>
      <w:r>
        <w:rPr>
          <w:lang w:eastAsia="it-IT"/>
        </w:rPr>
        <w:t>world,self,dt</w:t>
      </w:r>
      <w:proofErr w:type="spellEnd"/>
      <w:r>
        <w:rPr>
          <w:lang w:eastAsia="it-IT"/>
        </w:rPr>
        <w:t xml:space="preserve">) = </w:t>
      </w:r>
      <w:proofErr w:type="spellStart"/>
      <w:r>
        <w:rPr>
          <w:lang w:eastAsia="it-IT"/>
        </w:rPr>
        <w:t>Co</w:t>
      </w:r>
      <w:r>
        <w:rPr>
          <w:lang w:eastAsia="it-IT"/>
        </w:rPr>
        <w:t>l</w:t>
      </w:r>
      <w:r>
        <w:rPr>
          <w:lang w:eastAsia="it-IT"/>
        </w:rPr>
        <w:t>or.Interpolate</w:t>
      </w:r>
      <w:proofErr w:type="spellEnd"/>
      <w:r>
        <w:rPr>
          <w:lang w:eastAsia="it-IT"/>
        </w:rPr>
        <w:t>(</w:t>
      </w:r>
      <w:proofErr w:type="spellStart"/>
      <w:r>
        <w:rPr>
          <w:lang w:eastAsia="it-IT"/>
        </w:rPr>
        <w:t>Color.Red</w:t>
      </w:r>
      <w:proofErr w:type="spellEnd"/>
      <w:r>
        <w:rPr>
          <w:lang w:eastAsia="it-IT"/>
        </w:rPr>
        <w:t xml:space="preserve">, </w:t>
      </w:r>
      <w:proofErr w:type="spellStart"/>
      <w:r>
        <w:rPr>
          <w:lang w:eastAsia="it-IT"/>
        </w:rPr>
        <w:t>Color.White</w:t>
      </w:r>
      <w:proofErr w:type="spellEnd"/>
      <w:r>
        <w:rPr>
          <w:lang w:eastAsia="it-IT"/>
        </w:rPr>
        <w:t xml:space="preserve">, </w:t>
      </w:r>
      <w:proofErr w:type="spellStart"/>
      <w:r>
        <w:rPr>
          <w:lang w:eastAsia="it-IT"/>
        </w:rPr>
        <w:t>self.Logic.Integrity</w:t>
      </w:r>
      <w:proofErr w:type="spellEnd"/>
      <w:r>
        <w:rPr>
          <w:lang w:eastAsia="it-IT"/>
        </w:rPr>
        <w:t>)</w:t>
      </w:r>
    </w:p>
    <w:p w14:paraId="1A514E81" w14:textId="538041DE" w:rsidR="00F7484E" w:rsidRDefault="00F7484E" w:rsidP="00F7484E">
      <w:pPr>
        <w:overflowPunct/>
        <w:spacing w:line="240" w:lineRule="auto"/>
        <w:ind w:firstLine="0"/>
        <w:jc w:val="left"/>
        <w:textAlignment w:val="auto"/>
      </w:pPr>
      <w:r w:rsidRPr="00F7484E">
        <w:t>Even though in the above sample the drawing of the ship is trivial, and so an e</w:t>
      </w:r>
      <w:r w:rsidRPr="00F7484E">
        <w:t>n</w:t>
      </w:r>
      <w:r w:rsidRPr="00F7484E">
        <w:t xml:space="preserve">tire data-structure is not strictly needed, this approach is useful, extensible and maintainable from the point of view of the graphics effects developer who may have </w:t>
      </w:r>
      <w:r w:rsidR="009C1FE6">
        <w:t xml:space="preserve">the need to add to the </w:t>
      </w:r>
      <w:proofErr w:type="spellStart"/>
      <w:r w:rsidR="009C1FE6" w:rsidRPr="009C1FE6">
        <w:rPr>
          <w:rStyle w:val="CodiceInline"/>
        </w:rPr>
        <w:t>ShipDrawing</w:t>
      </w:r>
      <w:proofErr w:type="spellEnd"/>
      <w:r w:rsidR="009C1FE6">
        <w:t xml:space="preserve"> data structure further fields and rules which represent the current state of the visual simulation for the entity.</w:t>
      </w:r>
    </w:p>
    <w:p w14:paraId="208CC578" w14:textId="77777777" w:rsidR="009C1FE6" w:rsidRDefault="009C1FE6" w:rsidP="00F7484E">
      <w:pPr>
        <w:overflowPunct/>
        <w:spacing w:line="240" w:lineRule="auto"/>
        <w:ind w:firstLine="0"/>
        <w:jc w:val="left"/>
        <w:textAlignment w:val="auto"/>
      </w:pPr>
    </w:p>
    <w:p w14:paraId="7A6BC11B" w14:textId="5ED6BB9F" w:rsidR="009C1FE6" w:rsidRDefault="009C1FE6" w:rsidP="00F7484E">
      <w:pPr>
        <w:overflowPunct/>
        <w:spacing w:line="240" w:lineRule="auto"/>
        <w:ind w:firstLine="0"/>
        <w:jc w:val="left"/>
        <w:textAlignment w:val="auto"/>
      </w:pPr>
      <w:r>
        <w:t>As an example of this process, in the Galaxy Wars strategy game, each logical entity co</w:t>
      </w:r>
      <w:r>
        <w:t>n</w:t>
      </w:r>
      <w:r>
        <w:t xml:space="preserve">tains its </w:t>
      </w:r>
      <w:proofErr w:type="spellStart"/>
      <w:r>
        <w:t>drawable</w:t>
      </w:r>
      <w:proofErr w:type="spellEnd"/>
      <w:r>
        <w:t xml:space="preserve"> data, which is then updated in a separated context: fleets of ships in particular need to store their position and their c</w:t>
      </w:r>
      <w:r w:rsidR="00075A08">
        <w:t xml:space="preserve">urrent damage points, but they are represented with a squadron of many ships; these ships do not have any role in the logical simulation, but they greatly increase the feeling of battle. The ships, their flocking algorithm and all their information reside in the </w:t>
      </w:r>
      <w:proofErr w:type="spellStart"/>
      <w:r w:rsidR="00075A08">
        <w:t>drawable</w:t>
      </w:r>
      <w:proofErr w:type="spellEnd"/>
      <w:r w:rsidR="00075A08">
        <w:t xml:space="preserve"> portions of the data.</w:t>
      </w:r>
    </w:p>
    <w:p w14:paraId="05F41FDC" w14:textId="77777777" w:rsidR="003E073B" w:rsidRDefault="003E073B" w:rsidP="00F7484E">
      <w:pPr>
        <w:overflowPunct/>
        <w:spacing w:line="240" w:lineRule="auto"/>
        <w:ind w:firstLine="0"/>
        <w:jc w:val="left"/>
        <w:textAlignment w:val="auto"/>
      </w:pPr>
    </w:p>
    <w:p w14:paraId="4AFDACB8" w14:textId="01FF6805" w:rsidR="003E073B" w:rsidRDefault="003E073B" w:rsidP="00F7484E">
      <w:pPr>
        <w:overflowPunct/>
        <w:spacing w:line="240" w:lineRule="auto"/>
        <w:ind w:firstLine="0"/>
        <w:jc w:val="left"/>
        <w:textAlignment w:val="auto"/>
      </w:pPr>
      <w:r>
        <w:t>Furthermore, Casanova allows a developer to define a data contract (essentially a statically resolved abstract class which may then be inherited by an entity. We may then define a contract for the logic of the ship which contains all the fields and rules of the ship logic:</w:t>
      </w:r>
    </w:p>
    <w:p w14:paraId="6D7BB42B" w14:textId="77777777" w:rsidR="003E073B" w:rsidRDefault="003E073B" w:rsidP="003E073B">
      <w:pPr>
        <w:pStyle w:val="Codice"/>
        <w:rPr>
          <w:lang w:eastAsia="it-IT"/>
        </w:rPr>
      </w:pPr>
      <w:r>
        <w:rPr>
          <w:lang w:eastAsia="it-IT"/>
        </w:rPr>
        <w:t xml:space="preserve">contract </w:t>
      </w:r>
      <w:proofErr w:type="spellStart"/>
      <w:r>
        <w:rPr>
          <w:lang w:eastAsia="it-IT"/>
        </w:rPr>
        <w:t>ShipLogic</w:t>
      </w:r>
      <w:proofErr w:type="spellEnd"/>
      <w:r>
        <w:rPr>
          <w:lang w:eastAsia="it-IT"/>
        </w:rPr>
        <w:t xml:space="preserve"> = {</w:t>
      </w:r>
    </w:p>
    <w:p w14:paraId="3DBBCA82" w14:textId="77777777" w:rsidR="003E073B" w:rsidRDefault="003E073B" w:rsidP="003E073B">
      <w:pPr>
        <w:pStyle w:val="Codice"/>
        <w:rPr>
          <w:lang w:eastAsia="it-IT"/>
        </w:rPr>
      </w:pPr>
      <w:r>
        <w:rPr>
          <w:lang w:eastAsia="it-IT"/>
        </w:rPr>
        <w:t xml:space="preserve">  Position      : Vector2&lt;m&gt;</w:t>
      </w:r>
    </w:p>
    <w:p w14:paraId="6854C4DA" w14:textId="77777777" w:rsidR="003E073B" w:rsidRDefault="003E073B" w:rsidP="003E073B">
      <w:pPr>
        <w:pStyle w:val="Codice"/>
        <w:rPr>
          <w:lang w:eastAsia="it-IT"/>
        </w:rPr>
      </w:pPr>
      <w:r>
        <w:rPr>
          <w:lang w:eastAsia="it-IT"/>
        </w:rPr>
        <w:t xml:space="preserve">  Velocity      : float&lt;m/s&gt;</w:t>
      </w:r>
    </w:p>
    <w:p w14:paraId="1710C10E" w14:textId="77777777" w:rsidR="003E073B" w:rsidRDefault="003E073B" w:rsidP="003E073B">
      <w:pPr>
        <w:pStyle w:val="Codice"/>
        <w:rPr>
          <w:lang w:eastAsia="it-IT"/>
        </w:rPr>
      </w:pPr>
      <w:r>
        <w:rPr>
          <w:lang w:eastAsia="it-IT"/>
        </w:rPr>
        <w:t xml:space="preserve">  Acceleration  : </w:t>
      </w:r>
      <w:proofErr w:type="spellStart"/>
      <w:r>
        <w:rPr>
          <w:lang w:eastAsia="it-IT"/>
        </w:rPr>
        <w:t>var</w:t>
      </w:r>
      <w:proofErr w:type="spellEnd"/>
      <w:r>
        <w:rPr>
          <w:lang w:eastAsia="it-IT"/>
        </w:rPr>
        <w:t>&lt;float&lt;m/s^2&gt;&gt;</w:t>
      </w:r>
    </w:p>
    <w:p w14:paraId="78CAF21A" w14:textId="77777777" w:rsidR="003E073B" w:rsidRDefault="003E073B" w:rsidP="003E073B">
      <w:pPr>
        <w:pStyle w:val="Codice"/>
        <w:rPr>
          <w:lang w:eastAsia="it-IT"/>
        </w:rPr>
      </w:pPr>
      <w:r>
        <w:rPr>
          <w:lang w:eastAsia="it-IT"/>
        </w:rPr>
        <w:t xml:space="preserve">  Rotation      : </w:t>
      </w:r>
      <w:proofErr w:type="spellStart"/>
      <w:r>
        <w:rPr>
          <w:lang w:eastAsia="it-IT"/>
        </w:rPr>
        <w:t>var</w:t>
      </w:r>
      <w:proofErr w:type="spellEnd"/>
      <w:r>
        <w:rPr>
          <w:lang w:eastAsia="it-IT"/>
        </w:rPr>
        <w:t>&lt;float&lt;rad&gt;&gt;</w:t>
      </w:r>
    </w:p>
    <w:p w14:paraId="1CB6BC3E" w14:textId="77777777" w:rsidR="003E073B" w:rsidRDefault="003E073B" w:rsidP="003E073B">
      <w:pPr>
        <w:pStyle w:val="Codice"/>
        <w:rPr>
          <w:lang w:eastAsia="it-IT"/>
        </w:rPr>
      </w:pPr>
      <w:r>
        <w:rPr>
          <w:lang w:eastAsia="it-IT"/>
        </w:rPr>
        <w:lastRenderedPageBreak/>
        <w:t xml:space="preserve">  Integrity     : float</w:t>
      </w:r>
    </w:p>
    <w:p w14:paraId="29606679" w14:textId="77777777" w:rsidR="003E073B" w:rsidRDefault="003E073B" w:rsidP="003E073B">
      <w:pPr>
        <w:pStyle w:val="Codice"/>
        <w:rPr>
          <w:lang w:eastAsia="it-IT"/>
        </w:rPr>
      </w:pPr>
      <w:r>
        <w:rPr>
          <w:lang w:eastAsia="it-IT"/>
        </w:rPr>
        <w:t>}</w:t>
      </w:r>
    </w:p>
    <w:p w14:paraId="72480286" w14:textId="77777777" w:rsidR="003E073B" w:rsidRDefault="003E073B" w:rsidP="003E073B">
      <w:pPr>
        <w:pStyle w:val="Codice"/>
        <w:rPr>
          <w:lang w:eastAsia="it-IT"/>
        </w:rPr>
      </w:pPr>
      <w:r>
        <w:rPr>
          <w:lang w:eastAsia="it-IT"/>
        </w:rPr>
        <w:t>rule Position(</w:t>
      </w:r>
      <w:proofErr w:type="spellStart"/>
      <w:r>
        <w:rPr>
          <w:lang w:eastAsia="it-IT"/>
        </w:rPr>
        <w:t>world,self,dt</w:t>
      </w:r>
      <w:proofErr w:type="spellEnd"/>
      <w:r>
        <w:rPr>
          <w:lang w:eastAsia="it-IT"/>
        </w:rPr>
        <w:t xml:space="preserve">) = </w:t>
      </w:r>
      <w:proofErr w:type="spellStart"/>
      <w:r>
        <w:rPr>
          <w:lang w:eastAsia="it-IT"/>
        </w:rPr>
        <w:t>self.Position</w:t>
      </w:r>
      <w:proofErr w:type="spellEnd"/>
      <w:r>
        <w:rPr>
          <w:lang w:eastAsia="it-IT"/>
        </w:rPr>
        <w:t xml:space="preserve"> + Vector2(</w:t>
      </w:r>
      <w:proofErr w:type="spellStart"/>
      <w:r>
        <w:rPr>
          <w:lang w:eastAsia="it-IT"/>
        </w:rPr>
        <w:t>cos</w:t>
      </w:r>
      <w:proofErr w:type="spellEnd"/>
      <w:r>
        <w:rPr>
          <w:lang w:eastAsia="it-IT"/>
        </w:rPr>
        <w:t xml:space="preserve"> </w:t>
      </w:r>
      <w:proofErr w:type="spellStart"/>
      <w:r>
        <w:rPr>
          <w:lang w:eastAsia="it-IT"/>
        </w:rPr>
        <w:t>self.Rotation</w:t>
      </w:r>
      <w:proofErr w:type="spellEnd"/>
      <w:r>
        <w:rPr>
          <w:lang w:eastAsia="it-IT"/>
        </w:rPr>
        <w:t xml:space="preserve">, sin </w:t>
      </w:r>
      <w:proofErr w:type="spellStart"/>
      <w:r>
        <w:rPr>
          <w:lang w:eastAsia="it-IT"/>
        </w:rPr>
        <w:t>self.Rotation</w:t>
      </w:r>
      <w:proofErr w:type="spellEnd"/>
      <w:r>
        <w:rPr>
          <w:lang w:eastAsia="it-IT"/>
        </w:rPr>
        <w:t xml:space="preserve">) * </w:t>
      </w:r>
      <w:proofErr w:type="spellStart"/>
      <w:r>
        <w:rPr>
          <w:lang w:eastAsia="it-IT"/>
        </w:rPr>
        <w:t>self.Velocity</w:t>
      </w:r>
      <w:proofErr w:type="spellEnd"/>
      <w:r>
        <w:rPr>
          <w:lang w:eastAsia="it-IT"/>
        </w:rPr>
        <w:t xml:space="preserve"> * </w:t>
      </w:r>
      <w:proofErr w:type="spellStart"/>
      <w:r>
        <w:rPr>
          <w:lang w:eastAsia="it-IT"/>
        </w:rPr>
        <w:t>dt</w:t>
      </w:r>
      <w:proofErr w:type="spellEnd"/>
    </w:p>
    <w:p w14:paraId="4F95D553" w14:textId="77777777" w:rsidR="003E073B" w:rsidRDefault="003E073B" w:rsidP="003E073B">
      <w:pPr>
        <w:pStyle w:val="Codice"/>
        <w:rPr>
          <w:lang w:eastAsia="it-IT"/>
        </w:rPr>
      </w:pPr>
      <w:r>
        <w:rPr>
          <w:lang w:eastAsia="it-IT"/>
        </w:rPr>
        <w:t>rule Velocity(</w:t>
      </w:r>
      <w:proofErr w:type="spellStart"/>
      <w:r>
        <w:rPr>
          <w:lang w:eastAsia="it-IT"/>
        </w:rPr>
        <w:t>world,self,dt</w:t>
      </w:r>
      <w:proofErr w:type="spellEnd"/>
      <w:r>
        <w:rPr>
          <w:lang w:eastAsia="it-IT"/>
        </w:rPr>
        <w:t xml:space="preserve">) = </w:t>
      </w:r>
      <w:proofErr w:type="spellStart"/>
      <w:r>
        <w:rPr>
          <w:lang w:eastAsia="it-IT"/>
        </w:rPr>
        <w:t>self.Velocity</w:t>
      </w:r>
      <w:proofErr w:type="spellEnd"/>
      <w:r>
        <w:rPr>
          <w:lang w:eastAsia="it-IT"/>
        </w:rPr>
        <w:t xml:space="preserve"> + </w:t>
      </w:r>
      <w:proofErr w:type="spellStart"/>
      <w:r>
        <w:rPr>
          <w:lang w:eastAsia="it-IT"/>
        </w:rPr>
        <w:t>self.Acceleration</w:t>
      </w:r>
      <w:proofErr w:type="spellEnd"/>
      <w:r>
        <w:rPr>
          <w:lang w:eastAsia="it-IT"/>
        </w:rPr>
        <w:t xml:space="preserve"> * </w:t>
      </w:r>
      <w:proofErr w:type="spellStart"/>
      <w:r>
        <w:rPr>
          <w:lang w:eastAsia="it-IT"/>
        </w:rPr>
        <w:t>dt</w:t>
      </w:r>
      <w:proofErr w:type="spellEnd"/>
    </w:p>
    <w:p w14:paraId="4225BABA" w14:textId="77777777" w:rsidR="003E073B" w:rsidRDefault="003E073B" w:rsidP="003E073B">
      <w:pPr>
        <w:pStyle w:val="Codice"/>
        <w:rPr>
          <w:lang w:eastAsia="it-IT"/>
        </w:rPr>
      </w:pPr>
      <w:r>
        <w:rPr>
          <w:lang w:eastAsia="it-IT"/>
        </w:rPr>
        <w:t>rule Acceleration(</w:t>
      </w:r>
      <w:proofErr w:type="spellStart"/>
      <w:r>
        <w:rPr>
          <w:lang w:eastAsia="it-IT"/>
        </w:rPr>
        <w:t>world,self,dt</w:t>
      </w:r>
      <w:proofErr w:type="spellEnd"/>
      <w:r>
        <w:rPr>
          <w:lang w:eastAsia="it-IT"/>
        </w:rPr>
        <w:t>) = 0.0&lt;m/s^2&gt;</w:t>
      </w:r>
    </w:p>
    <w:p w14:paraId="3C7948CA" w14:textId="003A05A0" w:rsidR="003E073B" w:rsidRDefault="003E073B" w:rsidP="003E073B">
      <w:pPr>
        <w:rPr>
          <w:lang w:eastAsia="it-IT"/>
        </w:rPr>
      </w:pPr>
      <w:r>
        <w:rPr>
          <w:lang w:eastAsia="it-IT"/>
        </w:rPr>
        <w:t xml:space="preserve">We then define another contract, which is parameterized over the type that it will assume (which it requires to be a </w:t>
      </w:r>
      <w:proofErr w:type="spellStart"/>
      <w:r w:rsidRPr="003E073B">
        <w:rPr>
          <w:rStyle w:val="CodiceInline"/>
        </w:rPr>
        <w:t>ShipLogic</w:t>
      </w:r>
      <w:proofErr w:type="spellEnd"/>
      <w:r>
        <w:rPr>
          <w:lang w:eastAsia="it-IT"/>
        </w:rPr>
        <w:t>) that contains all the rendering fields and rules:</w:t>
      </w:r>
    </w:p>
    <w:p w14:paraId="13EA3159" w14:textId="77777777" w:rsidR="003E073B" w:rsidRDefault="003E073B" w:rsidP="003E073B">
      <w:pPr>
        <w:pStyle w:val="Codice"/>
        <w:rPr>
          <w:lang w:eastAsia="it-IT"/>
        </w:rPr>
      </w:pPr>
      <w:r>
        <w:rPr>
          <w:lang w:eastAsia="it-IT"/>
        </w:rPr>
        <w:t xml:space="preserve">contract </w:t>
      </w:r>
      <w:proofErr w:type="spellStart"/>
      <w:r>
        <w:rPr>
          <w:lang w:eastAsia="it-IT"/>
        </w:rPr>
        <w:t>ShipDrawing</w:t>
      </w:r>
      <w:proofErr w:type="spellEnd"/>
      <w:r>
        <w:rPr>
          <w:lang w:eastAsia="it-IT"/>
        </w:rPr>
        <w:t xml:space="preserve">&lt;'self : </w:t>
      </w:r>
      <w:proofErr w:type="spellStart"/>
      <w:r>
        <w:rPr>
          <w:lang w:eastAsia="it-IT"/>
        </w:rPr>
        <w:t>ShipLogic</w:t>
      </w:r>
      <w:proofErr w:type="spellEnd"/>
      <w:r>
        <w:rPr>
          <w:lang w:eastAsia="it-IT"/>
        </w:rPr>
        <w:t>&gt; = {</w:t>
      </w:r>
    </w:p>
    <w:p w14:paraId="1A73CD25" w14:textId="77777777" w:rsidR="003E073B" w:rsidRDefault="003E073B" w:rsidP="003E073B">
      <w:pPr>
        <w:pStyle w:val="Codice"/>
        <w:rPr>
          <w:lang w:eastAsia="it-IT"/>
        </w:rPr>
      </w:pPr>
      <w:r>
        <w:rPr>
          <w:lang w:eastAsia="it-IT"/>
        </w:rPr>
        <w:t xml:space="preserve">  Sprite  : </w:t>
      </w:r>
      <w:proofErr w:type="spellStart"/>
      <w:r>
        <w:rPr>
          <w:lang w:eastAsia="it-IT"/>
        </w:rPr>
        <w:t>DrawableSprite</w:t>
      </w:r>
      <w:proofErr w:type="spellEnd"/>
    </w:p>
    <w:p w14:paraId="6791C58D" w14:textId="77777777" w:rsidR="003E073B" w:rsidRDefault="003E073B" w:rsidP="003E073B">
      <w:pPr>
        <w:pStyle w:val="Codice"/>
        <w:rPr>
          <w:lang w:eastAsia="it-IT"/>
        </w:rPr>
      </w:pPr>
      <w:r>
        <w:rPr>
          <w:lang w:eastAsia="it-IT"/>
        </w:rPr>
        <w:t>}</w:t>
      </w:r>
    </w:p>
    <w:p w14:paraId="5E54AC81" w14:textId="77777777" w:rsidR="003E073B" w:rsidRDefault="003E073B" w:rsidP="003E073B">
      <w:pPr>
        <w:pStyle w:val="Codice"/>
        <w:rPr>
          <w:lang w:eastAsia="it-IT"/>
        </w:rPr>
      </w:pPr>
      <w:r>
        <w:rPr>
          <w:lang w:eastAsia="it-IT"/>
        </w:rPr>
        <w:t xml:space="preserve">rule </w:t>
      </w:r>
      <w:proofErr w:type="spellStart"/>
      <w:r>
        <w:rPr>
          <w:lang w:eastAsia="it-IT"/>
        </w:rPr>
        <w:t>Sprite.Position</w:t>
      </w:r>
      <w:proofErr w:type="spellEnd"/>
      <w:r>
        <w:rPr>
          <w:lang w:eastAsia="it-IT"/>
        </w:rPr>
        <w:t>(world,self:'</w:t>
      </w:r>
      <w:proofErr w:type="spellStart"/>
      <w:r>
        <w:rPr>
          <w:lang w:eastAsia="it-IT"/>
        </w:rPr>
        <w:t>self,dt</w:t>
      </w:r>
      <w:proofErr w:type="spellEnd"/>
      <w:r>
        <w:rPr>
          <w:lang w:eastAsia="it-IT"/>
        </w:rPr>
        <w:t xml:space="preserve">) = </w:t>
      </w:r>
      <w:proofErr w:type="spellStart"/>
      <w:r>
        <w:rPr>
          <w:lang w:eastAsia="it-IT"/>
        </w:rPr>
        <w:t>self.Position</w:t>
      </w:r>
      <w:proofErr w:type="spellEnd"/>
    </w:p>
    <w:p w14:paraId="716ABB7C" w14:textId="77777777" w:rsidR="003E073B" w:rsidRDefault="003E073B" w:rsidP="003E073B">
      <w:pPr>
        <w:pStyle w:val="Codice"/>
        <w:rPr>
          <w:lang w:eastAsia="it-IT"/>
        </w:rPr>
      </w:pPr>
      <w:r>
        <w:rPr>
          <w:lang w:eastAsia="it-IT"/>
        </w:rPr>
        <w:t xml:space="preserve">rule </w:t>
      </w:r>
      <w:proofErr w:type="spellStart"/>
      <w:r>
        <w:rPr>
          <w:lang w:eastAsia="it-IT"/>
        </w:rPr>
        <w:t>Sprite.Rotation</w:t>
      </w:r>
      <w:proofErr w:type="spellEnd"/>
      <w:r>
        <w:rPr>
          <w:lang w:eastAsia="it-IT"/>
        </w:rPr>
        <w:t>(world,self:'</w:t>
      </w:r>
      <w:proofErr w:type="spellStart"/>
      <w:r>
        <w:rPr>
          <w:lang w:eastAsia="it-IT"/>
        </w:rPr>
        <w:t>self,dt</w:t>
      </w:r>
      <w:proofErr w:type="spellEnd"/>
      <w:r>
        <w:rPr>
          <w:lang w:eastAsia="it-IT"/>
        </w:rPr>
        <w:t xml:space="preserve">) = </w:t>
      </w:r>
      <w:proofErr w:type="spellStart"/>
      <w:r>
        <w:rPr>
          <w:lang w:eastAsia="it-IT"/>
        </w:rPr>
        <w:t>self.Rotation</w:t>
      </w:r>
      <w:proofErr w:type="spellEnd"/>
    </w:p>
    <w:p w14:paraId="26A77018" w14:textId="77777777" w:rsidR="003E073B" w:rsidRDefault="003E073B" w:rsidP="003E073B">
      <w:pPr>
        <w:pStyle w:val="Codice"/>
        <w:rPr>
          <w:lang w:eastAsia="it-IT"/>
        </w:rPr>
      </w:pPr>
      <w:r>
        <w:rPr>
          <w:lang w:eastAsia="it-IT"/>
        </w:rPr>
        <w:t xml:space="preserve">rule </w:t>
      </w:r>
      <w:proofErr w:type="spellStart"/>
      <w:r>
        <w:rPr>
          <w:lang w:eastAsia="it-IT"/>
        </w:rPr>
        <w:t>Sprite.Color</w:t>
      </w:r>
      <w:proofErr w:type="spellEnd"/>
      <w:r>
        <w:rPr>
          <w:lang w:eastAsia="it-IT"/>
        </w:rPr>
        <w:t>(world,self:'</w:t>
      </w:r>
      <w:proofErr w:type="spellStart"/>
      <w:r>
        <w:rPr>
          <w:lang w:eastAsia="it-IT"/>
        </w:rPr>
        <w:t>self,dt</w:t>
      </w:r>
      <w:proofErr w:type="spellEnd"/>
      <w:r>
        <w:rPr>
          <w:lang w:eastAsia="it-IT"/>
        </w:rPr>
        <w:t xml:space="preserve">) = </w:t>
      </w:r>
      <w:proofErr w:type="spellStart"/>
      <w:r>
        <w:rPr>
          <w:lang w:eastAsia="it-IT"/>
        </w:rPr>
        <w:t>Color.Interpolate</w:t>
      </w:r>
      <w:proofErr w:type="spellEnd"/>
      <w:r>
        <w:rPr>
          <w:lang w:eastAsia="it-IT"/>
        </w:rPr>
        <w:t>(</w:t>
      </w:r>
      <w:proofErr w:type="spellStart"/>
      <w:r>
        <w:rPr>
          <w:lang w:eastAsia="it-IT"/>
        </w:rPr>
        <w:t>Color.Red</w:t>
      </w:r>
      <w:proofErr w:type="spellEnd"/>
      <w:r>
        <w:rPr>
          <w:lang w:eastAsia="it-IT"/>
        </w:rPr>
        <w:t xml:space="preserve">, </w:t>
      </w:r>
      <w:proofErr w:type="spellStart"/>
      <w:r>
        <w:rPr>
          <w:lang w:eastAsia="it-IT"/>
        </w:rPr>
        <w:t>Color.White</w:t>
      </w:r>
      <w:proofErr w:type="spellEnd"/>
      <w:r>
        <w:rPr>
          <w:lang w:eastAsia="it-IT"/>
        </w:rPr>
        <w:t xml:space="preserve">, </w:t>
      </w:r>
      <w:proofErr w:type="spellStart"/>
      <w:r>
        <w:rPr>
          <w:lang w:eastAsia="it-IT"/>
        </w:rPr>
        <w:t>self.Logic.Integrity</w:t>
      </w:r>
      <w:proofErr w:type="spellEnd"/>
      <w:r>
        <w:rPr>
          <w:lang w:eastAsia="it-IT"/>
        </w:rPr>
        <w:t>)</w:t>
      </w:r>
    </w:p>
    <w:p w14:paraId="00841FB7" w14:textId="27A57C1D" w:rsidR="003E073B" w:rsidRPr="003E073B" w:rsidRDefault="003E073B" w:rsidP="003E073B">
      <w:r w:rsidRPr="003E073B">
        <w:t xml:space="preserve">Finally, we </w:t>
      </w:r>
      <w:r>
        <w:t xml:space="preserve">state that the ship is both a </w:t>
      </w:r>
      <w:proofErr w:type="spellStart"/>
      <w:r w:rsidRPr="003E073B">
        <w:rPr>
          <w:rStyle w:val="CodiceInline"/>
        </w:rPr>
        <w:t>ShipLogic</w:t>
      </w:r>
      <w:proofErr w:type="spellEnd"/>
      <w:r>
        <w:t xml:space="preserve"> and a </w:t>
      </w:r>
      <w:proofErr w:type="spellStart"/>
      <w:r w:rsidRPr="003E073B">
        <w:rPr>
          <w:rStyle w:val="CodiceInline"/>
        </w:rPr>
        <w:t>ShipDrawing</w:t>
      </w:r>
      <w:proofErr w:type="spellEnd"/>
      <w:r>
        <w:t>:</w:t>
      </w:r>
    </w:p>
    <w:p w14:paraId="00548A50" w14:textId="4EB3E0E2" w:rsidR="003E073B" w:rsidRPr="003E073B" w:rsidRDefault="003E073B" w:rsidP="003E073B">
      <w:pPr>
        <w:pStyle w:val="Codice"/>
        <w:rPr>
          <w:lang w:eastAsia="it-IT"/>
        </w:rPr>
      </w:pPr>
      <w:r>
        <w:rPr>
          <w:color w:val="0000FF"/>
          <w:lang w:eastAsia="it-IT"/>
        </w:rPr>
        <w:t>type</w:t>
      </w:r>
      <w:r>
        <w:rPr>
          <w:lang w:eastAsia="it-IT"/>
        </w:rPr>
        <w:t xml:space="preserve"> Ship = Sh</w:t>
      </w:r>
      <w:r>
        <w:rPr>
          <w:lang w:eastAsia="it-IT"/>
        </w:rPr>
        <w:t>ipLogic, ShipDrawing&lt;ShipLogic&gt;</w:t>
      </w:r>
    </w:p>
    <w:p w14:paraId="386A7CCA" w14:textId="346EB191" w:rsidR="008427B1" w:rsidRPr="005E640F" w:rsidRDefault="008C7694" w:rsidP="008C7694">
      <w:pPr>
        <w:pStyle w:val="heading1"/>
      </w:pPr>
      <w:r>
        <w:t>Conclusions</w:t>
      </w:r>
    </w:p>
    <w:p w14:paraId="06145439" w14:textId="54F8AF93" w:rsidR="0000195D" w:rsidRDefault="00DC50EF" w:rsidP="00664ACB">
      <w:r w:rsidRPr="005E640F">
        <w:t xml:space="preserve">Game development is a large and important aspect of modern culture; games are used for entertainment, education, training and more, and their impact on society is very large. This is driving a need for structured principles and practices for developing games and simulations. </w:t>
      </w:r>
      <w:r w:rsidR="00E822FC">
        <w:t>Also, reducing the cost and difficulties of making games could greatly benefit some “fringe” game developers, such as ind</w:t>
      </w:r>
      <w:r w:rsidR="00E822FC">
        <w:t>e</w:t>
      </w:r>
      <w:r w:rsidR="00E822FC">
        <w:t>pendent game developers, serious game developers, and even research game d</w:t>
      </w:r>
      <w:r w:rsidR="00E822FC">
        <w:t>e</w:t>
      </w:r>
      <w:r w:rsidR="00E822FC">
        <w:t>velopers, who traditionally have neither the budget nor the manpower to tac</w:t>
      </w:r>
      <w:r w:rsidR="00E822FC">
        <w:t>k</w:t>
      </w:r>
      <w:r w:rsidR="00E822FC">
        <w:t xml:space="preserve">le some of the challenges associated with making a modern game. </w:t>
      </w:r>
      <w:r w:rsidRPr="005E640F">
        <w:t>Casanova</w:t>
      </w:r>
      <w:r w:rsidR="008602BD" w:rsidRPr="005E640F">
        <w:t xml:space="preserve"> </w:t>
      </w:r>
      <w:r w:rsidRPr="005E640F">
        <w:t>is a step in this direction: by studying the art and craft of game development we are building a framework and a language that sim</w:t>
      </w:r>
      <w:r w:rsidR="001D0692">
        <w:t>plify</w:t>
      </w:r>
      <w:r w:rsidRPr="005E640F">
        <w:t xml:space="preserve"> many tasks and allow game developers to put more effort on AI, gameplay</w:t>
      </w:r>
      <w:r w:rsidR="00E465BB">
        <w:t>, shaders</w:t>
      </w:r>
      <w:r w:rsidRPr="005E640F">
        <w:t xml:space="preserve"> and other </w:t>
      </w:r>
      <w:r w:rsidR="00E465BB">
        <w:t xml:space="preserve">important </w:t>
      </w:r>
      <w:r w:rsidRPr="005E640F">
        <w:t>tasks such as procedural generation rather than on the “nuts-and-bolts” of pu</w:t>
      </w:r>
      <w:r w:rsidRPr="005E640F">
        <w:t>t</w:t>
      </w:r>
      <w:r w:rsidRPr="005E640F">
        <w:t>ting a g</w:t>
      </w:r>
      <w:r w:rsidR="00994B03">
        <w:t>ame together and optimizing it.</w:t>
      </w:r>
    </w:p>
    <w:p w14:paraId="55034A82" w14:textId="7B718261" w:rsidR="00994B03" w:rsidRDefault="00994B03" w:rsidP="00994B03">
      <w:r>
        <w:t>In conclusion, Casanova allows a developer to build shorter games when co</w:t>
      </w:r>
      <w:r>
        <w:t>m</w:t>
      </w:r>
      <w:r>
        <w:t xml:space="preserve">pared to tradition; it also requires very little programming concepts even though some advanced uses of collections may require learning higher-order functions; the scripting system of Casanova (and its F# rendition) removes the need for hand-crafting complex state-machines, using threaded systems or building event-based mechanisms. </w:t>
      </w:r>
      <w:r w:rsidRPr="005E640F">
        <w:t xml:space="preserve">While Casanova is still in its early stages, </w:t>
      </w:r>
      <w:r>
        <w:t xml:space="preserve">we </w:t>
      </w:r>
      <w:r w:rsidRPr="005E640F">
        <w:t>have used it extensively and with good results</w:t>
      </w:r>
      <w:r>
        <w:t xml:space="preserve"> in a real game</w:t>
      </w:r>
      <w:r w:rsidR="00567F8A">
        <w:t xml:space="preserve"> (Galaxy Wars: </w:t>
      </w:r>
      <w:hyperlink r:id="rId9" w:history="1">
        <w:r w:rsidR="00567F8A" w:rsidRPr="00B3544D">
          <w:rPr>
            <w:rStyle w:val="Hyperlink"/>
          </w:rPr>
          <w:t>http://galaxywars.vsteam.org</w:t>
        </w:r>
      </w:hyperlink>
      <w:r w:rsidR="00567F8A">
        <w:t>)</w:t>
      </w:r>
      <w:r w:rsidRPr="005E640F">
        <w:t>, and we are certain that with further work the benefits of this approach will become muc</w:t>
      </w:r>
      <w:bookmarkStart w:id="3" w:name="_GoBack"/>
      <w:bookmarkEnd w:id="3"/>
      <w:r w:rsidRPr="005E640F">
        <w:t>h more apparent.</w:t>
      </w:r>
    </w:p>
    <w:sectPr w:rsidR="00994B03" w:rsidSect="00F2730B">
      <w:footerReference w:type="even" r:id="rId10"/>
      <w:type w:val="continuous"/>
      <w:pgSz w:w="11906" w:h="16838" w:code="1"/>
      <w:pgMar w:top="2948" w:right="2494" w:bottom="2948" w:left="2494" w:header="2381" w:footer="2324" w:gutter="0"/>
      <w:cols w:space="475"/>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DB97A" w14:textId="77777777" w:rsidR="002C3E97" w:rsidRDefault="002C3E97" w:rsidP="008D4FAB">
      <w:r>
        <w:separator/>
      </w:r>
    </w:p>
  </w:endnote>
  <w:endnote w:type="continuationSeparator" w:id="0">
    <w:p w14:paraId="71115360" w14:textId="77777777" w:rsidR="002C3E97" w:rsidRDefault="002C3E97" w:rsidP="008D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altName w:val="Cambria Math"/>
    <w:panose1 w:val="00000000000000000000"/>
    <w:charset w:val="00"/>
    <w:family w:val="modern"/>
    <w:notTrueType/>
    <w:pitch w:val="variable"/>
    <w:sig w:usb0="E10002FF" w:usb1="5201E9EB" w:usb2="00000004" w:usb3="00000000" w:csb0="0000011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C3423F" w:rsidRDefault="00C3423F" w:rsidP="008D4FA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E073B">
      <w:rPr>
        <w:rStyle w:val="PageNumber"/>
        <w:noProof/>
      </w:rPr>
      <w:t>6</w:t>
    </w:r>
    <w:r>
      <w:rPr>
        <w:rStyle w:val="PageNumber"/>
      </w:rPr>
      <w:fldChar w:fldCharType="end"/>
    </w:r>
  </w:p>
  <w:p w14:paraId="1B4402BD" w14:textId="77777777" w:rsidR="00C3423F" w:rsidRDefault="00C3423F" w:rsidP="008D4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202B4" w14:textId="77777777" w:rsidR="002C3E97" w:rsidRDefault="002C3E97" w:rsidP="008D4FAB">
      <w:r>
        <w:separator/>
      </w:r>
    </w:p>
  </w:footnote>
  <w:footnote w:type="continuationSeparator" w:id="0">
    <w:p w14:paraId="350CF6E9" w14:textId="77777777" w:rsidR="002C3E97" w:rsidRDefault="002C3E97" w:rsidP="008D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AC733C"/>
    <w:lvl w:ilvl="0">
      <w:start w:val="1"/>
      <w:numFmt w:val="decimal"/>
      <w:lvlText w:val="%1."/>
      <w:lvlJc w:val="left"/>
      <w:pPr>
        <w:tabs>
          <w:tab w:val="num" w:pos="1492"/>
        </w:tabs>
        <w:ind w:left="1492" w:hanging="360"/>
      </w:pPr>
    </w:lvl>
  </w:abstractNum>
  <w:abstractNum w:abstractNumId="2">
    <w:nsid w:val="FFFFFF7D"/>
    <w:multiLevelType w:val="singleLevel"/>
    <w:tmpl w:val="71B49DFC"/>
    <w:lvl w:ilvl="0">
      <w:start w:val="1"/>
      <w:numFmt w:val="decimal"/>
      <w:lvlText w:val="%1."/>
      <w:lvlJc w:val="left"/>
      <w:pPr>
        <w:tabs>
          <w:tab w:val="num" w:pos="1209"/>
        </w:tabs>
        <w:ind w:left="1209" w:hanging="360"/>
      </w:pPr>
    </w:lvl>
  </w:abstractNum>
  <w:abstractNum w:abstractNumId="3">
    <w:nsid w:val="FFFFFF7E"/>
    <w:multiLevelType w:val="singleLevel"/>
    <w:tmpl w:val="788E45C2"/>
    <w:lvl w:ilvl="0">
      <w:start w:val="1"/>
      <w:numFmt w:val="decimal"/>
      <w:lvlText w:val="%1."/>
      <w:lvlJc w:val="left"/>
      <w:pPr>
        <w:tabs>
          <w:tab w:val="num" w:pos="926"/>
        </w:tabs>
        <w:ind w:left="926" w:hanging="360"/>
      </w:pPr>
    </w:lvl>
  </w:abstractNum>
  <w:abstractNum w:abstractNumId="4">
    <w:nsid w:val="FFFFFF7F"/>
    <w:multiLevelType w:val="singleLevel"/>
    <w:tmpl w:val="8618C808"/>
    <w:lvl w:ilvl="0">
      <w:start w:val="1"/>
      <w:numFmt w:val="decimal"/>
      <w:lvlText w:val="%1."/>
      <w:lvlJc w:val="left"/>
      <w:pPr>
        <w:tabs>
          <w:tab w:val="num" w:pos="643"/>
        </w:tabs>
        <w:ind w:left="643" w:hanging="360"/>
      </w:pPr>
    </w:lvl>
  </w:abstractNum>
  <w:abstractNum w:abstractNumId="5">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61D0176"/>
    <w:multiLevelType w:val="hybridMultilevel"/>
    <w:tmpl w:val="5A3C0648"/>
    <w:lvl w:ilvl="0" w:tplc="60F4E394">
      <w:numFmt w:val="bullet"/>
      <w:lvlText w:val="-"/>
      <w:lvlJc w:val="left"/>
      <w:pPr>
        <w:ind w:left="587" w:hanging="360"/>
      </w:pPr>
      <w:rPr>
        <w:rFonts w:ascii="CMU Sans Serif" w:eastAsia="Times New Roman" w:hAnsi="CMU Sans Serif"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5">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C2A2D58"/>
    <w:multiLevelType w:val="hybridMultilevel"/>
    <w:tmpl w:val="97CCEBDA"/>
    <w:lvl w:ilvl="0" w:tplc="39C6F196">
      <w:numFmt w:val="bullet"/>
      <w:lvlText w:val="-"/>
      <w:lvlJc w:val="left"/>
      <w:pPr>
        <w:ind w:left="1080" w:hanging="360"/>
      </w:pPr>
      <w:rPr>
        <w:rFonts w:ascii="CMU Sans Serif" w:eastAsia="Times New Roman" w:hAnsi="CMU Sans Serif"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23E54E1A"/>
    <w:multiLevelType w:val="hybridMultilevel"/>
    <w:tmpl w:val="9BDCE0FC"/>
    <w:lvl w:ilvl="0" w:tplc="4368570A">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7">
    <w:nsid w:val="3A701688"/>
    <w:multiLevelType w:val="hybridMultilevel"/>
    <w:tmpl w:val="34A0333E"/>
    <w:lvl w:ilvl="0" w:tplc="36167746">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A171181"/>
    <w:multiLevelType w:val="multilevel"/>
    <w:tmpl w:val="6B867544"/>
    <w:lvl w:ilvl="0">
      <w:start w:val="1"/>
      <w:numFmt w:val="decimal"/>
      <w:lvlText w:val="%1."/>
      <w:legacy w:legacy="1" w:legacySpace="144" w:legacyIndent="0"/>
      <w:lvlJc w:val="left"/>
      <w:rPr>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nsid w:val="4E6C429A"/>
    <w:multiLevelType w:val="hybridMultilevel"/>
    <w:tmpl w:val="C2F83126"/>
    <w:lvl w:ilvl="0" w:tplc="E640BBF2">
      <w:start w:val="8"/>
      <w:numFmt w:val="bullet"/>
      <w:lvlText w:val="-"/>
      <w:lvlJc w:val="left"/>
      <w:pPr>
        <w:ind w:left="587" w:hanging="360"/>
      </w:pPr>
      <w:rPr>
        <w:rFonts w:ascii="CMU Sans Serif" w:eastAsia="Times New Roman" w:hAnsi="CMU Sans Serif"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0">
    <w:nsid w:val="7D9521C8"/>
    <w:multiLevelType w:val="multilevel"/>
    <w:tmpl w:val="805EFA2C"/>
    <w:styleLink w:val="referencelist"/>
    <w:lvl w:ilvl="0">
      <w:start w:val="1"/>
      <w:numFmt w:val="decimal"/>
      <w:pStyle w:val="referenceitem"/>
      <w:lvlText w:val="%1."/>
      <w:lvlJc w:val="right"/>
      <w:pPr>
        <w:tabs>
          <w:tab w:val="num" w:pos="341"/>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1"/>
  </w:num>
  <w:num w:numId="2">
    <w:abstractNumId w:val="35"/>
  </w:num>
  <w:num w:numId="3">
    <w:abstractNumId w:val="21"/>
  </w:num>
  <w:num w:numId="4">
    <w:abstractNumId w:val="25"/>
  </w:num>
  <w:num w:numId="5">
    <w:abstractNumId w:val="33"/>
  </w:num>
  <w:num w:numId="6">
    <w:abstractNumId w:val="22"/>
  </w:num>
  <w:num w:numId="7">
    <w:abstractNumId w:val="29"/>
  </w:num>
  <w:num w:numId="8">
    <w:abstractNumId w:val="28"/>
  </w:num>
  <w:num w:numId="9">
    <w:abstractNumId w:val="13"/>
  </w:num>
  <w:num w:numId="10">
    <w:abstractNumId w:val="20"/>
  </w:num>
  <w:num w:numId="11">
    <w:abstractNumId w:val="15"/>
  </w:num>
  <w:num w:numId="12">
    <w:abstractNumId w:val="38"/>
  </w:num>
  <w:num w:numId="13">
    <w:abstractNumId w:val="30"/>
  </w:num>
  <w:num w:numId="14">
    <w:abstractNumId w:val="32"/>
  </w:num>
  <w:num w:numId="15">
    <w:abstractNumId w:val="24"/>
  </w:num>
  <w:num w:numId="16">
    <w:abstractNumId w:val="18"/>
  </w:num>
  <w:num w:numId="17">
    <w:abstractNumId w:val="23"/>
  </w:num>
  <w:num w:numId="18">
    <w:abstractNumId w:val="12"/>
  </w:num>
  <w:num w:numId="19">
    <w:abstractNumId w:val="0"/>
  </w:num>
  <w:num w:numId="20">
    <w:abstractNumId w:val="9"/>
  </w:num>
  <w:num w:numId="21">
    <w:abstractNumId w:val="4"/>
  </w:num>
  <w:num w:numId="22">
    <w:abstractNumId w:val="10"/>
  </w:num>
  <w:num w:numId="23">
    <w:abstractNumId w:val="8"/>
  </w:num>
  <w:num w:numId="24">
    <w:abstractNumId w:val="7"/>
  </w:num>
  <w:num w:numId="25">
    <w:abstractNumId w:val="6"/>
  </w:num>
  <w:num w:numId="26">
    <w:abstractNumId w:val="5"/>
  </w:num>
  <w:num w:numId="27">
    <w:abstractNumId w:val="39"/>
  </w:num>
  <w:num w:numId="28">
    <w:abstractNumId w:val="17"/>
  </w:num>
  <w:num w:numId="29">
    <w:abstractNumId w:val="36"/>
  </w:num>
  <w:num w:numId="30">
    <w:abstractNumId w:val="37"/>
  </w:num>
  <w:num w:numId="31">
    <w:abstractNumId w:val="40"/>
  </w:num>
  <w:num w:numId="32">
    <w:abstractNumId w:val="34"/>
  </w:num>
  <w:num w:numId="33">
    <w:abstractNumId w:val="26"/>
  </w:num>
  <w:num w:numId="34">
    <w:abstractNumId w:val="3"/>
  </w:num>
  <w:num w:numId="35">
    <w:abstractNumId w:val="2"/>
  </w:num>
  <w:num w:numId="36">
    <w:abstractNumId w:val="1"/>
  </w:num>
  <w:num w:numId="37">
    <w:abstractNumId w:val="31"/>
  </w:num>
  <w:num w:numId="38">
    <w:abstractNumId w:val="19"/>
  </w:num>
  <w:num w:numId="39">
    <w:abstractNumId w:val="27"/>
  </w:num>
  <w:num w:numId="40">
    <w:abstractNumId w:val="1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autoHyphenation/>
  <w:hyphenationZone w:val="40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D45"/>
    <w:rsid w:val="0000195D"/>
    <w:rsid w:val="00002135"/>
    <w:rsid w:val="000169EA"/>
    <w:rsid w:val="00016B14"/>
    <w:rsid w:val="00017EC3"/>
    <w:rsid w:val="00023DC3"/>
    <w:rsid w:val="00024585"/>
    <w:rsid w:val="00031051"/>
    <w:rsid w:val="000348E9"/>
    <w:rsid w:val="000355F6"/>
    <w:rsid w:val="00043C82"/>
    <w:rsid w:val="00045185"/>
    <w:rsid w:val="00046F0A"/>
    <w:rsid w:val="00050B75"/>
    <w:rsid w:val="00056261"/>
    <w:rsid w:val="00057FAE"/>
    <w:rsid w:val="000713E7"/>
    <w:rsid w:val="00075A08"/>
    <w:rsid w:val="000771E4"/>
    <w:rsid w:val="00084B9C"/>
    <w:rsid w:val="00086626"/>
    <w:rsid w:val="0009634A"/>
    <w:rsid w:val="0009786D"/>
    <w:rsid w:val="000A1484"/>
    <w:rsid w:val="000A5A41"/>
    <w:rsid w:val="000A6524"/>
    <w:rsid w:val="000B7DD7"/>
    <w:rsid w:val="000C0544"/>
    <w:rsid w:val="000C224D"/>
    <w:rsid w:val="000C6BCE"/>
    <w:rsid w:val="000D16C6"/>
    <w:rsid w:val="000D2C8D"/>
    <w:rsid w:val="000D2E1D"/>
    <w:rsid w:val="000D4DE4"/>
    <w:rsid w:val="000D69C9"/>
    <w:rsid w:val="000E1BE6"/>
    <w:rsid w:val="000E1CC7"/>
    <w:rsid w:val="000E636E"/>
    <w:rsid w:val="000F0BB4"/>
    <w:rsid w:val="000F1786"/>
    <w:rsid w:val="00102D9A"/>
    <w:rsid w:val="00110421"/>
    <w:rsid w:val="001156B4"/>
    <w:rsid w:val="00115856"/>
    <w:rsid w:val="001205B1"/>
    <w:rsid w:val="00120A66"/>
    <w:rsid w:val="001266CA"/>
    <w:rsid w:val="0013449C"/>
    <w:rsid w:val="00140673"/>
    <w:rsid w:val="00142680"/>
    <w:rsid w:val="00142A87"/>
    <w:rsid w:val="00142CB5"/>
    <w:rsid w:val="00146877"/>
    <w:rsid w:val="00150977"/>
    <w:rsid w:val="001510CB"/>
    <w:rsid w:val="001603C6"/>
    <w:rsid w:val="00160D85"/>
    <w:rsid w:val="001647C7"/>
    <w:rsid w:val="00164A30"/>
    <w:rsid w:val="00170472"/>
    <w:rsid w:val="001708FA"/>
    <w:rsid w:val="00171940"/>
    <w:rsid w:val="00172159"/>
    <w:rsid w:val="0018270C"/>
    <w:rsid w:val="0018363C"/>
    <w:rsid w:val="0018480F"/>
    <w:rsid w:val="00184A1D"/>
    <w:rsid w:val="00192F1B"/>
    <w:rsid w:val="001936C8"/>
    <w:rsid w:val="00196936"/>
    <w:rsid w:val="00196BDE"/>
    <w:rsid w:val="001A42B9"/>
    <w:rsid w:val="001A621F"/>
    <w:rsid w:val="001B2FF8"/>
    <w:rsid w:val="001B5F1A"/>
    <w:rsid w:val="001B6485"/>
    <w:rsid w:val="001C09C3"/>
    <w:rsid w:val="001C2A2F"/>
    <w:rsid w:val="001D0692"/>
    <w:rsid w:val="001D2BAD"/>
    <w:rsid w:val="001D5367"/>
    <w:rsid w:val="001D590B"/>
    <w:rsid w:val="001E4A9D"/>
    <w:rsid w:val="001E7167"/>
    <w:rsid w:val="001F4588"/>
    <w:rsid w:val="001F6CA3"/>
    <w:rsid w:val="001F7360"/>
    <w:rsid w:val="00200B61"/>
    <w:rsid w:val="00205523"/>
    <w:rsid w:val="00207754"/>
    <w:rsid w:val="002116EF"/>
    <w:rsid w:val="00211750"/>
    <w:rsid w:val="002212BE"/>
    <w:rsid w:val="002225D3"/>
    <w:rsid w:val="00222DC1"/>
    <w:rsid w:val="002232F6"/>
    <w:rsid w:val="00223D90"/>
    <w:rsid w:val="002249C6"/>
    <w:rsid w:val="00233066"/>
    <w:rsid w:val="002345F9"/>
    <w:rsid w:val="00240A17"/>
    <w:rsid w:val="00250787"/>
    <w:rsid w:val="00265856"/>
    <w:rsid w:val="00266BB6"/>
    <w:rsid w:val="00273792"/>
    <w:rsid w:val="00282AE3"/>
    <w:rsid w:val="00283198"/>
    <w:rsid w:val="00286866"/>
    <w:rsid w:val="00293D92"/>
    <w:rsid w:val="00297DF2"/>
    <w:rsid w:val="002A1D5E"/>
    <w:rsid w:val="002A49B8"/>
    <w:rsid w:val="002A5AA9"/>
    <w:rsid w:val="002A6E45"/>
    <w:rsid w:val="002B497B"/>
    <w:rsid w:val="002B5D8B"/>
    <w:rsid w:val="002B60D7"/>
    <w:rsid w:val="002B7243"/>
    <w:rsid w:val="002B7AB9"/>
    <w:rsid w:val="002C0555"/>
    <w:rsid w:val="002C3385"/>
    <w:rsid w:val="002C3E97"/>
    <w:rsid w:val="002D6229"/>
    <w:rsid w:val="002D6A57"/>
    <w:rsid w:val="002E12BA"/>
    <w:rsid w:val="002F0D5B"/>
    <w:rsid w:val="002F1D42"/>
    <w:rsid w:val="002F3503"/>
    <w:rsid w:val="002F44B7"/>
    <w:rsid w:val="003020B2"/>
    <w:rsid w:val="0030776C"/>
    <w:rsid w:val="003128B5"/>
    <w:rsid w:val="00312A09"/>
    <w:rsid w:val="00315D6C"/>
    <w:rsid w:val="003161EF"/>
    <w:rsid w:val="003253F8"/>
    <w:rsid w:val="003319BD"/>
    <w:rsid w:val="00334392"/>
    <w:rsid w:val="003349F9"/>
    <w:rsid w:val="00342C8E"/>
    <w:rsid w:val="00346102"/>
    <w:rsid w:val="0034677C"/>
    <w:rsid w:val="00353AB1"/>
    <w:rsid w:val="003554AD"/>
    <w:rsid w:val="00363211"/>
    <w:rsid w:val="00365B34"/>
    <w:rsid w:val="0036602A"/>
    <w:rsid w:val="0036635E"/>
    <w:rsid w:val="0037028F"/>
    <w:rsid w:val="00371A5F"/>
    <w:rsid w:val="00374A0A"/>
    <w:rsid w:val="00376585"/>
    <w:rsid w:val="003773B2"/>
    <w:rsid w:val="0038202D"/>
    <w:rsid w:val="00383944"/>
    <w:rsid w:val="00383F4E"/>
    <w:rsid w:val="00394B0D"/>
    <w:rsid w:val="00397BC4"/>
    <w:rsid w:val="003A1190"/>
    <w:rsid w:val="003A2EAB"/>
    <w:rsid w:val="003A3FAD"/>
    <w:rsid w:val="003A4B6C"/>
    <w:rsid w:val="003B0AC8"/>
    <w:rsid w:val="003B4153"/>
    <w:rsid w:val="003B61DF"/>
    <w:rsid w:val="003C0E44"/>
    <w:rsid w:val="003C2702"/>
    <w:rsid w:val="003C3244"/>
    <w:rsid w:val="003C4075"/>
    <w:rsid w:val="003D247F"/>
    <w:rsid w:val="003D5901"/>
    <w:rsid w:val="003D66E3"/>
    <w:rsid w:val="003D6C38"/>
    <w:rsid w:val="003E073B"/>
    <w:rsid w:val="003E3258"/>
    <w:rsid w:val="003E7A65"/>
    <w:rsid w:val="003F4A11"/>
    <w:rsid w:val="003F4DD2"/>
    <w:rsid w:val="00412791"/>
    <w:rsid w:val="00415072"/>
    <w:rsid w:val="00417E18"/>
    <w:rsid w:val="00420AA3"/>
    <w:rsid w:val="00421288"/>
    <w:rsid w:val="00430009"/>
    <w:rsid w:val="00431937"/>
    <w:rsid w:val="00434757"/>
    <w:rsid w:val="004352A4"/>
    <w:rsid w:val="0043537B"/>
    <w:rsid w:val="00435475"/>
    <w:rsid w:val="004357A2"/>
    <w:rsid w:val="00436A02"/>
    <w:rsid w:val="004377EC"/>
    <w:rsid w:val="00440CD1"/>
    <w:rsid w:val="00440D28"/>
    <w:rsid w:val="0044592B"/>
    <w:rsid w:val="00446066"/>
    <w:rsid w:val="00447D44"/>
    <w:rsid w:val="00464374"/>
    <w:rsid w:val="004660EA"/>
    <w:rsid w:val="00466AC6"/>
    <w:rsid w:val="0047379D"/>
    <w:rsid w:val="00474255"/>
    <w:rsid w:val="004745EA"/>
    <w:rsid w:val="00474B57"/>
    <w:rsid w:val="00481CCE"/>
    <w:rsid w:val="004844B7"/>
    <w:rsid w:val="00485117"/>
    <w:rsid w:val="00487083"/>
    <w:rsid w:val="00497BD0"/>
    <w:rsid w:val="004A30CB"/>
    <w:rsid w:val="004B0BCF"/>
    <w:rsid w:val="004B2C55"/>
    <w:rsid w:val="004B3D63"/>
    <w:rsid w:val="004B50FF"/>
    <w:rsid w:val="004B7F86"/>
    <w:rsid w:val="004C0685"/>
    <w:rsid w:val="004C144A"/>
    <w:rsid w:val="004C323B"/>
    <w:rsid w:val="004C512D"/>
    <w:rsid w:val="004C5AB0"/>
    <w:rsid w:val="004D01F5"/>
    <w:rsid w:val="004D0483"/>
    <w:rsid w:val="004D13EB"/>
    <w:rsid w:val="004D67E6"/>
    <w:rsid w:val="004E1E10"/>
    <w:rsid w:val="004E323B"/>
    <w:rsid w:val="004E43E0"/>
    <w:rsid w:val="004E56BF"/>
    <w:rsid w:val="004E5D90"/>
    <w:rsid w:val="004E6740"/>
    <w:rsid w:val="00511DBB"/>
    <w:rsid w:val="0051371A"/>
    <w:rsid w:val="00516407"/>
    <w:rsid w:val="005204DE"/>
    <w:rsid w:val="005211E7"/>
    <w:rsid w:val="005221CA"/>
    <w:rsid w:val="0053101F"/>
    <w:rsid w:val="0053261F"/>
    <w:rsid w:val="00536493"/>
    <w:rsid w:val="00544786"/>
    <w:rsid w:val="00556ECB"/>
    <w:rsid w:val="0056144E"/>
    <w:rsid w:val="00563633"/>
    <w:rsid w:val="00567F8A"/>
    <w:rsid w:val="00573E87"/>
    <w:rsid w:val="005756AD"/>
    <w:rsid w:val="00586097"/>
    <w:rsid w:val="005863E6"/>
    <w:rsid w:val="00590730"/>
    <w:rsid w:val="005A5435"/>
    <w:rsid w:val="005A7A6C"/>
    <w:rsid w:val="005B133E"/>
    <w:rsid w:val="005B6A93"/>
    <w:rsid w:val="005B79DE"/>
    <w:rsid w:val="005E567B"/>
    <w:rsid w:val="005E59DE"/>
    <w:rsid w:val="005E640F"/>
    <w:rsid w:val="005F04AF"/>
    <w:rsid w:val="005F09DD"/>
    <w:rsid w:val="005F0E13"/>
    <w:rsid w:val="005F2A50"/>
    <w:rsid w:val="005F2C7C"/>
    <w:rsid w:val="005F4666"/>
    <w:rsid w:val="005F4918"/>
    <w:rsid w:val="005F642A"/>
    <w:rsid w:val="005F6893"/>
    <w:rsid w:val="00604A38"/>
    <w:rsid w:val="0061710B"/>
    <w:rsid w:val="00623FA3"/>
    <w:rsid w:val="0063004F"/>
    <w:rsid w:val="00631F82"/>
    <w:rsid w:val="00633F47"/>
    <w:rsid w:val="00636A38"/>
    <w:rsid w:val="00636E95"/>
    <w:rsid w:val="00641A0E"/>
    <w:rsid w:val="00641D39"/>
    <w:rsid w:val="006421A5"/>
    <w:rsid w:val="006428D9"/>
    <w:rsid w:val="00643E05"/>
    <w:rsid w:val="00644435"/>
    <w:rsid w:val="00650466"/>
    <w:rsid w:val="00651564"/>
    <w:rsid w:val="00654F7F"/>
    <w:rsid w:val="00655011"/>
    <w:rsid w:val="00657CE6"/>
    <w:rsid w:val="00662A09"/>
    <w:rsid w:val="00664ACB"/>
    <w:rsid w:val="0066540D"/>
    <w:rsid w:val="00665A7F"/>
    <w:rsid w:val="006720BC"/>
    <w:rsid w:val="006739CB"/>
    <w:rsid w:val="006741C4"/>
    <w:rsid w:val="006753FC"/>
    <w:rsid w:val="0068268A"/>
    <w:rsid w:val="0068547D"/>
    <w:rsid w:val="00686111"/>
    <w:rsid w:val="0069356A"/>
    <w:rsid w:val="00694F9A"/>
    <w:rsid w:val="006A044B"/>
    <w:rsid w:val="006A1F26"/>
    <w:rsid w:val="006A1FA3"/>
    <w:rsid w:val="006A241D"/>
    <w:rsid w:val="006A3BA0"/>
    <w:rsid w:val="006A5B60"/>
    <w:rsid w:val="006B4092"/>
    <w:rsid w:val="006B72C8"/>
    <w:rsid w:val="006C02B3"/>
    <w:rsid w:val="006C0666"/>
    <w:rsid w:val="006C08A3"/>
    <w:rsid w:val="006C16C6"/>
    <w:rsid w:val="006C5E7C"/>
    <w:rsid w:val="006C5FB5"/>
    <w:rsid w:val="006D451E"/>
    <w:rsid w:val="006D4A79"/>
    <w:rsid w:val="006D5CE4"/>
    <w:rsid w:val="006D66CD"/>
    <w:rsid w:val="006D6961"/>
    <w:rsid w:val="006E20F9"/>
    <w:rsid w:val="006E4DFE"/>
    <w:rsid w:val="006F22BE"/>
    <w:rsid w:val="006F3FE9"/>
    <w:rsid w:val="006F6529"/>
    <w:rsid w:val="006F682B"/>
    <w:rsid w:val="00701316"/>
    <w:rsid w:val="0070436D"/>
    <w:rsid w:val="00704B9A"/>
    <w:rsid w:val="00707DF1"/>
    <w:rsid w:val="00714441"/>
    <w:rsid w:val="00730B32"/>
    <w:rsid w:val="00734A0B"/>
    <w:rsid w:val="0074060E"/>
    <w:rsid w:val="0074392C"/>
    <w:rsid w:val="0075168E"/>
    <w:rsid w:val="00751DAC"/>
    <w:rsid w:val="00754559"/>
    <w:rsid w:val="00755DCD"/>
    <w:rsid w:val="00756D19"/>
    <w:rsid w:val="0076105F"/>
    <w:rsid w:val="00762267"/>
    <w:rsid w:val="0076466A"/>
    <w:rsid w:val="00770EC7"/>
    <w:rsid w:val="007735C4"/>
    <w:rsid w:val="00773823"/>
    <w:rsid w:val="00775A31"/>
    <w:rsid w:val="00783993"/>
    <w:rsid w:val="00783ACB"/>
    <w:rsid w:val="00784512"/>
    <w:rsid w:val="0078555C"/>
    <w:rsid w:val="00785A27"/>
    <w:rsid w:val="0078711D"/>
    <w:rsid w:val="00787FC0"/>
    <w:rsid w:val="007933FE"/>
    <w:rsid w:val="00793DF2"/>
    <w:rsid w:val="00794A07"/>
    <w:rsid w:val="007A054E"/>
    <w:rsid w:val="007A353C"/>
    <w:rsid w:val="007B0ED4"/>
    <w:rsid w:val="007B40B5"/>
    <w:rsid w:val="007B5B0F"/>
    <w:rsid w:val="007C08CF"/>
    <w:rsid w:val="007C119F"/>
    <w:rsid w:val="007C13B5"/>
    <w:rsid w:val="007C1DC8"/>
    <w:rsid w:val="007C3600"/>
    <w:rsid w:val="007C5E87"/>
    <w:rsid w:val="007D2FD9"/>
    <w:rsid w:val="007D3791"/>
    <w:rsid w:val="007D64AD"/>
    <w:rsid w:val="007D79E8"/>
    <w:rsid w:val="007D7C15"/>
    <w:rsid w:val="007E5973"/>
    <w:rsid w:val="007E784E"/>
    <w:rsid w:val="007F129F"/>
    <w:rsid w:val="007F68B4"/>
    <w:rsid w:val="007F6924"/>
    <w:rsid w:val="007F6B92"/>
    <w:rsid w:val="007F7299"/>
    <w:rsid w:val="00801BC2"/>
    <w:rsid w:val="00813C22"/>
    <w:rsid w:val="00820A51"/>
    <w:rsid w:val="008254AC"/>
    <w:rsid w:val="0082707F"/>
    <w:rsid w:val="008300B1"/>
    <w:rsid w:val="008327DF"/>
    <w:rsid w:val="00833C1A"/>
    <w:rsid w:val="00834A09"/>
    <w:rsid w:val="00834A9E"/>
    <w:rsid w:val="00834FC0"/>
    <w:rsid w:val="00835BA5"/>
    <w:rsid w:val="00837DD1"/>
    <w:rsid w:val="008427B1"/>
    <w:rsid w:val="008536AF"/>
    <w:rsid w:val="00856672"/>
    <w:rsid w:val="00856BDF"/>
    <w:rsid w:val="008602BD"/>
    <w:rsid w:val="00860C59"/>
    <w:rsid w:val="00862241"/>
    <w:rsid w:val="00870B9E"/>
    <w:rsid w:val="00871B36"/>
    <w:rsid w:val="00873165"/>
    <w:rsid w:val="008742FB"/>
    <w:rsid w:val="0087467E"/>
    <w:rsid w:val="00877740"/>
    <w:rsid w:val="0088751A"/>
    <w:rsid w:val="008879A4"/>
    <w:rsid w:val="0089340D"/>
    <w:rsid w:val="00894A61"/>
    <w:rsid w:val="00896FE4"/>
    <w:rsid w:val="008A1F02"/>
    <w:rsid w:val="008A2794"/>
    <w:rsid w:val="008A320B"/>
    <w:rsid w:val="008A5407"/>
    <w:rsid w:val="008A558A"/>
    <w:rsid w:val="008A609C"/>
    <w:rsid w:val="008B197E"/>
    <w:rsid w:val="008B6447"/>
    <w:rsid w:val="008C1C5F"/>
    <w:rsid w:val="008C48B5"/>
    <w:rsid w:val="008C673D"/>
    <w:rsid w:val="008C7694"/>
    <w:rsid w:val="008D2415"/>
    <w:rsid w:val="008D3A6F"/>
    <w:rsid w:val="008D4F87"/>
    <w:rsid w:val="008D4FAB"/>
    <w:rsid w:val="008E1261"/>
    <w:rsid w:val="008E1DBC"/>
    <w:rsid w:val="008E4960"/>
    <w:rsid w:val="008E5C6F"/>
    <w:rsid w:val="008F20FE"/>
    <w:rsid w:val="008F3220"/>
    <w:rsid w:val="00905C8B"/>
    <w:rsid w:val="009065AE"/>
    <w:rsid w:val="00906D9C"/>
    <w:rsid w:val="00906FA2"/>
    <w:rsid w:val="00907520"/>
    <w:rsid w:val="009116F3"/>
    <w:rsid w:val="00911B6B"/>
    <w:rsid w:val="00922694"/>
    <w:rsid w:val="00922DBA"/>
    <w:rsid w:val="00931717"/>
    <w:rsid w:val="00942057"/>
    <w:rsid w:val="00944E4F"/>
    <w:rsid w:val="00945209"/>
    <w:rsid w:val="00952C96"/>
    <w:rsid w:val="009535BB"/>
    <w:rsid w:val="0095440F"/>
    <w:rsid w:val="00957431"/>
    <w:rsid w:val="0096210C"/>
    <w:rsid w:val="00965921"/>
    <w:rsid w:val="0096751C"/>
    <w:rsid w:val="00972960"/>
    <w:rsid w:val="009740E8"/>
    <w:rsid w:val="00974510"/>
    <w:rsid w:val="0097763B"/>
    <w:rsid w:val="0099008B"/>
    <w:rsid w:val="009930F7"/>
    <w:rsid w:val="00994A4A"/>
    <w:rsid w:val="00994B03"/>
    <w:rsid w:val="009A1A59"/>
    <w:rsid w:val="009A5DE4"/>
    <w:rsid w:val="009B1FDB"/>
    <w:rsid w:val="009B2CD3"/>
    <w:rsid w:val="009B30D1"/>
    <w:rsid w:val="009B65F7"/>
    <w:rsid w:val="009B701B"/>
    <w:rsid w:val="009B77DD"/>
    <w:rsid w:val="009C1FE6"/>
    <w:rsid w:val="009C496D"/>
    <w:rsid w:val="009C584D"/>
    <w:rsid w:val="009D5ADA"/>
    <w:rsid w:val="009E2E8B"/>
    <w:rsid w:val="009E33D7"/>
    <w:rsid w:val="009E3864"/>
    <w:rsid w:val="009E3CF6"/>
    <w:rsid w:val="009E6F89"/>
    <w:rsid w:val="009E7FE8"/>
    <w:rsid w:val="009F24D4"/>
    <w:rsid w:val="009F259F"/>
    <w:rsid w:val="009F334B"/>
    <w:rsid w:val="009F3ACB"/>
    <w:rsid w:val="009F6332"/>
    <w:rsid w:val="009F7688"/>
    <w:rsid w:val="00A00338"/>
    <w:rsid w:val="00A105B5"/>
    <w:rsid w:val="00A1742C"/>
    <w:rsid w:val="00A2058D"/>
    <w:rsid w:val="00A21BF4"/>
    <w:rsid w:val="00A27C73"/>
    <w:rsid w:val="00A32909"/>
    <w:rsid w:val="00A42F5C"/>
    <w:rsid w:val="00A43199"/>
    <w:rsid w:val="00A517D2"/>
    <w:rsid w:val="00A6310B"/>
    <w:rsid w:val="00A65D96"/>
    <w:rsid w:val="00A66E61"/>
    <w:rsid w:val="00A70BA1"/>
    <w:rsid w:val="00A714A6"/>
    <w:rsid w:val="00A82135"/>
    <w:rsid w:val="00A82A50"/>
    <w:rsid w:val="00A84FE6"/>
    <w:rsid w:val="00A93EE7"/>
    <w:rsid w:val="00AA16B4"/>
    <w:rsid w:val="00AA5156"/>
    <w:rsid w:val="00AA5555"/>
    <w:rsid w:val="00AB078F"/>
    <w:rsid w:val="00AB7EAB"/>
    <w:rsid w:val="00AC13AB"/>
    <w:rsid w:val="00AC2B15"/>
    <w:rsid w:val="00AC48D5"/>
    <w:rsid w:val="00AD4553"/>
    <w:rsid w:val="00AD4B00"/>
    <w:rsid w:val="00AE09DD"/>
    <w:rsid w:val="00AE2664"/>
    <w:rsid w:val="00AE7D0A"/>
    <w:rsid w:val="00AF388E"/>
    <w:rsid w:val="00AF3CE6"/>
    <w:rsid w:val="00AF600F"/>
    <w:rsid w:val="00B01F71"/>
    <w:rsid w:val="00B03291"/>
    <w:rsid w:val="00B03AEC"/>
    <w:rsid w:val="00B0629D"/>
    <w:rsid w:val="00B076FD"/>
    <w:rsid w:val="00B122A5"/>
    <w:rsid w:val="00B148F4"/>
    <w:rsid w:val="00B1550A"/>
    <w:rsid w:val="00B16F05"/>
    <w:rsid w:val="00B20051"/>
    <w:rsid w:val="00B26963"/>
    <w:rsid w:val="00B27653"/>
    <w:rsid w:val="00B30C14"/>
    <w:rsid w:val="00B32277"/>
    <w:rsid w:val="00B35607"/>
    <w:rsid w:val="00B35B73"/>
    <w:rsid w:val="00B40D34"/>
    <w:rsid w:val="00B41FA9"/>
    <w:rsid w:val="00B42B30"/>
    <w:rsid w:val="00B4663F"/>
    <w:rsid w:val="00B54483"/>
    <w:rsid w:val="00B554C4"/>
    <w:rsid w:val="00B579AD"/>
    <w:rsid w:val="00B63704"/>
    <w:rsid w:val="00B735FC"/>
    <w:rsid w:val="00B76CFA"/>
    <w:rsid w:val="00B832FE"/>
    <w:rsid w:val="00B83A98"/>
    <w:rsid w:val="00B845F2"/>
    <w:rsid w:val="00B86EB6"/>
    <w:rsid w:val="00B907A8"/>
    <w:rsid w:val="00B97832"/>
    <w:rsid w:val="00BA1141"/>
    <w:rsid w:val="00BA1812"/>
    <w:rsid w:val="00BA2AAC"/>
    <w:rsid w:val="00BA3502"/>
    <w:rsid w:val="00BA5017"/>
    <w:rsid w:val="00BA72F9"/>
    <w:rsid w:val="00BB0CD5"/>
    <w:rsid w:val="00BB25C3"/>
    <w:rsid w:val="00BB44CD"/>
    <w:rsid w:val="00BB5F3A"/>
    <w:rsid w:val="00BB622C"/>
    <w:rsid w:val="00BB6B38"/>
    <w:rsid w:val="00BB7CA8"/>
    <w:rsid w:val="00BB7E88"/>
    <w:rsid w:val="00BC006D"/>
    <w:rsid w:val="00BC5A3E"/>
    <w:rsid w:val="00BC763E"/>
    <w:rsid w:val="00BD05F2"/>
    <w:rsid w:val="00BD4BE9"/>
    <w:rsid w:val="00BD5A73"/>
    <w:rsid w:val="00BD61C4"/>
    <w:rsid w:val="00BD641B"/>
    <w:rsid w:val="00BD76CB"/>
    <w:rsid w:val="00BE3448"/>
    <w:rsid w:val="00BE4CAF"/>
    <w:rsid w:val="00BF1FBF"/>
    <w:rsid w:val="00BF29F5"/>
    <w:rsid w:val="00BF3253"/>
    <w:rsid w:val="00BF35C5"/>
    <w:rsid w:val="00BF3697"/>
    <w:rsid w:val="00C022B7"/>
    <w:rsid w:val="00C04F93"/>
    <w:rsid w:val="00C06CA0"/>
    <w:rsid w:val="00C156F4"/>
    <w:rsid w:val="00C2191A"/>
    <w:rsid w:val="00C25FCA"/>
    <w:rsid w:val="00C301F7"/>
    <w:rsid w:val="00C3423F"/>
    <w:rsid w:val="00C34FE4"/>
    <w:rsid w:val="00C362C2"/>
    <w:rsid w:val="00C3764D"/>
    <w:rsid w:val="00C378C8"/>
    <w:rsid w:val="00C4289B"/>
    <w:rsid w:val="00C433A5"/>
    <w:rsid w:val="00C43E6E"/>
    <w:rsid w:val="00C44E89"/>
    <w:rsid w:val="00C455B9"/>
    <w:rsid w:val="00C50A08"/>
    <w:rsid w:val="00C524C1"/>
    <w:rsid w:val="00C53150"/>
    <w:rsid w:val="00C57554"/>
    <w:rsid w:val="00C57E2B"/>
    <w:rsid w:val="00C636D9"/>
    <w:rsid w:val="00C66A23"/>
    <w:rsid w:val="00C67902"/>
    <w:rsid w:val="00C75F28"/>
    <w:rsid w:val="00C914C1"/>
    <w:rsid w:val="00CA39E4"/>
    <w:rsid w:val="00CA3D80"/>
    <w:rsid w:val="00CA3F10"/>
    <w:rsid w:val="00CA567C"/>
    <w:rsid w:val="00CB4646"/>
    <w:rsid w:val="00CC0229"/>
    <w:rsid w:val="00CC1BD4"/>
    <w:rsid w:val="00CC2E7A"/>
    <w:rsid w:val="00CD02F6"/>
    <w:rsid w:val="00CD148D"/>
    <w:rsid w:val="00CD167E"/>
    <w:rsid w:val="00CD3E3D"/>
    <w:rsid w:val="00CD66E0"/>
    <w:rsid w:val="00CD7EC6"/>
    <w:rsid w:val="00CE2FBF"/>
    <w:rsid w:val="00CE3C47"/>
    <w:rsid w:val="00CE3D90"/>
    <w:rsid w:val="00CE6E89"/>
    <w:rsid w:val="00CF0C12"/>
    <w:rsid w:val="00CF63D9"/>
    <w:rsid w:val="00D0256A"/>
    <w:rsid w:val="00D06851"/>
    <w:rsid w:val="00D108E9"/>
    <w:rsid w:val="00D20F2C"/>
    <w:rsid w:val="00D217A3"/>
    <w:rsid w:val="00D242C0"/>
    <w:rsid w:val="00D25237"/>
    <w:rsid w:val="00D3292B"/>
    <w:rsid w:val="00D34F97"/>
    <w:rsid w:val="00D36C3B"/>
    <w:rsid w:val="00D37B80"/>
    <w:rsid w:val="00D40E9A"/>
    <w:rsid w:val="00D4307A"/>
    <w:rsid w:val="00D439D4"/>
    <w:rsid w:val="00D476F1"/>
    <w:rsid w:val="00D47A97"/>
    <w:rsid w:val="00D50BBF"/>
    <w:rsid w:val="00D515C5"/>
    <w:rsid w:val="00D54F41"/>
    <w:rsid w:val="00D5656B"/>
    <w:rsid w:val="00D57171"/>
    <w:rsid w:val="00D57D18"/>
    <w:rsid w:val="00D623EB"/>
    <w:rsid w:val="00D628D3"/>
    <w:rsid w:val="00D67C5C"/>
    <w:rsid w:val="00D70D30"/>
    <w:rsid w:val="00D7329F"/>
    <w:rsid w:val="00D73853"/>
    <w:rsid w:val="00D8587F"/>
    <w:rsid w:val="00D86B6F"/>
    <w:rsid w:val="00D9599A"/>
    <w:rsid w:val="00DA2DE8"/>
    <w:rsid w:val="00DA4AAE"/>
    <w:rsid w:val="00DA70EA"/>
    <w:rsid w:val="00DB13D2"/>
    <w:rsid w:val="00DB1A17"/>
    <w:rsid w:val="00DB27F2"/>
    <w:rsid w:val="00DB563B"/>
    <w:rsid w:val="00DB5E30"/>
    <w:rsid w:val="00DC50EF"/>
    <w:rsid w:val="00DE0D3E"/>
    <w:rsid w:val="00DE48EA"/>
    <w:rsid w:val="00DF0EE7"/>
    <w:rsid w:val="00E00192"/>
    <w:rsid w:val="00E0061C"/>
    <w:rsid w:val="00E00EBE"/>
    <w:rsid w:val="00E01014"/>
    <w:rsid w:val="00E06C6D"/>
    <w:rsid w:val="00E06DB0"/>
    <w:rsid w:val="00E107F4"/>
    <w:rsid w:val="00E1410F"/>
    <w:rsid w:val="00E14953"/>
    <w:rsid w:val="00E1685C"/>
    <w:rsid w:val="00E170C7"/>
    <w:rsid w:val="00E20512"/>
    <w:rsid w:val="00E218E5"/>
    <w:rsid w:val="00E245F6"/>
    <w:rsid w:val="00E25FDF"/>
    <w:rsid w:val="00E26518"/>
    <w:rsid w:val="00E3178B"/>
    <w:rsid w:val="00E31E43"/>
    <w:rsid w:val="00E323CA"/>
    <w:rsid w:val="00E3304C"/>
    <w:rsid w:val="00E36488"/>
    <w:rsid w:val="00E4040C"/>
    <w:rsid w:val="00E465BB"/>
    <w:rsid w:val="00E540D4"/>
    <w:rsid w:val="00E5454F"/>
    <w:rsid w:val="00E56488"/>
    <w:rsid w:val="00E56781"/>
    <w:rsid w:val="00E57502"/>
    <w:rsid w:val="00E57962"/>
    <w:rsid w:val="00E60E03"/>
    <w:rsid w:val="00E648F9"/>
    <w:rsid w:val="00E65476"/>
    <w:rsid w:val="00E669E2"/>
    <w:rsid w:val="00E72743"/>
    <w:rsid w:val="00E822FC"/>
    <w:rsid w:val="00E83467"/>
    <w:rsid w:val="00E83DF5"/>
    <w:rsid w:val="00E848FA"/>
    <w:rsid w:val="00E907BD"/>
    <w:rsid w:val="00E90B8A"/>
    <w:rsid w:val="00E94524"/>
    <w:rsid w:val="00E9529A"/>
    <w:rsid w:val="00E95C5D"/>
    <w:rsid w:val="00EA2C11"/>
    <w:rsid w:val="00EA2CD5"/>
    <w:rsid w:val="00EA598E"/>
    <w:rsid w:val="00EA5B7D"/>
    <w:rsid w:val="00EA601B"/>
    <w:rsid w:val="00EB35EB"/>
    <w:rsid w:val="00EB4CB1"/>
    <w:rsid w:val="00EC1F6A"/>
    <w:rsid w:val="00EC5B77"/>
    <w:rsid w:val="00EC68BB"/>
    <w:rsid w:val="00EC7C45"/>
    <w:rsid w:val="00ED09E1"/>
    <w:rsid w:val="00ED3D93"/>
    <w:rsid w:val="00ED52F1"/>
    <w:rsid w:val="00EE4A16"/>
    <w:rsid w:val="00EE5567"/>
    <w:rsid w:val="00EE73F3"/>
    <w:rsid w:val="00EE7729"/>
    <w:rsid w:val="00EF1732"/>
    <w:rsid w:val="00EF709C"/>
    <w:rsid w:val="00F014D0"/>
    <w:rsid w:val="00F07901"/>
    <w:rsid w:val="00F20EAE"/>
    <w:rsid w:val="00F2730B"/>
    <w:rsid w:val="00F30841"/>
    <w:rsid w:val="00F336FE"/>
    <w:rsid w:val="00F34E87"/>
    <w:rsid w:val="00F36982"/>
    <w:rsid w:val="00F37FFA"/>
    <w:rsid w:val="00F44789"/>
    <w:rsid w:val="00F5046D"/>
    <w:rsid w:val="00F51804"/>
    <w:rsid w:val="00F570DB"/>
    <w:rsid w:val="00F715E9"/>
    <w:rsid w:val="00F71B80"/>
    <w:rsid w:val="00F71FE0"/>
    <w:rsid w:val="00F727EA"/>
    <w:rsid w:val="00F738EF"/>
    <w:rsid w:val="00F7441A"/>
    <w:rsid w:val="00F7484E"/>
    <w:rsid w:val="00F7524A"/>
    <w:rsid w:val="00F771A9"/>
    <w:rsid w:val="00F808B0"/>
    <w:rsid w:val="00F809F7"/>
    <w:rsid w:val="00F82100"/>
    <w:rsid w:val="00F82DEC"/>
    <w:rsid w:val="00F84DAB"/>
    <w:rsid w:val="00F85125"/>
    <w:rsid w:val="00F86AB4"/>
    <w:rsid w:val="00F87531"/>
    <w:rsid w:val="00F96495"/>
    <w:rsid w:val="00FA309F"/>
    <w:rsid w:val="00FA77FD"/>
    <w:rsid w:val="00FB0AFD"/>
    <w:rsid w:val="00FB6081"/>
    <w:rsid w:val="00FB6CC3"/>
    <w:rsid w:val="00FC2F59"/>
    <w:rsid w:val="00FC339D"/>
    <w:rsid w:val="00FD724E"/>
    <w:rsid w:val="00FE1326"/>
    <w:rsid w:val="00FE4FFE"/>
    <w:rsid w:val="00FE58E7"/>
    <w:rsid w:val="00FF26A8"/>
    <w:rsid w:val="00FF73C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alaxywars.vstea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20HP\Dropbox\Papers\Casanova%20language\9.%20The%20Rule-Script-Draw%20Design%20Pattern%20for%20Games\splnproc1110.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1AI</b:Tag>
    <b:SourceType>ConferenceProceedings</b:SourceType>
    <b:Guid>{686C6D91-7C1C-0144-AE95-B61C3602331B}</b:Guid>
    <b:Author>
      <b:Author>
        <b:NameList>
          <b:Person>
            <b:Last>Richard Zhao</b:Last>
            <b:First>Duane</b:First>
            <b:Middle>Szafron</b:Middle>
          </b:Person>
        </b:NameList>
      </b:Author>
    </b:Author>
    <b:Title>Generating Believable Virtual Characters Using Behaviour Capture and Hidden Markov Models</b:Title>
    <b:ConferenceName>13th Internation Conference Advances in Computer Games (ACG)</b:ConferenceName>
    <b:Publisher>Springer</b:Publisher>
    <b:City>Tilburg, Netherlands</b:City>
    <b:Year>2011</b:Year>
    <b:RefOrder>18</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4</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8</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6</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3</b:RefOrder>
  </b:Source>
  <b:Source>
    <b:Tag>COR</b:Tag>
    <b:SourceType>ConferenceProceedings</b:SourceType>
    <b:Guid>{77F10325-5684-1E4B-BDFD-67D3FD800D0A}</b:Guid>
    <b:Author>
      <b:Author>
        <b:NameList>
          <b:Person>
            <b:Last>Figueiredo</b:Last>
            <b:First>L.</b:First>
            <b:Middle>H. de</b:Middle>
          </b:Person>
          <b:Person>
            <b:Last>Celes</b:Last>
            <b:First>W.</b:First>
          </b:Person>
          <b:Person>
            <b:Last>Ierusalimschy</b:Last>
            <b:First>R.</b:First>
          </b:Person>
        </b:NameList>
      </b:Author>
    </b:Author>
    <b:Title>Programming advance control mechanisms with Lua coroutines</b:Title>
    <b:ConferenceName>Game Programming Gems 6</b:ConferenceName>
    <b:Publisher>Mike Dickheiser (ed), Charles River Media</b:Publisher>
    <b:Year>2006</b:Year>
    <b:Pages>357–369</b:Pages>
    <b:RefOrder>14</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19</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7</b:RefOrder>
  </b:Source>
  <b:Source>
    <b:Tag>Inh</b:Tag>
    <b:SourceType>ConferenceProceedings</b:SourceType>
    <b:Guid>{EE17C94A-5DF5-2846-9E6E-35B5CD63BFB3}</b:Guid>
    <b:Title>Inheritance vs aggregation in game objects</b:Title>
    <b:Author>
      <b:Author>
        <b:NameList>
          <b:Person>
            <b:Last>Wilson</b:Last>
            <b:First>Kyle</b:First>
          </b:Person>
        </b:NameList>
      </b:Author>
    </b:Author>
    <b:ConferenceName>http://gamearchitect.net/Articles/GameObjects1.html.</b:ConferenceName>
    <b:Year>2002</b:Year>
    <b:RefOrder>5</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13</b:RefOrder>
  </b:Source>
  <b:Source>
    <b:Tag>Giu1</b:Tag>
    <b:SourceType>ConferenceProceedings</b:SourceType>
    <b:Guid>{83775874-665A-2341-96D0-51DB2468C664}</b:Guid>
    <b:Author>
      <b:Author>
        <b:NameList>
          <b:Person>
            <b:Last>Maggiore</b:Last>
            <b:First>Giuseppe</b:First>
          </b:Person>
        </b:NameList>
      </b:Author>
    </b:Author>
    <b:Title>Galaxy Wars Project Page</b:Title>
    <b:ConferenceName>http://vsteam2010.codeplex.com</b:ConferenceName>
    <b:Year>2010</b:Year>
    <b:RefOrder>15</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2</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17</b:RefOrder>
  </b:Source>
  <b:Source>
    <b:Tag>Mar09</b:Tag>
    <b:SourceType>InternetSite</b:SourceType>
    <b:Guid>{8D5C5A80-99EE-42EA-86D3-EB2DD297CA0D}</b:Guid>
    <b:Title>The Engine Survey</b:Title>
    <b:Year>2009</b:Year>
    <b:Author>
      <b:Author>
        <b:NameList>
          <b:Person>
            <b:Last>DeLoura</b:Last>
            <b:First>Mark</b:First>
          </b:Person>
        </b:NameList>
      </b:Author>
    </b:Author>
    <b:InternetSiteTitle>Gamasutra</b:InternetSiteTitle>
    <b:URL>http://www.gamasutra.com/blogs/MarkDeLoura/20090316/903/The_Engine_Survey_Technology_Results.php</b:URL>
    <b:RefOrder>16</b:RefOrder>
  </b:Source>
  <b:Source>
    <b:Tag>Giu2</b:Tag>
    <b:SourceType>ConferenceProceedings</b:SourceType>
    <b:Guid>{E937BE04-B186-4F84-A7CE-7AF14FBDB83F}</b:Guid>
    <b:Author>
      <b:Author>
        <b:NameList>
          <b:Person>
            <b:Last>Costantini</b:Last>
            <b:First>Giulia</b:First>
          </b:Person>
          <b:Person>
            <b:Last>Maggiore</b:Last>
            <b:First>Giuseppe</b:First>
          </b:Person>
        </b:NameList>
      </b:Author>
    </b:Author>
    <b:Title>Friendly F# (fun with game programming)</b:Title>
    <b:Publisher>Smashwords</b:Publisher>
    <b:City>Venice, Italy</b:City>
    <b:Year>2011</b:Year>
    <b:RefOrder>11</b:RefOrder>
  </b:Source>
  <b:Source>
    <b:Tag>Giu3</b:Tag>
    <b:SourceType>ConferenceProceedings</b:SourceType>
    <b:Guid>{9CBE637D-0CBC-4E66-92BB-B8877273F7B1}</b:Guid>
    <b:Author>
      <b:Author>
        <b:NameList>
          <b:Person>
            <b:Last>Maggiore</b:Last>
            <b:First>Giuseppe</b:First>
          </b:Person>
          <b:Person>
            <b:Last>Spanò</b:Last>
            <b:First>Alvise</b:First>
          </b:Person>
          <b:Person>
            <b:Last>Orsini</b:Last>
            <b:First>Renzo</b:First>
          </b:Person>
          <b:Person>
            <b:Last>Costantini</b:Last>
            <b:First>Giulia</b:First>
          </b:Person>
          <b:Person>
            <b:Last>Bugliesi</b:Last>
            <b:First>Michele</b:First>
          </b:Person>
          <b:Person>
            <b:Last>Abbadi</b:Last>
            <b:First>Mohamed</b:First>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9</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12</b:RefOrder>
  </b:Source>
  <b:Source>
    <b:Tag>Mag111</b:Tag>
    <b:SourceType>InternetSite</b:SourceType>
    <b:Guid>{4BAA5568-664E-4D56-80EB-ACF9263DB25F}</b:Guid>
    <b:Author>
      <b:Author>
        <b:NameList>
          <b:Person>
            <b:Last>Maggiore</b:Last>
            <b:First>Giuseppe</b:First>
          </b:Person>
          <b:Person>
            <b:Last>Bugliesi</b:Last>
            <b:First>Michele</b:First>
          </b:Person>
          <b:Person>
            <b:Last>Orsini</b:Last>
            <b:First>Renzo</b:First>
          </b:Person>
        </b:NameList>
      </b:Author>
    </b:Author>
    <b:Title>Casanova Papers</b:Title>
    <b:InternetSiteTitle>Casanova project page</b:InternetSiteTitle>
    <b:Year>2011</b:Year>
    <b:URL>http://casanova.codeplex.com/wikipage?title=Papers</b:URL>
    <b:RefOrder>10</b:RefOrder>
  </b:Source>
</b:Sources>
</file>

<file path=customXml/itemProps1.xml><?xml version="1.0" encoding="utf-8"?>
<ds:datastoreItem xmlns:ds="http://schemas.openxmlformats.org/officeDocument/2006/customXml" ds:itemID="{968BEA49-454A-419A-8A52-158C5AB9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1312</TotalTime>
  <Pages>6</Pages>
  <Words>2334</Words>
  <Characters>13309</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15612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Giuseppe HP</cp:lastModifiedBy>
  <cp:revision>539</cp:revision>
  <cp:lastPrinted>2012-03-05T10:52:00Z</cp:lastPrinted>
  <dcterms:created xsi:type="dcterms:W3CDTF">2011-12-05T08:34:00Z</dcterms:created>
  <dcterms:modified xsi:type="dcterms:W3CDTF">2012-03-24T08:19:00Z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