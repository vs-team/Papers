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FA1BE" w14:textId="77777777" w:rsidR="00C52E60" w:rsidRDefault="00490B30" w:rsidP="00490B30">
      <w:pPr>
        <w:pStyle w:val="Title"/>
        <w:jc w:val="center"/>
      </w:pPr>
      <w:r>
        <w:t>A Monadic Object Encoding</w:t>
      </w:r>
    </w:p>
    <w:p w14:paraId="3283B493" w14:textId="77777777" w:rsidR="0022492C" w:rsidRDefault="00490B30" w:rsidP="00490B30">
      <w:pPr>
        <w:pStyle w:val="Subtitle"/>
        <w:jc w:val="center"/>
        <w:sectPr w:rsidR="0022492C" w:rsidSect="0022492C">
          <w:pgSz w:w="11906" w:h="16838"/>
          <w:pgMar w:top="1440" w:right="1080" w:bottom="1440" w:left="1080" w:header="720" w:footer="720" w:gutter="0"/>
          <w:cols w:space="720"/>
          <w:docGrid w:linePitch="360"/>
        </w:sectPr>
      </w:pPr>
      <w:r>
        <w:t xml:space="preserve">Giuseppe Maggiore and </w:t>
      </w:r>
      <w:r w:rsidR="00E56511">
        <w:t xml:space="preserve">Prof. </w:t>
      </w:r>
      <w:r>
        <w:t>Michele Bugliesi</w:t>
      </w:r>
      <w:r w:rsidR="00E56511">
        <w:br/>
        <w:t>Universitá Ca’ Foscari – Venezia</w:t>
      </w:r>
      <w:r w:rsidR="00E56511">
        <w:br/>
        <w:t>Dipartimento di Informatica</w:t>
      </w:r>
    </w:p>
    <w:p w14:paraId="508EC7AF" w14:textId="77777777" w:rsidR="00ED5471" w:rsidRPr="00E56511" w:rsidRDefault="00ED5471" w:rsidP="00ED5471">
      <w:pPr>
        <w:pStyle w:val="Heading1"/>
        <w:rPr>
          <w:lang w:val="en-US"/>
        </w:rPr>
      </w:pPr>
      <w:r>
        <w:rPr>
          <w:lang w:val="en-US"/>
        </w:rPr>
        <w:lastRenderedPageBreak/>
        <w:t xml:space="preserve">Note </w:t>
      </w:r>
      <w:proofErr w:type="spellStart"/>
      <w:r>
        <w:rPr>
          <w:lang w:val="en-US"/>
        </w:rPr>
        <w:t>su</w:t>
      </w:r>
      <w:proofErr w:type="spellEnd"/>
      <w:r>
        <w:rPr>
          <w:lang w:val="en-US"/>
        </w:rPr>
        <w:t xml:space="preserve"> </w:t>
      </w:r>
      <w:proofErr w:type="spellStart"/>
      <w:r>
        <w:rPr>
          <w:lang w:val="en-US"/>
        </w:rPr>
        <w:t>questa</w:t>
      </w:r>
      <w:proofErr w:type="spellEnd"/>
      <w:r>
        <w:rPr>
          <w:lang w:val="en-US"/>
        </w:rPr>
        <w:t xml:space="preserve"> </w:t>
      </w:r>
      <w:proofErr w:type="spellStart"/>
      <w:r>
        <w:rPr>
          <w:lang w:val="en-US"/>
        </w:rPr>
        <w:t>bozza</w:t>
      </w:r>
      <w:proofErr w:type="spellEnd"/>
    </w:p>
    <w:p w14:paraId="108F7173" w14:textId="5F1DA32E" w:rsidR="00ED5471" w:rsidRDefault="00ED5471" w:rsidP="00ED5471">
      <w:pPr>
        <w:pStyle w:val="ListParagraph"/>
        <w:numPr>
          <w:ilvl w:val="0"/>
          <w:numId w:val="9"/>
        </w:numPr>
      </w:pPr>
      <w:r w:rsidRPr="00ED5471">
        <w:t xml:space="preserve">É fatta in word, </w:t>
      </w:r>
      <w:r w:rsidR="00BF317E">
        <w:t xml:space="preserve">ma </w:t>
      </w:r>
      <w:r w:rsidRPr="00ED5471">
        <w:t>solo perch</w:t>
      </w:r>
      <w:r>
        <w:t xml:space="preserve">é sono piú svelto a lavorarci </w:t>
      </w:r>
      <w:r>
        <w:sym w:font="Wingdings" w:char="F04A"/>
      </w:r>
    </w:p>
    <w:p w14:paraId="69FFF954" w14:textId="77777777" w:rsidR="00ED5471" w:rsidRDefault="00ED5471" w:rsidP="00ED5471">
      <w:pPr>
        <w:pStyle w:val="ListParagraph"/>
        <w:numPr>
          <w:ilvl w:val="0"/>
          <w:numId w:val="9"/>
        </w:numPr>
      </w:pPr>
      <w:r>
        <w:t xml:space="preserve">La prima conversione word </w:t>
      </w:r>
      <w:r>
        <w:sym w:font="Wingdings" w:char="F0E8"/>
      </w:r>
      <w:r>
        <w:t xml:space="preserve"> latex é automatica, e poi lavoreró (sigh) solo sulla versione latex</w:t>
      </w:r>
    </w:p>
    <w:p w14:paraId="1C0D0055" w14:textId="77777777" w:rsidR="005510E8" w:rsidRDefault="005510E8" w:rsidP="005510E8">
      <w:pPr>
        <w:pStyle w:val="ListParagraph"/>
        <w:numPr>
          <w:ilvl w:val="1"/>
          <w:numId w:val="9"/>
        </w:numPr>
      </w:pPr>
      <w:r>
        <w:t xml:space="preserve">E comunque ho scoperto che </w:t>
      </w:r>
      <w:r w:rsidR="00E0169F">
        <w:fldChar w:fldCharType="begin"/>
      </w:r>
      <w:r w:rsidR="00E0169F">
        <w:instrText xml:space="preserve"> HYPERLINK "http://www.sigplan.org/authorInformation.htm" </w:instrText>
      </w:r>
      <w:r w:rsidR="00E0169F">
        <w:fldChar w:fldCharType="separate"/>
      </w:r>
      <w:r w:rsidRPr="005510E8">
        <w:rPr>
          <w:rStyle w:val="Hyperlink"/>
        </w:rPr>
        <w:t>ACM SIGPLAN accetta submissions in Word</w:t>
      </w:r>
      <w:r w:rsidR="00E0169F">
        <w:rPr>
          <w:rStyle w:val="Hyperlink"/>
        </w:rPr>
        <w:fldChar w:fldCharType="end"/>
      </w:r>
      <w:r>
        <w:t xml:space="preserve"> </w:t>
      </w:r>
      <w:r>
        <w:sym w:font="Wingdings" w:char="F04A"/>
      </w:r>
    </w:p>
    <w:p w14:paraId="5A32B8F6" w14:textId="77777777" w:rsidR="00ED5471" w:rsidRDefault="00ED5471" w:rsidP="00ED5471">
      <w:pPr>
        <w:pStyle w:val="ListParagraph"/>
        <w:numPr>
          <w:ilvl w:val="0"/>
          <w:numId w:val="9"/>
        </w:numPr>
      </w:pPr>
      <w:r>
        <w:t xml:space="preserve">Dove sono perplesso su ció che ho scritto ho </w:t>
      </w:r>
      <w:r w:rsidRPr="00ED5471">
        <w:rPr>
          <w:i/>
          <w:color w:val="FF0000"/>
          <w:u w:val="single"/>
        </w:rPr>
        <w:t>sottolineato ed evidenziato</w:t>
      </w:r>
      <w:r>
        <w:t xml:space="preserve"> </w:t>
      </w:r>
    </w:p>
    <w:p w14:paraId="24E495BD" w14:textId="77777777" w:rsidR="00E56511" w:rsidRPr="00E56511" w:rsidRDefault="00E56511" w:rsidP="00E56511">
      <w:pPr>
        <w:pStyle w:val="Heading1"/>
        <w:rPr>
          <w:lang w:val="en-US"/>
        </w:rPr>
      </w:pPr>
      <w:r w:rsidRPr="00E56511">
        <w:rPr>
          <w:lang w:val="en-US"/>
        </w:rPr>
        <w:t>Abstract</w:t>
      </w:r>
    </w:p>
    <w:p w14:paraId="70513F2F" w14:textId="7A544E21" w:rsidR="00E56511" w:rsidRPr="00E56511" w:rsidRDefault="00844722" w:rsidP="00E56511">
      <w:pPr>
        <w:rPr>
          <w:lang w:val="en-US"/>
        </w:rPr>
      </w:pPr>
      <w:r>
        <w:rPr>
          <w:lang w:val="en-US"/>
        </w:rPr>
        <w:t>We present a novel approach for encoding mutable objects in a pure functional language. We show how our approach removes the need for problematic tail types, and thanks to an appropriate monad it makes it very simple to define, use and upcast mutable objects that behave exactly like we have come to expect in years of object oriented languages.</w:t>
      </w:r>
    </w:p>
    <w:p w14:paraId="77F1F1DF" w14:textId="77777777" w:rsidR="00E56511" w:rsidRPr="00E56511" w:rsidRDefault="00E56511" w:rsidP="00E56511">
      <w:pPr>
        <w:pStyle w:val="Heading1"/>
        <w:rPr>
          <w:lang w:val="en-US"/>
        </w:rPr>
      </w:pPr>
      <w:r w:rsidRPr="00E56511">
        <w:rPr>
          <w:lang w:val="en-US"/>
        </w:rPr>
        <w:t>Introduction</w:t>
      </w:r>
    </w:p>
    <w:p w14:paraId="3421D014" w14:textId="3AFA2776" w:rsidR="00B254D5" w:rsidRDefault="00B254D5" w:rsidP="00E56511">
      <w:pPr>
        <w:rPr>
          <w:lang w:val="en-US"/>
        </w:rPr>
      </w:pPr>
      <w:r>
        <w:rPr>
          <w:lang w:val="en-US"/>
        </w:rPr>
        <w:t>In this paper we describe a novel approach to object encoding in the pure functional language Haskell. We mainly focus on a monadic approach to object encoding in order to represent clean mutable objects. We start by discussing how we could implement mutable records, since these will be the basis of our mutable objects. Then we discuss our custo</w:t>
      </w:r>
      <w:r w:rsidR="002019C4">
        <w:rPr>
          <w:lang w:val="en-US"/>
        </w:rPr>
        <w:t xml:space="preserve">m implementation of references </w:t>
      </w:r>
      <w:r>
        <w:rPr>
          <w:lang w:val="en-US"/>
        </w:rPr>
        <w:t xml:space="preserve">that allow us to gain the capability of representing the computation that will lead to an object of a certain type rather than manipulating directly values of the type of our objects. At this point we show how we can build a monad that allows us to manipulate these references cleanly and implicitly. </w:t>
      </w:r>
      <w:r w:rsidR="00947675">
        <w:rPr>
          <w:lang w:val="en-US"/>
        </w:rPr>
        <w:t>We complete our description of our monadic object encoding by defining methods and method invocation.</w:t>
      </w:r>
    </w:p>
    <w:p w14:paraId="4E25E022" w14:textId="20B17279" w:rsidR="00947675" w:rsidRDefault="00947675" w:rsidP="00E56511">
      <w:pPr>
        <w:rPr>
          <w:lang w:val="en-US"/>
        </w:rPr>
      </w:pPr>
      <w:r>
        <w:rPr>
          <w:lang w:val="en-US"/>
        </w:rPr>
        <w:t>Since the great strides done in the last decades by object orientation researches, it is now expected by any encoding of objects that:</w:t>
      </w:r>
    </w:p>
    <w:p w14:paraId="52816186" w14:textId="7173DE78" w:rsidR="00947675" w:rsidRDefault="00947675" w:rsidP="00947675">
      <w:pPr>
        <w:pStyle w:val="ListParagraph"/>
        <w:numPr>
          <w:ilvl w:val="0"/>
          <w:numId w:val="21"/>
        </w:numPr>
        <w:rPr>
          <w:lang w:val="en-US"/>
        </w:rPr>
      </w:pPr>
      <w:r>
        <w:rPr>
          <w:lang w:val="en-US"/>
        </w:rPr>
        <w:t>Some degree of implicit and/or explicit polymorphism is supported</w:t>
      </w:r>
    </w:p>
    <w:p w14:paraId="052A9A62" w14:textId="272AA534" w:rsidR="00947675" w:rsidRDefault="00947675" w:rsidP="00947675">
      <w:pPr>
        <w:pStyle w:val="ListParagraph"/>
        <w:numPr>
          <w:ilvl w:val="0"/>
          <w:numId w:val="21"/>
        </w:numPr>
        <w:rPr>
          <w:lang w:val="en-US"/>
        </w:rPr>
      </w:pPr>
      <w:r>
        <w:rPr>
          <w:lang w:val="en-US"/>
        </w:rPr>
        <w:t>There is no overhead for inheritance</w:t>
      </w:r>
    </w:p>
    <w:p w14:paraId="2A107FED" w14:textId="0ADC1540" w:rsidR="00947675" w:rsidRDefault="00947675" w:rsidP="00947675">
      <w:pPr>
        <w:pStyle w:val="ListParagraph"/>
        <w:numPr>
          <w:ilvl w:val="0"/>
          <w:numId w:val="21"/>
        </w:numPr>
        <w:rPr>
          <w:lang w:val="en-US"/>
        </w:rPr>
      </w:pPr>
      <w:r>
        <w:rPr>
          <w:lang w:val="en-US"/>
        </w:rPr>
        <w:t>Optional multiple inheritance is supported</w:t>
      </w:r>
    </w:p>
    <w:p w14:paraId="3827F8FD" w14:textId="3E52B0F5" w:rsidR="00947675" w:rsidRDefault="00CA3FEF" w:rsidP="00CA3FEF">
      <w:pPr>
        <w:rPr>
          <w:lang w:val="en-US"/>
        </w:rPr>
      </w:pPr>
      <w:r>
        <w:rPr>
          <w:lang w:val="en-US"/>
        </w:rPr>
        <w:t>In light of this consideration, we discuss in relative depth how the ubiquitous shapes benchmark is implemented in our encoding and how this implementation reflects the capabilities of our system with respect to the aspects listed above. Also, we use this chance to compare our object encoding with various other object encodings that have been studied for the Haskell language.</w:t>
      </w:r>
    </w:p>
    <w:p w14:paraId="055B80B2" w14:textId="47AA60FA" w:rsidR="00CA3FEF" w:rsidRPr="00CA3FEF" w:rsidRDefault="00CA3FEF" w:rsidP="00CA3FEF">
      <w:pPr>
        <w:rPr>
          <w:lang w:val="en-US"/>
        </w:rPr>
      </w:pPr>
      <w:r>
        <w:rPr>
          <w:lang w:val="en-US"/>
        </w:rPr>
        <w:t>Finally, we discuss a few extensions that we hope to add to our encoding in the future: monad transformers, extensible objects, and some other features.</w:t>
      </w:r>
    </w:p>
    <w:p w14:paraId="524A3D7A" w14:textId="1DE33747" w:rsidR="00C424CD" w:rsidRDefault="002019C4" w:rsidP="00C424CD">
      <w:pPr>
        <w:pStyle w:val="Heading1"/>
        <w:rPr>
          <w:lang w:val="en-US"/>
        </w:rPr>
      </w:pPr>
      <w:r>
        <w:rPr>
          <w:lang w:val="en-US"/>
        </w:rPr>
        <w:t>Our Object</w:t>
      </w:r>
      <w:r w:rsidR="00845CE7">
        <w:rPr>
          <w:lang w:val="en-US"/>
        </w:rPr>
        <w:t xml:space="preserve"> Encoding</w:t>
      </w:r>
    </w:p>
    <w:p w14:paraId="0211BAFE" w14:textId="6450B2B7" w:rsidR="005F79A0" w:rsidRDefault="002019C4" w:rsidP="005F79A0">
      <w:pPr>
        <w:pStyle w:val="Heading2"/>
        <w:rPr>
          <w:lang w:val="en-US"/>
        </w:rPr>
      </w:pPr>
      <w:r>
        <w:rPr>
          <w:lang w:val="en-US"/>
        </w:rPr>
        <w:t xml:space="preserve">Mutable </w:t>
      </w:r>
      <w:r w:rsidR="005F79A0">
        <w:rPr>
          <w:lang w:val="en-US"/>
        </w:rPr>
        <w:t>Records</w:t>
      </w:r>
    </w:p>
    <w:p w14:paraId="4A7C50E5" w14:textId="16805C51" w:rsidR="002019C4" w:rsidRDefault="002019C4" w:rsidP="002019C4">
      <w:pPr>
        <w:rPr>
          <w:lang w:val="en-US"/>
        </w:rPr>
      </w:pPr>
      <w:r w:rsidRPr="002019C4">
        <w:rPr>
          <w:lang w:val="en-US"/>
        </w:rPr>
        <w:t xml:space="preserve">Objects can be seen as a heterogeneous list of values (fields) and functions (methods). Of course the treatment of fields and methods is </w:t>
      </w:r>
      <w:r>
        <w:rPr>
          <w:lang w:val="en-US"/>
        </w:rPr>
        <w:t>homogeneous</w:t>
      </w:r>
      <w:r w:rsidRPr="002019C4">
        <w:rPr>
          <w:lang w:val="en-US"/>
        </w:rPr>
        <w:t xml:space="preserve">, since in a functional language functions are first class values. This means that records are sufficient to represent objects. </w:t>
      </w:r>
      <w:r>
        <w:rPr>
          <w:lang w:val="en-US"/>
        </w:rPr>
        <w:t>The default implementation of t</w:t>
      </w:r>
      <w:r w:rsidRPr="002019C4">
        <w:rPr>
          <w:lang w:val="en-US"/>
        </w:rPr>
        <w:t xml:space="preserve">uples and records though </w:t>
      </w:r>
      <w:r>
        <w:rPr>
          <w:lang w:val="en-US"/>
        </w:rPr>
        <w:t xml:space="preserve">is </w:t>
      </w:r>
      <w:r w:rsidRPr="002019C4">
        <w:rPr>
          <w:lang w:val="en-US"/>
        </w:rPr>
        <w:t>too limited and do</w:t>
      </w:r>
      <w:r>
        <w:rPr>
          <w:lang w:val="en-US"/>
        </w:rPr>
        <w:t>es</w:t>
      </w:r>
      <w:r w:rsidRPr="002019C4">
        <w:rPr>
          <w:lang w:val="en-US"/>
        </w:rPr>
        <w:t xml:space="preserve"> not suit our needs, especially since to represent mutable records we need setter functions to be automatically defined. For this reason we use a reduced version of the </w:t>
      </w:r>
      <w:proofErr w:type="spellStart"/>
      <w:r w:rsidRPr="002019C4">
        <w:rPr>
          <w:lang w:val="en-US"/>
        </w:rPr>
        <w:t>HList</w:t>
      </w:r>
      <w:proofErr w:type="spellEnd"/>
      <w:r w:rsidRPr="002019C4">
        <w:rPr>
          <w:lang w:val="en-US"/>
        </w:rPr>
        <w:t xml:space="preserve"> library as the basis for our object encoding. These records offer enough features to completely remove the need for the developer to write any kind of boilerplate code such as setters or additional type classes </w:t>
      </w:r>
      <w:r>
        <w:rPr>
          <w:lang w:val="en-US"/>
        </w:rPr>
        <w:t xml:space="preserve">that </w:t>
      </w:r>
      <w:r w:rsidRPr="002019C4">
        <w:rPr>
          <w:lang w:val="en-US"/>
        </w:rPr>
        <w:t xml:space="preserve">make his or her records compatible with our object encoding. </w:t>
      </w:r>
    </w:p>
    <w:p w14:paraId="45228D3D" w14:textId="3E0726A6" w:rsidR="00801D9B" w:rsidRPr="00801D9B" w:rsidRDefault="00801D9B" w:rsidP="00801D9B">
      <w:pPr>
        <w:rPr>
          <w:lang w:val="en-US"/>
        </w:rPr>
      </w:pPr>
      <w:r w:rsidRPr="00801D9B">
        <w:rPr>
          <w:lang w:val="en-US"/>
        </w:rPr>
        <w:t xml:space="preserve">The Record class defines a record inductively as the smallest set of values that are either the empty record or an application of the </w:t>
      </w:r>
      <w:proofErr w:type="spellStart"/>
      <w:r w:rsidR="007E1290" w:rsidRPr="007E1290">
        <w:rPr>
          <w:rStyle w:val="CodeChar"/>
        </w:rPr>
        <w:t>AddField</w:t>
      </w:r>
      <w:proofErr w:type="spellEnd"/>
      <w:r w:rsidRPr="00801D9B">
        <w:rPr>
          <w:lang w:val="en-US"/>
        </w:rPr>
        <w:t xml:space="preserve"> constructor to an existing record:</w:t>
      </w:r>
    </w:p>
    <w:p w14:paraId="59912BE9" w14:textId="77777777" w:rsidR="00801D9B" w:rsidRPr="00801D9B" w:rsidRDefault="00801D9B" w:rsidP="00801D9B">
      <w:pPr>
        <w:pStyle w:val="NoSpacing"/>
        <w:rPr>
          <w:rStyle w:val="CodeChar"/>
          <w:rFonts w:ascii="Times New Roman" w:hAnsi="Times New Roman" w:cstheme="minorBidi"/>
          <w:szCs w:val="22"/>
        </w:rPr>
      </w:pPr>
    </w:p>
    <w:p w14:paraId="314E5FD0" w14:textId="77777777" w:rsidR="00813AEA" w:rsidRPr="00813AEA" w:rsidRDefault="00813AEA" w:rsidP="00813AEA">
      <w:pPr>
        <w:pStyle w:val="Code"/>
      </w:pPr>
      <w:proofErr w:type="gramStart"/>
      <w:r w:rsidRPr="00813AEA">
        <w:t>data</w:t>
      </w:r>
      <w:proofErr w:type="gramEnd"/>
      <w:r w:rsidRPr="00813AEA">
        <w:t xml:space="preserve"> </w:t>
      </w:r>
      <w:proofErr w:type="spellStart"/>
      <w:r w:rsidRPr="00813AEA">
        <w:t>EmptyRecord</w:t>
      </w:r>
      <w:proofErr w:type="spellEnd"/>
      <w:r w:rsidRPr="00813AEA">
        <w:t xml:space="preserve"> = </w:t>
      </w:r>
      <w:proofErr w:type="spellStart"/>
      <w:r w:rsidRPr="00813AEA">
        <w:t>EmptyRecord</w:t>
      </w:r>
      <w:proofErr w:type="spellEnd"/>
      <w:r w:rsidRPr="00813AEA">
        <w:t xml:space="preserve"> deriving (Show, </w:t>
      </w:r>
      <w:proofErr w:type="spellStart"/>
      <w:r w:rsidRPr="00813AEA">
        <w:t>Eq</w:t>
      </w:r>
      <w:proofErr w:type="spellEnd"/>
      <w:r w:rsidRPr="00813AEA">
        <w:t>)</w:t>
      </w:r>
    </w:p>
    <w:p w14:paraId="26BE840F" w14:textId="77777777" w:rsidR="00813AEA" w:rsidRPr="00813AEA" w:rsidRDefault="00813AEA" w:rsidP="00813AEA">
      <w:pPr>
        <w:pStyle w:val="Code"/>
      </w:pPr>
      <w:proofErr w:type="gramStart"/>
      <w:r w:rsidRPr="00813AEA">
        <w:t>data</w:t>
      </w:r>
      <w:proofErr w:type="gramEnd"/>
      <w:r w:rsidRPr="00813AEA">
        <w:t xml:space="preserve"> </w:t>
      </w:r>
      <w:proofErr w:type="spellStart"/>
      <w:r w:rsidRPr="00813AEA">
        <w:t>AddField</w:t>
      </w:r>
      <w:proofErr w:type="spellEnd"/>
      <w:r w:rsidRPr="00813AEA">
        <w:t xml:space="preserve"> e l = </w:t>
      </w:r>
      <w:proofErr w:type="spellStart"/>
      <w:r w:rsidRPr="00813AEA">
        <w:t>AddField</w:t>
      </w:r>
      <w:proofErr w:type="spellEnd"/>
      <w:r w:rsidRPr="00813AEA">
        <w:t xml:space="preserve"> e l deriving (Show, </w:t>
      </w:r>
      <w:proofErr w:type="spellStart"/>
      <w:r w:rsidRPr="00813AEA">
        <w:t>Eq</w:t>
      </w:r>
      <w:proofErr w:type="spellEnd"/>
      <w:r w:rsidRPr="00813AEA">
        <w:t>)</w:t>
      </w:r>
    </w:p>
    <w:p w14:paraId="75DCF096" w14:textId="77777777" w:rsidR="00813AEA" w:rsidRPr="00813AEA" w:rsidRDefault="00813AEA" w:rsidP="00813AEA">
      <w:pPr>
        <w:pStyle w:val="Code"/>
      </w:pPr>
    </w:p>
    <w:p w14:paraId="3806B316" w14:textId="77777777" w:rsidR="00813AEA" w:rsidRPr="00813AEA" w:rsidRDefault="00813AEA" w:rsidP="00813AEA">
      <w:pPr>
        <w:pStyle w:val="Code"/>
      </w:pPr>
      <w:proofErr w:type="spellStart"/>
      <w:proofErr w:type="gramStart"/>
      <w:r w:rsidRPr="00813AEA">
        <w:lastRenderedPageBreak/>
        <w:t>infixr</w:t>
      </w:r>
      <w:proofErr w:type="spellEnd"/>
      <w:proofErr w:type="gramEnd"/>
      <w:r w:rsidRPr="00813AEA">
        <w:t xml:space="preserve"> 8 :*</w:t>
      </w:r>
    </w:p>
    <w:p w14:paraId="741131EC" w14:textId="77777777" w:rsidR="00813AEA" w:rsidRPr="00813AEA" w:rsidRDefault="00813AEA" w:rsidP="00813AEA">
      <w:pPr>
        <w:pStyle w:val="Code"/>
      </w:pPr>
      <w:proofErr w:type="gramStart"/>
      <w:r w:rsidRPr="00813AEA">
        <w:t>type</w:t>
      </w:r>
      <w:proofErr w:type="gramEnd"/>
      <w:r w:rsidRPr="00813AEA">
        <w:t xml:space="preserve"> e :* l = </w:t>
      </w:r>
      <w:proofErr w:type="spellStart"/>
      <w:r w:rsidRPr="00813AEA">
        <w:t>AddField</w:t>
      </w:r>
      <w:proofErr w:type="spellEnd"/>
      <w:r w:rsidRPr="00813AEA">
        <w:t xml:space="preserve"> e l</w:t>
      </w:r>
    </w:p>
    <w:p w14:paraId="52B53041" w14:textId="77777777" w:rsidR="00813AEA" w:rsidRPr="00813AEA" w:rsidRDefault="00813AEA" w:rsidP="00813AEA">
      <w:pPr>
        <w:pStyle w:val="Code"/>
      </w:pPr>
    </w:p>
    <w:p w14:paraId="0C0921AE" w14:textId="77777777" w:rsidR="00813AEA" w:rsidRPr="00813AEA" w:rsidRDefault="00813AEA" w:rsidP="00813AEA">
      <w:pPr>
        <w:pStyle w:val="Code"/>
      </w:pPr>
      <w:proofErr w:type="gramStart"/>
      <w:r w:rsidRPr="00813AEA">
        <w:t>class</w:t>
      </w:r>
      <w:proofErr w:type="gramEnd"/>
      <w:r w:rsidRPr="00813AEA">
        <w:t xml:space="preserve"> Record e</w:t>
      </w:r>
    </w:p>
    <w:p w14:paraId="555DD18C" w14:textId="77777777" w:rsidR="00813AEA" w:rsidRPr="00813AEA" w:rsidRDefault="00813AEA" w:rsidP="00813AEA">
      <w:pPr>
        <w:pStyle w:val="Code"/>
      </w:pPr>
      <w:proofErr w:type="gramStart"/>
      <w:r w:rsidRPr="00813AEA">
        <w:t>instance</w:t>
      </w:r>
      <w:proofErr w:type="gramEnd"/>
      <w:r w:rsidRPr="00813AEA">
        <w:t xml:space="preserve"> Record </w:t>
      </w:r>
      <w:proofErr w:type="spellStart"/>
      <w:r w:rsidRPr="00813AEA">
        <w:t>EmptyRecord</w:t>
      </w:r>
      <w:proofErr w:type="spellEnd"/>
    </w:p>
    <w:p w14:paraId="0B3CD0B0" w14:textId="77777777" w:rsidR="00813AEA" w:rsidRDefault="00813AEA" w:rsidP="00813AEA">
      <w:pPr>
        <w:pStyle w:val="Code"/>
      </w:pPr>
      <w:proofErr w:type="gramStart"/>
      <w:r w:rsidRPr="00813AEA">
        <w:t>instance</w:t>
      </w:r>
      <w:proofErr w:type="gramEnd"/>
      <w:r w:rsidRPr="00813AEA">
        <w:t xml:space="preserve"> Record l =&gt; Record (</w:t>
      </w:r>
      <w:proofErr w:type="spellStart"/>
      <w:r w:rsidRPr="00813AEA">
        <w:t>AddField</w:t>
      </w:r>
      <w:proofErr w:type="spellEnd"/>
      <w:r w:rsidRPr="00813AEA">
        <w:t xml:space="preserve"> e l)</w:t>
      </w:r>
    </w:p>
    <w:p w14:paraId="371EA7D6" w14:textId="77777777" w:rsidR="00ED56FE" w:rsidRPr="00D223E0" w:rsidRDefault="00ED56FE" w:rsidP="00ED56FE">
      <w:pPr>
        <w:rPr>
          <w:lang w:val="en-US"/>
        </w:rPr>
      </w:pPr>
    </w:p>
    <w:p w14:paraId="2E19838D" w14:textId="77777777" w:rsidR="00813AEA" w:rsidRPr="00ED56FE" w:rsidRDefault="00ED56FE" w:rsidP="00ED56FE">
      <w:pPr>
        <w:rPr>
          <w:lang w:val="en-US"/>
        </w:rPr>
      </w:pPr>
      <w:r w:rsidRPr="00ED56FE">
        <w:rPr>
          <w:lang w:val="en-US"/>
        </w:rPr>
        <w:t xml:space="preserve">Labels are </w:t>
      </w:r>
      <w:proofErr w:type="spellStart"/>
      <w:r w:rsidRPr="00ED56FE">
        <w:rPr>
          <w:lang w:val="en-US"/>
        </w:rPr>
        <w:t>Chuch</w:t>
      </w:r>
      <w:proofErr w:type="spellEnd"/>
      <w:r w:rsidRPr="00ED56FE">
        <w:rPr>
          <w:lang w:val="en-US"/>
        </w:rPr>
        <w:t xml:space="preserve"> </w:t>
      </w:r>
      <w:r>
        <w:rPr>
          <w:lang w:val="en-US"/>
        </w:rPr>
        <w:t>N</w:t>
      </w:r>
      <w:r w:rsidRPr="00ED56FE">
        <w:rPr>
          <w:lang w:val="en-US"/>
        </w:rPr>
        <w:t>umerals: we will use these as indices for accessing records:</w:t>
      </w:r>
    </w:p>
    <w:p w14:paraId="23D884A7" w14:textId="77777777" w:rsidR="00813AEA" w:rsidRPr="00813AEA" w:rsidRDefault="00813AEA" w:rsidP="00813AEA">
      <w:pPr>
        <w:pStyle w:val="Code"/>
      </w:pPr>
      <w:proofErr w:type="gramStart"/>
      <w:r w:rsidRPr="00813AEA">
        <w:t>data</w:t>
      </w:r>
      <w:proofErr w:type="gramEnd"/>
      <w:r w:rsidRPr="00813AEA">
        <w:t xml:space="preserve"> Z = Z</w:t>
      </w:r>
    </w:p>
    <w:p w14:paraId="4465B8A2" w14:textId="77777777" w:rsidR="00813AEA" w:rsidRPr="00813AEA" w:rsidRDefault="00813AEA" w:rsidP="00813AEA">
      <w:pPr>
        <w:pStyle w:val="Code"/>
      </w:pPr>
      <w:proofErr w:type="gramStart"/>
      <w:r w:rsidRPr="00813AEA">
        <w:t>data</w:t>
      </w:r>
      <w:proofErr w:type="gramEnd"/>
      <w:r w:rsidRPr="00813AEA">
        <w:t xml:space="preserve"> S a = S a</w:t>
      </w:r>
    </w:p>
    <w:p w14:paraId="0D690103" w14:textId="77777777" w:rsidR="00813AEA" w:rsidRPr="00813AEA" w:rsidRDefault="00813AEA" w:rsidP="00813AEA">
      <w:pPr>
        <w:pStyle w:val="Code"/>
      </w:pPr>
    </w:p>
    <w:p w14:paraId="1058819F" w14:textId="77777777" w:rsidR="00813AEA" w:rsidRPr="00813AEA" w:rsidRDefault="00813AEA" w:rsidP="00813AEA">
      <w:pPr>
        <w:pStyle w:val="Code"/>
      </w:pPr>
      <w:proofErr w:type="gramStart"/>
      <w:r w:rsidRPr="00813AEA">
        <w:t>class</w:t>
      </w:r>
      <w:proofErr w:type="gramEnd"/>
      <w:r w:rsidRPr="00813AEA">
        <w:t xml:space="preserve"> </w:t>
      </w:r>
      <w:proofErr w:type="spellStart"/>
      <w:r w:rsidRPr="00813AEA">
        <w:t>CNum</w:t>
      </w:r>
      <w:proofErr w:type="spellEnd"/>
      <w:r w:rsidRPr="00813AEA">
        <w:t xml:space="preserve"> e</w:t>
      </w:r>
    </w:p>
    <w:p w14:paraId="2E7166B6" w14:textId="77777777" w:rsidR="00813AEA" w:rsidRPr="00813AEA" w:rsidRDefault="00813AEA" w:rsidP="00813AEA">
      <w:pPr>
        <w:pStyle w:val="Code"/>
      </w:pPr>
      <w:proofErr w:type="gramStart"/>
      <w:r w:rsidRPr="00813AEA">
        <w:t>instance</w:t>
      </w:r>
      <w:proofErr w:type="gramEnd"/>
      <w:r w:rsidRPr="00813AEA">
        <w:t xml:space="preserve"> </w:t>
      </w:r>
      <w:proofErr w:type="spellStart"/>
      <w:r w:rsidRPr="00813AEA">
        <w:t>CNum</w:t>
      </w:r>
      <w:proofErr w:type="spellEnd"/>
      <w:r w:rsidRPr="00813AEA">
        <w:t xml:space="preserve"> Z</w:t>
      </w:r>
    </w:p>
    <w:p w14:paraId="4F7E2590" w14:textId="77777777" w:rsidR="00813AEA" w:rsidRDefault="00813AEA" w:rsidP="00813AEA">
      <w:pPr>
        <w:pStyle w:val="Code"/>
      </w:pPr>
      <w:proofErr w:type="gramStart"/>
      <w:r w:rsidRPr="00813AEA">
        <w:t>instance</w:t>
      </w:r>
      <w:proofErr w:type="gramEnd"/>
      <w:r w:rsidRPr="00813AEA">
        <w:t xml:space="preserve"> </w:t>
      </w:r>
      <w:proofErr w:type="spellStart"/>
      <w:r w:rsidRPr="00813AEA">
        <w:t>CNum</w:t>
      </w:r>
      <w:proofErr w:type="spellEnd"/>
      <w:r w:rsidRPr="00813AEA">
        <w:t xml:space="preserve"> a =&gt; </w:t>
      </w:r>
      <w:proofErr w:type="spellStart"/>
      <w:r w:rsidRPr="00813AEA">
        <w:t>CNum</w:t>
      </w:r>
      <w:proofErr w:type="spellEnd"/>
      <w:r w:rsidRPr="00813AEA">
        <w:t xml:space="preserve"> (S a)</w:t>
      </w:r>
    </w:p>
    <w:p w14:paraId="3573F029" w14:textId="77777777" w:rsidR="00ED56FE" w:rsidRPr="00D223E0" w:rsidRDefault="00ED56FE" w:rsidP="00ED56FE">
      <w:pPr>
        <w:rPr>
          <w:lang w:val="en-US"/>
        </w:rPr>
      </w:pPr>
    </w:p>
    <w:p w14:paraId="3BD12F7C" w14:textId="77777777" w:rsidR="00813AEA" w:rsidRDefault="00ED56FE" w:rsidP="00ED56FE">
      <w:pPr>
        <w:rPr>
          <w:lang w:val="en-US"/>
        </w:rPr>
      </w:pPr>
      <w:r>
        <w:rPr>
          <w:lang w:val="en-US"/>
        </w:rPr>
        <w:t xml:space="preserve">We define the </w:t>
      </w:r>
      <w:proofErr w:type="spellStart"/>
      <w:r w:rsidRPr="00ED56FE">
        <w:rPr>
          <w:rStyle w:val="CodeChar"/>
        </w:rPr>
        <w:t>HasField</w:t>
      </w:r>
      <w:proofErr w:type="spellEnd"/>
      <w:r w:rsidRPr="00ED56FE">
        <w:rPr>
          <w:rStyle w:val="CodeChar"/>
        </w:rPr>
        <w:t xml:space="preserve"> n e l</w:t>
      </w:r>
      <w:r>
        <w:rPr>
          <w:lang w:val="en-US"/>
        </w:rPr>
        <w:t xml:space="preserve"> predicate in a manner such that:</w:t>
      </w:r>
    </w:p>
    <w:p w14:paraId="631772AC" w14:textId="77777777" w:rsidR="00ED56FE" w:rsidRDefault="00ED56FE" w:rsidP="00ED56FE">
      <w:pPr>
        <w:pStyle w:val="ListParagraph"/>
        <w:numPr>
          <w:ilvl w:val="0"/>
          <w:numId w:val="4"/>
        </w:numPr>
        <w:rPr>
          <w:lang w:val="en-US"/>
        </w:rPr>
      </w:pPr>
      <w:r>
        <w:rPr>
          <w:lang w:val="en-US"/>
        </w:rPr>
        <w:t>n is a Church Numeral (we use its type for indexing, not its value: this way no index out of range Errors can occur)</w:t>
      </w:r>
    </w:p>
    <w:p w14:paraId="15972D65" w14:textId="77777777" w:rsidR="00ED56FE" w:rsidRDefault="00ED56FE" w:rsidP="00ED56FE">
      <w:pPr>
        <w:pStyle w:val="ListParagraph"/>
        <w:numPr>
          <w:ilvl w:val="0"/>
          <w:numId w:val="4"/>
        </w:numPr>
        <w:rPr>
          <w:lang w:val="en-US"/>
        </w:rPr>
      </w:pPr>
      <w:r>
        <w:rPr>
          <w:lang w:val="en-US"/>
        </w:rPr>
        <w:t>l is the type of the record</w:t>
      </w:r>
      <w:r w:rsidR="00EB71B7">
        <w:rPr>
          <w:lang w:val="en-US"/>
        </w:rPr>
        <w:t xml:space="preserve"> being looked up</w:t>
      </w:r>
    </w:p>
    <w:p w14:paraId="63B5274C" w14:textId="77777777" w:rsidR="00ED56FE" w:rsidRDefault="00ED56FE" w:rsidP="00ED56FE">
      <w:pPr>
        <w:pStyle w:val="ListParagraph"/>
        <w:numPr>
          <w:ilvl w:val="0"/>
          <w:numId w:val="4"/>
        </w:numPr>
        <w:rPr>
          <w:lang w:val="en-US"/>
        </w:rPr>
      </w:pPr>
      <w:r>
        <w:rPr>
          <w:lang w:val="en-US"/>
        </w:rPr>
        <w:t>e is the type of the n-</w:t>
      </w:r>
      <w:proofErr w:type="spellStart"/>
      <w:r>
        <w:rPr>
          <w:lang w:val="en-US"/>
        </w:rPr>
        <w:t>th</w:t>
      </w:r>
      <w:proofErr w:type="spellEnd"/>
      <w:r>
        <w:rPr>
          <w:lang w:val="en-US"/>
        </w:rPr>
        <w:t xml:space="preserve"> element</w:t>
      </w:r>
      <w:r w:rsidR="00EB71B7">
        <w:rPr>
          <w:lang w:val="en-US"/>
        </w:rPr>
        <w:t xml:space="preserve"> of the record l</w:t>
      </w:r>
    </w:p>
    <w:p w14:paraId="37B183DF" w14:textId="77777777" w:rsidR="00EB71B7" w:rsidRDefault="00EB71B7" w:rsidP="00EB71B7">
      <w:pPr>
        <w:rPr>
          <w:lang w:val="en-US"/>
        </w:rPr>
      </w:pPr>
      <w:r>
        <w:rPr>
          <w:lang w:val="en-US"/>
        </w:rPr>
        <w:t xml:space="preserve">The </w:t>
      </w:r>
      <w:proofErr w:type="spellStart"/>
      <w:r>
        <w:rPr>
          <w:lang w:val="en-US"/>
        </w:rPr>
        <w:t>HasField</w:t>
      </w:r>
      <w:proofErr w:type="spellEnd"/>
      <w:r>
        <w:rPr>
          <w:lang w:val="en-US"/>
        </w:rPr>
        <w:t xml:space="preserve"> predicate ensures that we can:</w:t>
      </w:r>
    </w:p>
    <w:p w14:paraId="301CE61E" w14:textId="77777777" w:rsidR="00EB71B7" w:rsidRDefault="00EB71B7" w:rsidP="00EB71B7">
      <w:pPr>
        <w:pStyle w:val="ListParagraph"/>
        <w:numPr>
          <w:ilvl w:val="0"/>
          <w:numId w:val="5"/>
        </w:numPr>
        <w:rPr>
          <w:lang w:val="en-US"/>
        </w:rPr>
      </w:pPr>
      <w:proofErr w:type="gramStart"/>
      <w:r>
        <w:rPr>
          <w:lang w:val="en-US"/>
        </w:rPr>
        <w:t>lookup</w:t>
      </w:r>
      <w:proofErr w:type="gramEnd"/>
      <w:r>
        <w:rPr>
          <w:lang w:val="en-US"/>
        </w:rPr>
        <w:t xml:space="preserve"> </w:t>
      </w:r>
      <w:r w:rsidRPr="00EB71B7">
        <w:rPr>
          <w:lang w:val="en-US"/>
        </w:rPr>
        <w:t>the n-</w:t>
      </w:r>
      <w:proofErr w:type="spellStart"/>
      <w:r w:rsidRPr="00EB71B7">
        <w:rPr>
          <w:lang w:val="en-US"/>
        </w:rPr>
        <w:t>th</w:t>
      </w:r>
      <w:proofErr w:type="spellEnd"/>
      <w:r w:rsidRPr="00EB71B7">
        <w:rPr>
          <w:lang w:val="en-US"/>
        </w:rPr>
        <w:t xml:space="preserve"> element of type e from a record l </w:t>
      </w:r>
      <w:r>
        <w:rPr>
          <w:lang w:val="en-US"/>
        </w:rPr>
        <w:t>with the .! operator</w:t>
      </w:r>
    </w:p>
    <w:p w14:paraId="5FB4DA26" w14:textId="77777777" w:rsidR="00EB71B7" w:rsidRPr="00EB71B7" w:rsidRDefault="00EB71B7" w:rsidP="00EB71B7">
      <w:pPr>
        <w:pStyle w:val="ListParagraph"/>
        <w:numPr>
          <w:ilvl w:val="0"/>
          <w:numId w:val="5"/>
        </w:numPr>
        <w:rPr>
          <w:lang w:val="en-US"/>
        </w:rPr>
      </w:pPr>
      <w:r>
        <w:rPr>
          <w:lang w:val="en-US"/>
        </w:rPr>
        <w:t>update the n-the element of record l with a new value of e, obtaining a new record of type l with the .@ operator</w:t>
      </w:r>
    </w:p>
    <w:p w14:paraId="3821C80F" w14:textId="77777777" w:rsidR="00813AEA" w:rsidRPr="00813AEA" w:rsidRDefault="00813AEA" w:rsidP="00813AEA">
      <w:pPr>
        <w:pStyle w:val="Code"/>
      </w:pPr>
      <w:proofErr w:type="gramStart"/>
      <w:r w:rsidRPr="00813AEA">
        <w:t>class</w:t>
      </w:r>
      <w:proofErr w:type="gramEnd"/>
      <w:r w:rsidRPr="00813AEA">
        <w:t xml:space="preserve"> </w:t>
      </w:r>
      <w:proofErr w:type="spellStart"/>
      <w:r w:rsidRPr="00813AEA">
        <w:t>CNum</w:t>
      </w:r>
      <w:proofErr w:type="spellEnd"/>
      <w:r w:rsidRPr="00813AEA">
        <w:t xml:space="preserve"> n =&gt; </w:t>
      </w:r>
      <w:proofErr w:type="spellStart"/>
      <w:r w:rsidRPr="00813AEA">
        <w:t>HasField</w:t>
      </w:r>
      <w:proofErr w:type="spellEnd"/>
      <w:r w:rsidRPr="00813AEA">
        <w:t xml:space="preserve"> n e l where</w:t>
      </w:r>
    </w:p>
    <w:p w14:paraId="0304C2A4" w14:textId="77777777" w:rsidR="00813AEA" w:rsidRPr="00D223E0" w:rsidRDefault="00813AEA" w:rsidP="00813AEA">
      <w:pPr>
        <w:pStyle w:val="Code"/>
        <w:rPr>
          <w:lang w:val="it-IT"/>
        </w:rPr>
      </w:pPr>
      <w:r w:rsidRPr="00813AEA">
        <w:t xml:space="preserve">  </w:t>
      </w:r>
      <w:r w:rsidRPr="00D223E0">
        <w:rPr>
          <w:lang w:val="it-IT"/>
        </w:rPr>
        <w:t>(.!) :: l -&gt; n -&gt; e</w:t>
      </w:r>
    </w:p>
    <w:p w14:paraId="68ABC33A" w14:textId="77777777" w:rsidR="00813AEA" w:rsidRPr="00D223E0" w:rsidRDefault="00813AEA" w:rsidP="00813AEA">
      <w:pPr>
        <w:pStyle w:val="Code"/>
        <w:rPr>
          <w:lang w:val="it-IT"/>
        </w:rPr>
      </w:pPr>
      <w:r w:rsidRPr="00D223E0">
        <w:rPr>
          <w:lang w:val="it-IT"/>
        </w:rPr>
        <w:t xml:space="preserve">  (.@) :: (l,n) -&gt; e -&gt; l</w:t>
      </w:r>
    </w:p>
    <w:p w14:paraId="206D6403" w14:textId="77777777" w:rsidR="00813AEA" w:rsidRPr="00D223E0" w:rsidRDefault="00813AEA" w:rsidP="00813AEA">
      <w:pPr>
        <w:pStyle w:val="Code"/>
        <w:rPr>
          <w:lang w:val="it-IT"/>
        </w:rPr>
      </w:pPr>
    </w:p>
    <w:p w14:paraId="1FA28CB3" w14:textId="77777777" w:rsidR="00813AEA" w:rsidRPr="00D223E0" w:rsidRDefault="00813AEA" w:rsidP="00813AEA">
      <w:pPr>
        <w:pStyle w:val="Code"/>
        <w:rPr>
          <w:lang w:val="it-IT"/>
        </w:rPr>
      </w:pPr>
      <w:r w:rsidRPr="00D223E0">
        <w:rPr>
          <w:lang w:val="it-IT"/>
        </w:rPr>
        <w:t>instance HasField Z e (e :* l) where</w:t>
      </w:r>
    </w:p>
    <w:p w14:paraId="39FC7F0D" w14:textId="77777777" w:rsidR="00813AEA" w:rsidRPr="00D223E0" w:rsidRDefault="00813AEA" w:rsidP="00813AEA">
      <w:pPr>
        <w:pStyle w:val="Code"/>
        <w:rPr>
          <w:lang w:val="it-IT"/>
        </w:rPr>
      </w:pPr>
      <w:r w:rsidRPr="00D223E0">
        <w:rPr>
          <w:lang w:val="it-IT"/>
        </w:rPr>
        <w:t xml:space="preserve">  (AddField e _) .! Z = e</w:t>
      </w:r>
    </w:p>
    <w:p w14:paraId="26A2EF44" w14:textId="77777777" w:rsidR="00813AEA" w:rsidRPr="00D223E0" w:rsidRDefault="00813AEA" w:rsidP="00813AEA">
      <w:pPr>
        <w:pStyle w:val="Code"/>
        <w:rPr>
          <w:lang w:val="it-IT"/>
        </w:rPr>
      </w:pPr>
      <w:r w:rsidRPr="00D223E0">
        <w:rPr>
          <w:lang w:val="it-IT"/>
        </w:rPr>
        <w:t xml:space="preserve">  ((AddField e l),Z) .@ e' = (AddField e' l)</w:t>
      </w:r>
    </w:p>
    <w:p w14:paraId="53C1B980" w14:textId="77777777" w:rsidR="00813AEA" w:rsidRPr="00D223E0" w:rsidRDefault="00813AEA" w:rsidP="00813AEA">
      <w:pPr>
        <w:pStyle w:val="Code"/>
        <w:rPr>
          <w:lang w:val="it-IT"/>
        </w:rPr>
      </w:pPr>
    </w:p>
    <w:p w14:paraId="49F64D60" w14:textId="77777777" w:rsidR="00813AEA" w:rsidRPr="00813AEA" w:rsidRDefault="00813AEA" w:rsidP="00813AEA">
      <w:pPr>
        <w:pStyle w:val="Code"/>
      </w:pPr>
      <w:proofErr w:type="gramStart"/>
      <w:r w:rsidRPr="00813AEA">
        <w:t>instance</w:t>
      </w:r>
      <w:proofErr w:type="gramEnd"/>
      <w:r w:rsidRPr="00813AEA">
        <w:t xml:space="preserve"> </w:t>
      </w:r>
      <w:proofErr w:type="spellStart"/>
      <w:r w:rsidRPr="00813AEA">
        <w:t>HasField</w:t>
      </w:r>
      <w:proofErr w:type="spellEnd"/>
      <w:r w:rsidRPr="00813AEA">
        <w:t xml:space="preserve"> n e l =&gt; </w:t>
      </w:r>
      <w:proofErr w:type="spellStart"/>
      <w:r w:rsidRPr="00813AEA">
        <w:t>HasField</w:t>
      </w:r>
      <w:proofErr w:type="spellEnd"/>
      <w:r w:rsidRPr="00813AEA">
        <w:t xml:space="preserve"> (S n) e (e' :* l) where</w:t>
      </w:r>
    </w:p>
    <w:p w14:paraId="0903289B" w14:textId="77777777" w:rsidR="00813AEA" w:rsidRPr="00813AEA" w:rsidRDefault="00813AEA" w:rsidP="00813AEA">
      <w:pPr>
        <w:pStyle w:val="Code"/>
      </w:pPr>
      <w:r w:rsidRPr="00813AEA">
        <w:t xml:space="preserve">  (</w:t>
      </w:r>
      <w:proofErr w:type="spellStart"/>
      <w:r w:rsidRPr="00813AEA">
        <w:t>AddField</w:t>
      </w:r>
      <w:proofErr w:type="spellEnd"/>
      <w:r w:rsidRPr="00813AEA">
        <w:t xml:space="preserve"> _ l</w:t>
      </w:r>
      <w:proofErr w:type="gramStart"/>
      <w:r w:rsidRPr="00813AEA">
        <w:t>) .!</w:t>
      </w:r>
      <w:proofErr w:type="gramEnd"/>
      <w:r w:rsidRPr="00813AEA">
        <w:t xml:space="preserve"> (S n) = </w:t>
      </w:r>
      <w:proofErr w:type="gramStart"/>
      <w:r w:rsidRPr="00813AEA">
        <w:t>l .!</w:t>
      </w:r>
      <w:proofErr w:type="gramEnd"/>
      <w:r w:rsidRPr="00813AEA">
        <w:t xml:space="preserve"> </w:t>
      </w:r>
      <w:proofErr w:type="gramStart"/>
      <w:r w:rsidRPr="00813AEA">
        <w:t>n</w:t>
      </w:r>
      <w:proofErr w:type="gramEnd"/>
    </w:p>
    <w:p w14:paraId="593975C8" w14:textId="77777777" w:rsidR="00813AEA" w:rsidRPr="00813AEA" w:rsidRDefault="00813AEA" w:rsidP="00813AEA">
      <w:pPr>
        <w:pStyle w:val="Code"/>
      </w:pPr>
      <w:r w:rsidRPr="00813AEA">
        <w:t xml:space="preserve">  ((</w:t>
      </w:r>
      <w:proofErr w:type="spellStart"/>
      <w:r w:rsidRPr="00813AEA">
        <w:t>AddField</w:t>
      </w:r>
      <w:proofErr w:type="spellEnd"/>
      <w:r w:rsidRPr="00813AEA">
        <w:t xml:space="preserve"> e l)</w:t>
      </w:r>
      <w:proofErr w:type="gramStart"/>
      <w:r w:rsidRPr="00813AEA">
        <w:t>,(</w:t>
      </w:r>
      <w:proofErr w:type="gramEnd"/>
      <w:r w:rsidRPr="00813AEA">
        <w:t>S n)) .@ e' = (</w:t>
      </w:r>
      <w:proofErr w:type="spellStart"/>
      <w:r w:rsidRPr="00813AEA">
        <w:t>AddField</w:t>
      </w:r>
      <w:proofErr w:type="spellEnd"/>
      <w:r w:rsidRPr="00813AEA">
        <w:t xml:space="preserve"> e ((</w:t>
      </w:r>
      <w:proofErr w:type="spellStart"/>
      <w:r w:rsidRPr="00813AEA">
        <w:t>l,n</w:t>
      </w:r>
      <w:proofErr w:type="spellEnd"/>
      <w:r w:rsidRPr="00813AEA">
        <w:t>) .@ e'))</w:t>
      </w:r>
    </w:p>
    <w:p w14:paraId="0C6871B2" w14:textId="77777777" w:rsidR="00813AEA" w:rsidRPr="00D223E0" w:rsidRDefault="00813AEA" w:rsidP="00EB71B7">
      <w:pPr>
        <w:rPr>
          <w:lang w:val="en-US"/>
        </w:rPr>
      </w:pPr>
    </w:p>
    <w:p w14:paraId="1DDE6CB1" w14:textId="77777777" w:rsidR="00EB71B7" w:rsidRPr="00A722FD" w:rsidRDefault="00A722FD" w:rsidP="00EB71B7">
      <w:pPr>
        <w:rPr>
          <w:lang w:val="en-US"/>
        </w:rPr>
      </w:pPr>
      <w:r w:rsidRPr="00A722FD">
        <w:rPr>
          <w:lang w:val="en-US"/>
        </w:rPr>
        <w:t xml:space="preserve">We are now only missing a way to </w:t>
      </w:r>
      <w:r>
        <w:rPr>
          <w:lang w:val="en-US"/>
        </w:rPr>
        <w:t xml:space="preserve">build </w:t>
      </w:r>
      <w:r w:rsidRPr="00A722FD">
        <w:rPr>
          <w:lang w:val="en-US"/>
        </w:rPr>
        <w:t>our records</w:t>
      </w:r>
      <w:r>
        <w:rPr>
          <w:lang w:val="en-US"/>
        </w:rPr>
        <w:t xml:space="preserve">. First we define </w:t>
      </w:r>
      <w:r w:rsidR="00600EB6">
        <w:rPr>
          <w:lang w:val="en-US"/>
        </w:rPr>
        <w:t xml:space="preserve">our labels as numerals, with the </w:t>
      </w:r>
      <w:proofErr w:type="spellStart"/>
      <w:r w:rsidR="00600EB6">
        <w:rPr>
          <w:lang w:val="en-US"/>
        </w:rPr>
        <w:t>firstLabel</w:t>
      </w:r>
      <w:proofErr w:type="spellEnd"/>
      <w:r w:rsidR="00600EB6">
        <w:rPr>
          <w:lang w:val="en-US"/>
        </w:rPr>
        <w:t xml:space="preserve"> and </w:t>
      </w:r>
      <w:proofErr w:type="spellStart"/>
      <w:r w:rsidR="00600EB6">
        <w:rPr>
          <w:lang w:val="en-US"/>
        </w:rPr>
        <w:t>nextLabel</w:t>
      </w:r>
      <w:proofErr w:type="spellEnd"/>
      <w:r w:rsidR="00600EB6">
        <w:rPr>
          <w:lang w:val="en-US"/>
        </w:rPr>
        <w:t xml:space="preserve"> functions</w:t>
      </w:r>
    </w:p>
    <w:p w14:paraId="78FC9086" w14:textId="77777777" w:rsidR="00813AEA" w:rsidRDefault="00813AEA" w:rsidP="00813AEA">
      <w:pPr>
        <w:pStyle w:val="Code"/>
      </w:pPr>
      <w:proofErr w:type="spellStart"/>
      <w:proofErr w:type="gramStart"/>
      <w:r>
        <w:t>firstLabel</w:t>
      </w:r>
      <w:proofErr w:type="spellEnd"/>
      <w:proofErr w:type="gramEnd"/>
      <w:r>
        <w:t xml:space="preserve"> = Z</w:t>
      </w:r>
    </w:p>
    <w:p w14:paraId="0C4156CD" w14:textId="77777777" w:rsidR="00813AEA" w:rsidRPr="00813AEA" w:rsidRDefault="00813AEA" w:rsidP="00813AEA">
      <w:pPr>
        <w:pStyle w:val="Code"/>
      </w:pPr>
      <w:proofErr w:type="spellStart"/>
      <w:proofErr w:type="gramStart"/>
      <w:r w:rsidRPr="00813AEA">
        <w:t>nextLabel</w:t>
      </w:r>
      <w:proofErr w:type="spellEnd"/>
      <w:proofErr w:type="gramEnd"/>
      <w:r w:rsidRPr="00813AEA">
        <w:t xml:space="preserve"> = S</w:t>
      </w:r>
    </w:p>
    <w:p w14:paraId="41AB9C29" w14:textId="77777777" w:rsidR="00600EB6" w:rsidRPr="00D223E0" w:rsidRDefault="00600EB6" w:rsidP="00600EB6">
      <w:pPr>
        <w:rPr>
          <w:lang w:val="en-US"/>
        </w:rPr>
      </w:pPr>
    </w:p>
    <w:p w14:paraId="6F92B8BE" w14:textId="77777777" w:rsidR="00600EB6" w:rsidRPr="00600EB6" w:rsidRDefault="00600EB6" w:rsidP="00600EB6">
      <w:pPr>
        <w:rPr>
          <w:lang w:val="en-US"/>
        </w:rPr>
      </w:pPr>
      <w:r w:rsidRPr="00600EB6">
        <w:rPr>
          <w:lang w:val="en-US"/>
        </w:rPr>
        <w:t xml:space="preserve">Then we assign each label its value (we should not discard the label so that we can check </w:t>
      </w:r>
      <w:r>
        <w:rPr>
          <w:lang w:val="en-US"/>
        </w:rPr>
        <w:t xml:space="preserve">the index of the label with the </w:t>
      </w:r>
      <w:r w:rsidRPr="00600EB6">
        <w:rPr>
          <w:lang w:val="en-US"/>
        </w:rPr>
        <w:t>length</w:t>
      </w:r>
      <w:r>
        <w:rPr>
          <w:lang w:val="en-US"/>
        </w:rPr>
        <w:t xml:space="preserve"> of the record we are assembling it with) via </w:t>
      </w:r>
      <w:proofErr w:type="gramStart"/>
      <w:r>
        <w:rPr>
          <w:lang w:val="en-US"/>
        </w:rPr>
        <w:t>the .=</w:t>
      </w:r>
      <w:proofErr w:type="gramEnd"/>
      <w:r>
        <w:rPr>
          <w:lang w:val="en-US"/>
        </w:rPr>
        <w:t xml:space="preserve"> operator:</w:t>
      </w:r>
    </w:p>
    <w:p w14:paraId="6AC647C8" w14:textId="77777777" w:rsidR="00600EB6" w:rsidRPr="00600EB6" w:rsidRDefault="00600EB6" w:rsidP="00600EB6">
      <w:pPr>
        <w:pStyle w:val="Code"/>
        <w:rPr>
          <w:lang w:val="it-IT"/>
        </w:rPr>
      </w:pPr>
      <w:r w:rsidRPr="00600EB6">
        <w:rPr>
          <w:lang w:val="it-IT"/>
        </w:rPr>
        <w:t>infixl 9 .=</w:t>
      </w:r>
    </w:p>
    <w:p w14:paraId="53BCC01C" w14:textId="77777777" w:rsidR="00600EB6" w:rsidRPr="00600EB6" w:rsidRDefault="00600EB6" w:rsidP="00600EB6">
      <w:pPr>
        <w:pStyle w:val="Code"/>
        <w:rPr>
          <w:lang w:val="it-IT"/>
        </w:rPr>
      </w:pPr>
      <w:r w:rsidRPr="00600EB6">
        <w:rPr>
          <w:lang w:val="it-IT"/>
        </w:rPr>
        <w:t>(.=) :: CNum n =&gt; n -&gt; e -&gt; e</w:t>
      </w:r>
    </w:p>
    <w:p w14:paraId="0B22E723" w14:textId="77777777" w:rsidR="00600EB6" w:rsidRPr="00D223E0" w:rsidRDefault="00600EB6" w:rsidP="00600EB6">
      <w:pPr>
        <w:pStyle w:val="Code"/>
      </w:pPr>
      <w:proofErr w:type="gramStart"/>
      <w:r w:rsidRPr="00D223E0">
        <w:t>_ .=</w:t>
      </w:r>
      <w:proofErr w:type="gramEnd"/>
      <w:r w:rsidRPr="00D223E0">
        <w:t xml:space="preserve"> e = e</w:t>
      </w:r>
    </w:p>
    <w:p w14:paraId="5509F1F2" w14:textId="77777777" w:rsidR="00600EB6" w:rsidRPr="00D223E0" w:rsidRDefault="00600EB6" w:rsidP="00600EB6">
      <w:pPr>
        <w:rPr>
          <w:lang w:val="en-US"/>
        </w:rPr>
      </w:pPr>
    </w:p>
    <w:p w14:paraId="7993AEA5" w14:textId="77777777" w:rsidR="00600EB6" w:rsidRPr="00600EB6" w:rsidRDefault="00600EB6" w:rsidP="00600EB6">
      <w:pPr>
        <w:rPr>
          <w:lang w:val="en-US"/>
        </w:rPr>
      </w:pPr>
      <w:r w:rsidRPr="00600EB6">
        <w:rPr>
          <w:lang w:val="en-US"/>
        </w:rPr>
        <w:t xml:space="preserve">We take assigned labels (which should </w:t>
      </w:r>
      <w:r>
        <w:rPr>
          <w:lang w:val="en-US"/>
        </w:rPr>
        <w:t>have type (</w:t>
      </w:r>
      <w:proofErr w:type="spellStart"/>
      <w:r>
        <w:rPr>
          <w:lang w:val="en-US"/>
        </w:rPr>
        <w:t>e</w:t>
      </w:r>
      <w:proofErr w:type="gramStart"/>
      <w:r>
        <w:rPr>
          <w:lang w:val="en-US"/>
        </w:rPr>
        <w:t>,n</w:t>
      </w:r>
      <w:proofErr w:type="spellEnd"/>
      <w:proofErr w:type="gramEnd"/>
      <w:r>
        <w:rPr>
          <w:lang w:val="en-US"/>
        </w:rPr>
        <w:t>) and not just e)</w:t>
      </w:r>
      <w:r w:rsidR="00464034">
        <w:rPr>
          <w:lang w:val="en-US"/>
        </w:rPr>
        <w:t xml:space="preserve"> and extend the empty record by adding labels to it with the .* operator:</w:t>
      </w:r>
    </w:p>
    <w:p w14:paraId="319FF910" w14:textId="77777777" w:rsidR="00600EB6" w:rsidRPr="00600EB6" w:rsidRDefault="00600EB6" w:rsidP="00600EB6">
      <w:pPr>
        <w:pStyle w:val="Code"/>
        <w:rPr>
          <w:lang w:val="it-IT"/>
        </w:rPr>
      </w:pPr>
      <w:r w:rsidRPr="00600EB6">
        <w:rPr>
          <w:lang w:val="it-IT"/>
        </w:rPr>
        <w:t>infixr 8 .*</w:t>
      </w:r>
    </w:p>
    <w:p w14:paraId="61229DB9" w14:textId="77777777" w:rsidR="00600EB6" w:rsidRPr="00600EB6" w:rsidRDefault="00600EB6" w:rsidP="00600EB6">
      <w:pPr>
        <w:pStyle w:val="Code"/>
        <w:rPr>
          <w:lang w:val="it-IT"/>
        </w:rPr>
      </w:pPr>
      <w:r w:rsidRPr="00600EB6">
        <w:rPr>
          <w:lang w:val="it-IT"/>
        </w:rPr>
        <w:t>(.*) :: e -&gt; r -&gt; (e :* r)</w:t>
      </w:r>
    </w:p>
    <w:p w14:paraId="0809A3EB" w14:textId="77777777" w:rsidR="00600EB6" w:rsidRPr="00D223E0" w:rsidRDefault="00600EB6" w:rsidP="00600EB6">
      <w:pPr>
        <w:pStyle w:val="Code"/>
      </w:pPr>
      <w:proofErr w:type="gramStart"/>
      <w:r w:rsidRPr="00D223E0">
        <w:t>e .</w:t>
      </w:r>
      <w:proofErr w:type="gramEnd"/>
      <w:r w:rsidRPr="00D223E0">
        <w:t xml:space="preserve">* r = </w:t>
      </w:r>
      <w:proofErr w:type="spellStart"/>
      <w:r w:rsidRPr="00D223E0">
        <w:t>AddField</w:t>
      </w:r>
      <w:proofErr w:type="spellEnd"/>
      <w:r w:rsidRPr="00D223E0">
        <w:t xml:space="preserve"> e r</w:t>
      </w:r>
    </w:p>
    <w:p w14:paraId="74E21C73" w14:textId="77777777" w:rsidR="00600EB6" w:rsidRPr="00D223E0" w:rsidRDefault="00600EB6" w:rsidP="00464034">
      <w:pPr>
        <w:rPr>
          <w:lang w:val="en-US"/>
        </w:rPr>
      </w:pPr>
    </w:p>
    <w:p w14:paraId="216A5CD1" w14:textId="77777777" w:rsidR="00464034" w:rsidRPr="00464034" w:rsidRDefault="00464034" w:rsidP="00464034">
      <w:pPr>
        <w:rPr>
          <w:lang w:val="en-US"/>
        </w:rPr>
      </w:pPr>
      <w:r>
        <w:rPr>
          <w:lang w:val="en-US"/>
        </w:rPr>
        <w:lastRenderedPageBreak/>
        <w:t xml:space="preserve">We can build </w:t>
      </w:r>
      <w:r w:rsidRPr="00464034">
        <w:rPr>
          <w:lang w:val="en-US"/>
        </w:rPr>
        <w:t>a simple record with an integer key and</w:t>
      </w:r>
      <w:r>
        <w:rPr>
          <w:lang w:val="en-US"/>
        </w:rPr>
        <w:t xml:space="preserve"> a string name quite easily:</w:t>
      </w:r>
    </w:p>
    <w:p w14:paraId="08778D21" w14:textId="77777777" w:rsidR="00C734E7" w:rsidRPr="00C734E7" w:rsidRDefault="00C734E7" w:rsidP="00C734E7">
      <w:pPr>
        <w:pStyle w:val="Code"/>
      </w:pPr>
      <w:r w:rsidRPr="00C734E7">
        <w:t>{- Example -}</w:t>
      </w:r>
    </w:p>
    <w:p w14:paraId="6D6DDE3D" w14:textId="77777777" w:rsidR="00C734E7" w:rsidRPr="00C734E7" w:rsidRDefault="00C734E7" w:rsidP="00C734E7">
      <w:pPr>
        <w:pStyle w:val="Code"/>
      </w:pPr>
      <w:proofErr w:type="gramStart"/>
      <w:r w:rsidRPr="00C734E7">
        <w:t>key</w:t>
      </w:r>
      <w:proofErr w:type="gramEnd"/>
      <w:r w:rsidRPr="00C734E7">
        <w:t xml:space="preserve"> = </w:t>
      </w:r>
      <w:proofErr w:type="spellStart"/>
      <w:r w:rsidRPr="00C734E7">
        <w:t>firstLabel</w:t>
      </w:r>
      <w:proofErr w:type="spellEnd"/>
    </w:p>
    <w:p w14:paraId="2AF3AD4B" w14:textId="77777777" w:rsidR="00C734E7" w:rsidRPr="00C734E7" w:rsidRDefault="00C734E7" w:rsidP="00C734E7">
      <w:pPr>
        <w:pStyle w:val="Code"/>
      </w:pPr>
      <w:proofErr w:type="gramStart"/>
      <w:r w:rsidRPr="00C734E7">
        <w:t>name</w:t>
      </w:r>
      <w:proofErr w:type="gramEnd"/>
      <w:r w:rsidRPr="00C734E7">
        <w:t xml:space="preserve"> = </w:t>
      </w:r>
      <w:proofErr w:type="spellStart"/>
      <w:r w:rsidRPr="00C734E7">
        <w:t>nextLabel</w:t>
      </w:r>
      <w:proofErr w:type="spellEnd"/>
      <w:r w:rsidRPr="00C734E7">
        <w:t xml:space="preserve"> key</w:t>
      </w:r>
    </w:p>
    <w:p w14:paraId="614BD5B5" w14:textId="77777777" w:rsidR="00C734E7" w:rsidRPr="00C734E7" w:rsidRDefault="00C734E7" w:rsidP="00C734E7">
      <w:pPr>
        <w:pStyle w:val="Code"/>
      </w:pPr>
    </w:p>
    <w:p w14:paraId="35527B30" w14:textId="77777777" w:rsidR="00C734E7" w:rsidRPr="00C734E7" w:rsidRDefault="00C734E7" w:rsidP="00C734E7">
      <w:pPr>
        <w:pStyle w:val="Code"/>
      </w:pPr>
      <w:proofErr w:type="gramStart"/>
      <w:r w:rsidRPr="00C734E7">
        <w:t>test :</w:t>
      </w:r>
      <w:proofErr w:type="gramEnd"/>
      <w:r w:rsidRPr="00C734E7">
        <w:t xml:space="preserve">: </w:t>
      </w:r>
      <w:proofErr w:type="spellStart"/>
      <w:r w:rsidRPr="00C734E7">
        <w:t>Int</w:t>
      </w:r>
      <w:proofErr w:type="spellEnd"/>
      <w:r w:rsidRPr="00C734E7">
        <w:t xml:space="preserve"> :* String :* </w:t>
      </w:r>
      <w:proofErr w:type="spellStart"/>
      <w:r w:rsidRPr="00C734E7">
        <w:t>EmptyRecord</w:t>
      </w:r>
      <w:proofErr w:type="spellEnd"/>
    </w:p>
    <w:p w14:paraId="384CB2A2" w14:textId="77777777" w:rsidR="00C734E7" w:rsidRPr="00C734E7" w:rsidRDefault="00C734E7" w:rsidP="00C734E7">
      <w:pPr>
        <w:pStyle w:val="Code"/>
      </w:pPr>
      <w:proofErr w:type="gramStart"/>
      <w:r w:rsidRPr="00C734E7">
        <w:t>test</w:t>
      </w:r>
      <w:proofErr w:type="gramEnd"/>
      <w:r w:rsidRPr="00C734E7">
        <w:t xml:space="preserve"> = key .= 10 </w:t>
      </w:r>
    </w:p>
    <w:p w14:paraId="716DD4A7" w14:textId="77777777" w:rsidR="00C734E7" w:rsidRPr="00C734E7" w:rsidRDefault="00C734E7" w:rsidP="00C734E7">
      <w:pPr>
        <w:pStyle w:val="Code"/>
      </w:pPr>
      <w:r w:rsidRPr="00C734E7">
        <w:t xml:space="preserve">    .* </w:t>
      </w:r>
      <w:proofErr w:type="gramStart"/>
      <w:r w:rsidRPr="00C734E7">
        <w:t>name .=</w:t>
      </w:r>
      <w:proofErr w:type="gramEnd"/>
      <w:r w:rsidRPr="00C734E7">
        <w:t xml:space="preserve"> "</w:t>
      </w:r>
      <w:proofErr w:type="spellStart"/>
      <w:r w:rsidRPr="00C734E7">
        <w:t>Pippo</w:t>
      </w:r>
      <w:proofErr w:type="spellEnd"/>
      <w:r w:rsidRPr="00C734E7">
        <w:t>"</w:t>
      </w:r>
    </w:p>
    <w:p w14:paraId="1D8408C6" w14:textId="77777777" w:rsidR="00C734E7" w:rsidRPr="00C734E7" w:rsidRDefault="00C734E7" w:rsidP="00C734E7">
      <w:pPr>
        <w:pStyle w:val="Code"/>
      </w:pPr>
      <w:r w:rsidRPr="00C734E7">
        <w:t xml:space="preserve">    .* </w:t>
      </w:r>
      <w:proofErr w:type="spellStart"/>
      <w:r w:rsidRPr="00C734E7">
        <w:t>EmptyRecord</w:t>
      </w:r>
      <w:proofErr w:type="spellEnd"/>
    </w:p>
    <w:p w14:paraId="6D516261" w14:textId="77777777" w:rsidR="00C734E7" w:rsidRDefault="00C734E7" w:rsidP="00C734E7"/>
    <w:p w14:paraId="663803E5" w14:textId="77777777" w:rsidR="00C734E7" w:rsidRPr="00990625" w:rsidRDefault="00176ABE" w:rsidP="00C734E7">
      <w:pPr>
        <w:rPr>
          <w:lang w:val="en-US"/>
        </w:rPr>
      </w:pPr>
      <w:r w:rsidRPr="00990625">
        <w:rPr>
          <w:lang w:val="en-US"/>
        </w:rPr>
        <w:t xml:space="preserve">We can now </w:t>
      </w:r>
      <w:r w:rsidR="00990625" w:rsidRPr="00990625">
        <w:rPr>
          <w:lang w:val="en-US"/>
        </w:rPr>
        <w:t xml:space="preserve">lookup values with </w:t>
      </w:r>
      <w:proofErr w:type="gramStart"/>
      <w:r w:rsidR="00990625" w:rsidRPr="00990625">
        <w:rPr>
          <w:lang w:val="en-US"/>
        </w:rPr>
        <w:t>the .!</w:t>
      </w:r>
      <w:proofErr w:type="gramEnd"/>
      <w:r w:rsidR="00990625" w:rsidRPr="00990625">
        <w:rPr>
          <w:lang w:val="en-US"/>
        </w:rPr>
        <w:t xml:space="preserve"> </w:t>
      </w:r>
      <w:proofErr w:type="gramStart"/>
      <w:r w:rsidR="00990625">
        <w:rPr>
          <w:lang w:val="en-US"/>
        </w:rPr>
        <w:t>operator</w:t>
      </w:r>
      <w:proofErr w:type="gramEnd"/>
      <w:r w:rsidR="00990625">
        <w:rPr>
          <w:lang w:val="en-US"/>
        </w:rPr>
        <w:t>:</w:t>
      </w:r>
    </w:p>
    <w:p w14:paraId="0DFA4E2C" w14:textId="77777777" w:rsidR="00C734E7" w:rsidRPr="00C734E7" w:rsidRDefault="00C734E7" w:rsidP="00C734E7">
      <w:pPr>
        <w:pStyle w:val="Code"/>
      </w:pPr>
      <w:proofErr w:type="gramStart"/>
      <w:r w:rsidRPr="00C734E7">
        <w:t>res :</w:t>
      </w:r>
      <w:proofErr w:type="gramEnd"/>
      <w:r w:rsidRPr="00C734E7">
        <w:t xml:space="preserve">: </w:t>
      </w:r>
      <w:proofErr w:type="spellStart"/>
      <w:r w:rsidRPr="00C734E7">
        <w:t>Int</w:t>
      </w:r>
      <w:proofErr w:type="spellEnd"/>
    </w:p>
    <w:p w14:paraId="5695A9A0" w14:textId="77777777" w:rsidR="00C734E7" w:rsidRPr="00C734E7" w:rsidRDefault="00C734E7" w:rsidP="00C734E7">
      <w:pPr>
        <w:pStyle w:val="Code"/>
      </w:pPr>
      <w:proofErr w:type="gramStart"/>
      <w:r w:rsidRPr="00C734E7">
        <w:t>res</w:t>
      </w:r>
      <w:proofErr w:type="gramEnd"/>
      <w:r w:rsidRPr="00C734E7">
        <w:t xml:space="preserve"> = test .! </w:t>
      </w:r>
      <w:proofErr w:type="gramStart"/>
      <w:r w:rsidRPr="00C734E7">
        <w:t>key</w:t>
      </w:r>
      <w:proofErr w:type="gramEnd"/>
      <w:r w:rsidR="00176ABE">
        <w:t xml:space="preserve"> –-res = 10</w:t>
      </w:r>
    </w:p>
    <w:p w14:paraId="46994F71" w14:textId="77777777" w:rsidR="00C734E7" w:rsidRPr="00D223E0" w:rsidRDefault="00C734E7" w:rsidP="00990625">
      <w:pPr>
        <w:rPr>
          <w:lang w:val="en-US"/>
        </w:rPr>
      </w:pPr>
    </w:p>
    <w:p w14:paraId="0289869C" w14:textId="77777777" w:rsidR="00990625" w:rsidRPr="00990625" w:rsidRDefault="00990625" w:rsidP="00990625">
      <w:pPr>
        <w:rPr>
          <w:lang w:val="en-US"/>
        </w:rPr>
      </w:pPr>
      <w:r w:rsidRPr="00990625">
        <w:rPr>
          <w:lang w:val="en-US"/>
        </w:rPr>
        <w:t xml:space="preserve">We can also update our record with </w:t>
      </w:r>
      <w:proofErr w:type="gramStart"/>
      <w:r w:rsidRPr="00990625">
        <w:rPr>
          <w:lang w:val="en-US"/>
        </w:rPr>
        <w:t>the .@</w:t>
      </w:r>
      <w:proofErr w:type="gramEnd"/>
      <w:r>
        <w:rPr>
          <w:lang w:val="en-US"/>
        </w:rPr>
        <w:t xml:space="preserve"> operator:</w:t>
      </w:r>
    </w:p>
    <w:p w14:paraId="70FDB901" w14:textId="77777777" w:rsidR="00C734E7" w:rsidRPr="00C734E7" w:rsidRDefault="00C734E7" w:rsidP="00C734E7">
      <w:pPr>
        <w:pStyle w:val="Code"/>
      </w:pPr>
      <w:proofErr w:type="gramStart"/>
      <w:r w:rsidRPr="00C734E7">
        <w:t>res1 :</w:t>
      </w:r>
      <w:proofErr w:type="gramEnd"/>
      <w:r w:rsidRPr="00C734E7">
        <w:t xml:space="preserve">: </w:t>
      </w:r>
      <w:proofErr w:type="spellStart"/>
      <w:r w:rsidRPr="00C734E7">
        <w:t>Int</w:t>
      </w:r>
      <w:proofErr w:type="spellEnd"/>
      <w:r w:rsidRPr="00C734E7">
        <w:t xml:space="preserve"> :* String :* </w:t>
      </w:r>
      <w:proofErr w:type="spellStart"/>
      <w:r w:rsidRPr="00C734E7">
        <w:t>EmptyRecord</w:t>
      </w:r>
      <w:proofErr w:type="spellEnd"/>
    </w:p>
    <w:p w14:paraId="50AF4D42" w14:textId="77777777" w:rsidR="00C734E7" w:rsidRPr="00C734E7" w:rsidRDefault="00C734E7" w:rsidP="00C734E7">
      <w:pPr>
        <w:pStyle w:val="Code"/>
      </w:pPr>
      <w:r w:rsidRPr="00C734E7">
        <w:t>res1 = (</w:t>
      </w:r>
      <w:proofErr w:type="spellStart"/>
      <w:r w:rsidRPr="00C734E7">
        <w:t>test</w:t>
      </w:r>
      <w:proofErr w:type="gramStart"/>
      <w:r w:rsidRPr="00C734E7">
        <w:t>,key</w:t>
      </w:r>
      <w:proofErr w:type="spellEnd"/>
      <w:proofErr w:type="gramEnd"/>
      <w:r w:rsidRPr="00C734E7">
        <w:t>) .@ 20</w:t>
      </w:r>
      <w:r w:rsidR="00176ABE">
        <w:t xml:space="preserve"> --res1 = </w:t>
      </w:r>
      <w:proofErr w:type="spellStart"/>
      <w:r w:rsidR="00176ABE">
        <w:t>AddField</w:t>
      </w:r>
      <w:proofErr w:type="spellEnd"/>
      <w:r w:rsidR="00176ABE">
        <w:t xml:space="preserve"> 20 (</w:t>
      </w:r>
      <w:proofErr w:type="spellStart"/>
      <w:r w:rsidR="00176ABE">
        <w:t>AddField</w:t>
      </w:r>
      <w:proofErr w:type="spellEnd"/>
      <w:r w:rsidR="00176ABE">
        <w:t xml:space="preserve"> “</w:t>
      </w:r>
      <w:proofErr w:type="spellStart"/>
      <w:r w:rsidR="00176ABE">
        <w:t>Pippo</w:t>
      </w:r>
      <w:proofErr w:type="spellEnd"/>
      <w:r w:rsidR="00176ABE">
        <w:t xml:space="preserve">” </w:t>
      </w:r>
      <w:proofErr w:type="spellStart"/>
      <w:r w:rsidR="00176ABE">
        <w:t>EmptyRecord</w:t>
      </w:r>
      <w:proofErr w:type="spellEnd"/>
      <w:r w:rsidR="00176ABE">
        <w:t>)</w:t>
      </w:r>
    </w:p>
    <w:p w14:paraId="7033AAF9" w14:textId="77777777" w:rsidR="005C2E41" w:rsidRPr="005F79A0" w:rsidRDefault="005C2E41" w:rsidP="005F79A0">
      <w:pPr>
        <w:rPr>
          <w:lang w:val="en-US"/>
        </w:rPr>
      </w:pPr>
    </w:p>
    <w:p w14:paraId="09331609" w14:textId="77777777" w:rsidR="00E56511" w:rsidRDefault="005F79A0" w:rsidP="005F79A0">
      <w:pPr>
        <w:pStyle w:val="Heading2"/>
        <w:rPr>
          <w:lang w:val="en-US"/>
        </w:rPr>
      </w:pPr>
      <w:r>
        <w:rPr>
          <w:lang w:val="en-US"/>
        </w:rPr>
        <w:t>References</w:t>
      </w:r>
    </w:p>
    <w:p w14:paraId="07E10940" w14:textId="77777777" w:rsidR="005F79A0" w:rsidRDefault="00F71C6C" w:rsidP="005F79A0">
      <w:pPr>
        <w:rPr>
          <w:lang w:val="en-US"/>
        </w:rPr>
      </w:pPr>
      <w:r>
        <w:rPr>
          <w:lang w:val="en-US"/>
        </w:rPr>
        <w:t xml:space="preserve">We need to address the fact that for writing programs </w:t>
      </w:r>
      <w:r w:rsidR="0010196D">
        <w:rPr>
          <w:lang w:val="en-US"/>
        </w:rPr>
        <w:t>that manipulate records in a mutable fashion, like:</w:t>
      </w:r>
    </w:p>
    <w:p w14:paraId="5F2C95A5" w14:textId="77777777" w:rsidR="00F71C6C" w:rsidRPr="00F71C6C" w:rsidRDefault="00F71C6C" w:rsidP="0010196D">
      <w:pPr>
        <w:pStyle w:val="Code"/>
      </w:pPr>
      <w:r w:rsidRPr="00F71C6C">
        <w:t>v = (test &lt;= key)</w:t>
      </w:r>
    </w:p>
    <w:p w14:paraId="4C75BA06" w14:textId="77777777" w:rsidR="0010196D" w:rsidRDefault="00F71C6C" w:rsidP="003B4D9D">
      <w:pPr>
        <w:pStyle w:val="Code"/>
      </w:pPr>
      <w:proofErr w:type="gramStart"/>
      <w:r>
        <w:t>test</w:t>
      </w:r>
      <w:proofErr w:type="gramEnd"/>
      <w:r>
        <w:t xml:space="preserve"> &lt;= (v+1)</w:t>
      </w:r>
    </w:p>
    <w:p w14:paraId="5B6E6546" w14:textId="77777777" w:rsidR="0010196D" w:rsidRDefault="0010196D" w:rsidP="0010196D">
      <w:pPr>
        <w:rPr>
          <w:lang w:val="en-US"/>
        </w:rPr>
      </w:pPr>
      <w:r w:rsidRPr="0010196D">
        <w:rPr>
          <w:lang w:val="en-US"/>
        </w:rPr>
        <w:br/>
      </w:r>
      <w:proofErr w:type="gramStart"/>
      <w:r w:rsidRPr="0010196D">
        <w:rPr>
          <w:lang w:val="en-US"/>
        </w:rPr>
        <w:t>then</w:t>
      </w:r>
      <w:proofErr w:type="gramEnd"/>
      <w:r w:rsidRPr="0010196D">
        <w:rPr>
          <w:lang w:val="en-US"/>
        </w:rPr>
        <w:t xml:space="preserve"> we must renounce </w:t>
      </w:r>
      <w:r>
        <w:rPr>
          <w:lang w:val="en-US"/>
        </w:rPr>
        <w:t xml:space="preserve">manipulating directly values of type record. We choose to address the problem by recurring to a notion of Reference. A Reference represents a memory location inside a particular state. The state is the current environment, which can also be seen as the context (or “this”); each reference represents a value that is obtained by projecting (zero, once or many times) the environment. </w:t>
      </w:r>
    </w:p>
    <w:p w14:paraId="35301A41" w14:textId="77777777" w:rsidR="0010196D" w:rsidRPr="00E3334E" w:rsidRDefault="0010196D" w:rsidP="0010196D">
      <w:pPr>
        <w:rPr>
          <w:lang w:val="en-US"/>
        </w:rPr>
      </w:pPr>
      <w:r>
        <w:rPr>
          <w:lang w:val="en-US"/>
        </w:rPr>
        <w:t xml:space="preserve">A </w:t>
      </w:r>
      <w:r w:rsidRPr="0010196D">
        <w:rPr>
          <w:rStyle w:val="CodeChar"/>
        </w:rPr>
        <w:t>Reference</w:t>
      </w:r>
      <w:r>
        <w:rPr>
          <w:rStyle w:val="CodeChar"/>
        </w:rPr>
        <w:t xml:space="preserve"> </w:t>
      </w:r>
      <m:oMath>
        <m:r>
          <w:rPr>
            <w:rStyle w:val="CodeChar"/>
            <w:rFonts w:ascii="Cambria Math" w:eastAsiaTheme="minorEastAsia" w:hAnsi="Cambria Math"/>
          </w:rPr>
          <m:t>σ α</m:t>
        </m:r>
      </m:oMath>
      <w:r w:rsidRPr="0010196D">
        <w:rPr>
          <w:lang w:val="en-US"/>
        </w:rPr>
        <w:t xml:space="preserve"> denotes a way to </w:t>
      </w:r>
      <w:r w:rsidR="00CB6104">
        <w:rPr>
          <w:lang w:val="en-US"/>
        </w:rPr>
        <w:t>compute</w:t>
      </w:r>
      <w:r>
        <w:rPr>
          <w:lang w:val="en-US"/>
        </w:rPr>
        <w:t xml:space="preserve"> a value </w:t>
      </w:r>
      <w:r w:rsidR="00E155BE">
        <w:rPr>
          <w:lang w:val="en-US"/>
        </w:rPr>
        <w:t xml:space="preserve">of type </w:t>
      </w:r>
      <m:oMath>
        <m:r>
          <w:rPr>
            <w:rFonts w:ascii="Cambria Math" w:hAnsi="Cambria Math"/>
            <w:lang w:val="en-US"/>
          </w:rPr>
          <m:t>α</m:t>
        </m:r>
      </m:oMath>
      <w:r w:rsidR="00E155BE">
        <w:rPr>
          <w:rFonts w:eastAsiaTheme="minorEastAsia"/>
          <w:lang w:val="en-US"/>
        </w:rPr>
        <w:t xml:space="preserve"> inside our environment of </w:t>
      </w:r>
      <w:r w:rsidR="00CB6104">
        <w:rPr>
          <w:rFonts w:eastAsiaTheme="minorEastAsia"/>
          <w:lang w:val="en-US"/>
        </w:rPr>
        <w:t>type</w:t>
      </w:r>
      <m:oMath>
        <m:r>
          <w:rPr>
            <w:rFonts w:ascii="Cambria Math" w:eastAsiaTheme="minorEastAsia" w:hAnsi="Cambria Math"/>
            <w:lang w:val="en-US"/>
          </w:rPr>
          <m:t xml:space="preserve"> σ</m:t>
        </m:r>
      </m:oMath>
      <w:r w:rsidR="00E155BE">
        <w:rPr>
          <w:rFonts w:eastAsiaTheme="minorEastAsia"/>
          <w:lang w:val="en-US"/>
        </w:rPr>
        <w:t>. This value can either be gotten or set; the accessor function</w:t>
      </w:r>
      <w:r w:rsidR="00CB6104">
        <w:rPr>
          <w:rFonts w:eastAsiaTheme="minorEastAsia"/>
          <w:lang w:val="en-US"/>
        </w:rPr>
        <w:t>s</w:t>
      </w:r>
      <w:r w:rsidR="00E155BE">
        <w:rPr>
          <w:rFonts w:eastAsiaTheme="minorEastAsia"/>
          <w:lang w:val="en-US"/>
        </w:rPr>
        <w:t xml:space="preserve"> </w:t>
      </w:r>
      <w:r w:rsidR="00CB6104">
        <w:rPr>
          <w:rFonts w:eastAsiaTheme="minorEastAsia"/>
          <w:lang w:val="en-US"/>
        </w:rPr>
        <w:t xml:space="preserve">both have a signature that is </w:t>
      </w:r>
      <w:r w:rsidR="004E22F0">
        <w:rPr>
          <w:rFonts w:eastAsiaTheme="minorEastAsia"/>
          <w:lang w:val="en-US"/>
        </w:rPr>
        <w:t xml:space="preserve">quite close to the State monad, and also to the denotational semantics of imperative statements. Both these viewpoints are relevant. </w:t>
      </w:r>
      <w:r w:rsidR="004E22F0">
        <w:rPr>
          <w:rStyle w:val="CodeChar"/>
        </w:rPr>
        <w:t>Reference</w:t>
      </w:r>
      <w:r w:rsidR="004E22F0">
        <w:rPr>
          <w:rFonts w:eastAsiaTheme="minorEastAsia"/>
          <w:lang w:val="en-US"/>
        </w:rPr>
        <w:t xml:space="preserve"> will be used as </w:t>
      </w:r>
      <w:r w:rsidR="002626D1">
        <w:rPr>
          <w:rFonts w:eastAsiaTheme="minorEastAsia"/>
          <w:lang w:val="en-US"/>
        </w:rPr>
        <w:t xml:space="preserve">a monadic type constructor, and it will behave in a way that is very similar to the State monad. </w:t>
      </w:r>
      <w:r w:rsidR="00E3334E" w:rsidRPr="00E3334E">
        <w:rPr>
          <w:rStyle w:val="CodeChar"/>
        </w:rPr>
        <w:t>Reference</w:t>
      </w:r>
      <w:r w:rsidR="00E3334E">
        <w:rPr>
          <w:rFonts w:eastAsiaTheme="minorEastAsia"/>
          <w:lang w:val="en-US"/>
        </w:rPr>
        <w:t xml:space="preserve"> can also be understood in terms of the denotational semantics of a (nested) projection of type</w:t>
      </w:r>
      <m:oMath>
        <m:r>
          <w:rPr>
            <w:rFonts w:ascii="Cambria Math" w:eastAsiaTheme="minorEastAsia" w:hAnsi="Cambria Math"/>
            <w:lang w:val="en-US"/>
          </w:rPr>
          <m:t xml:space="preserve"> α</m:t>
        </m:r>
      </m:oMath>
      <w:r w:rsidR="00E3334E">
        <w:rPr>
          <w:rFonts w:eastAsiaTheme="minorEastAsia"/>
          <w:lang w:val="en-US"/>
        </w:rPr>
        <w:t xml:space="preserve"> starting from the environment</w:t>
      </w:r>
      <m:oMath>
        <m:r>
          <w:rPr>
            <w:rFonts w:ascii="Cambria Math" w:eastAsiaTheme="minorEastAsia" w:hAnsi="Cambria Math"/>
            <w:lang w:val="en-US"/>
          </w:rPr>
          <m:t xml:space="preserve"> σ</m:t>
        </m:r>
      </m:oMath>
      <w:r w:rsidR="00E3334E">
        <w:rPr>
          <w:rFonts w:eastAsiaTheme="minorEastAsia"/>
          <w:lang w:val="en-US"/>
        </w:rPr>
        <w:t xml:space="preserve">. We also define an additional type of reference, the </w:t>
      </w:r>
      <w:r w:rsidR="00E3334E" w:rsidRPr="00E3334E">
        <w:rPr>
          <w:rStyle w:val="CodeChar"/>
        </w:rPr>
        <w:t>Constant</w:t>
      </w:r>
      <w:r w:rsidR="00E3334E">
        <w:rPr>
          <w:rFonts w:eastAsiaTheme="minorEastAsia"/>
          <w:lang w:val="en-US"/>
        </w:rPr>
        <w:t xml:space="preserve">: a constant represents a computation that will return a value of type </w:t>
      </w:r>
      <m:oMath>
        <m:r>
          <w:rPr>
            <w:rFonts w:ascii="Cambria Math" w:eastAsiaTheme="minorEastAsia" w:hAnsi="Cambria Math"/>
            <w:lang w:val="en-US"/>
          </w:rPr>
          <m:t>α</m:t>
        </m:r>
      </m:oMath>
      <w:r w:rsidR="00E3334E">
        <w:rPr>
          <w:rFonts w:eastAsiaTheme="minorEastAsia"/>
          <w:lang w:val="en-US"/>
        </w:rPr>
        <w:t xml:space="preserve"> for which it does not make sense a set operation. The environment</w:t>
      </w:r>
      <m:oMath>
        <m:r>
          <w:rPr>
            <w:rFonts w:ascii="Cambria Math" w:eastAsiaTheme="minorEastAsia" w:hAnsi="Cambria Math"/>
            <w:lang w:val="en-US"/>
          </w:rPr>
          <m:t xml:space="preserve"> σ</m:t>
        </m:r>
      </m:oMath>
      <w:r w:rsidR="00E3334E">
        <w:rPr>
          <w:rFonts w:eastAsiaTheme="minorEastAsia"/>
          <w:lang w:val="en-US"/>
        </w:rPr>
        <w:t xml:space="preserve"> will </w:t>
      </w:r>
      <w:r w:rsidR="00664E56">
        <w:rPr>
          <w:rFonts w:eastAsiaTheme="minorEastAsia"/>
          <w:lang w:val="en-US"/>
        </w:rPr>
        <w:t>typically be a record:</w:t>
      </w:r>
    </w:p>
    <w:p w14:paraId="116BF1B4" w14:textId="77777777" w:rsidR="003B4D9D" w:rsidRPr="003B4D9D" w:rsidRDefault="003B4D9D" w:rsidP="003B4D9D">
      <w:pPr>
        <w:pStyle w:val="Code"/>
      </w:pPr>
      <w:proofErr w:type="gramStart"/>
      <w:r w:rsidRPr="003B4D9D">
        <w:t>type</w:t>
      </w:r>
      <w:proofErr w:type="gramEnd"/>
      <w:r w:rsidRPr="003B4D9D">
        <w:t xml:space="preserve"> Getter s a = s-&gt;(</w:t>
      </w:r>
      <w:proofErr w:type="spellStart"/>
      <w:r w:rsidRPr="003B4D9D">
        <w:t>a,s</w:t>
      </w:r>
      <w:proofErr w:type="spellEnd"/>
      <w:r w:rsidRPr="003B4D9D">
        <w:t>)</w:t>
      </w:r>
    </w:p>
    <w:p w14:paraId="752441CE" w14:textId="77777777" w:rsidR="003B4D9D" w:rsidRPr="003B4D9D" w:rsidRDefault="003B4D9D" w:rsidP="003B4D9D">
      <w:pPr>
        <w:pStyle w:val="Code"/>
      </w:pPr>
      <w:proofErr w:type="gramStart"/>
      <w:r w:rsidRPr="003B4D9D">
        <w:t>type</w:t>
      </w:r>
      <w:proofErr w:type="gramEnd"/>
      <w:r w:rsidRPr="003B4D9D">
        <w:t xml:space="preserve"> Setter s a = s-&gt;a-&gt;((),s)</w:t>
      </w:r>
    </w:p>
    <w:p w14:paraId="0AFD7D9E" w14:textId="77777777" w:rsidR="003B4D9D" w:rsidRPr="003B4D9D" w:rsidRDefault="003B4D9D" w:rsidP="003B4D9D">
      <w:pPr>
        <w:pStyle w:val="Code"/>
      </w:pPr>
    </w:p>
    <w:p w14:paraId="39C8BA97" w14:textId="77777777" w:rsidR="003B4D9D" w:rsidRPr="003B4D9D" w:rsidRDefault="003B4D9D" w:rsidP="003B4D9D">
      <w:pPr>
        <w:pStyle w:val="Code"/>
      </w:pPr>
      <w:proofErr w:type="gramStart"/>
      <w:r w:rsidRPr="003B4D9D">
        <w:t>data</w:t>
      </w:r>
      <w:proofErr w:type="gramEnd"/>
      <w:r w:rsidRPr="003B4D9D">
        <w:t xml:space="preserve"> Reference </w:t>
      </w:r>
      <w:proofErr w:type="spellStart"/>
      <w:r w:rsidRPr="003B4D9D">
        <w:t>s</w:t>
      </w:r>
      <w:proofErr w:type="spellEnd"/>
      <w:r w:rsidRPr="003B4D9D">
        <w:t xml:space="preserve"> a = Reference (Getter s a) (Setter s a)</w:t>
      </w:r>
    </w:p>
    <w:p w14:paraId="64AB026D" w14:textId="77777777" w:rsidR="003B4D9D" w:rsidRPr="003B4D9D" w:rsidRDefault="003B4D9D" w:rsidP="003B4D9D">
      <w:pPr>
        <w:pStyle w:val="Code"/>
      </w:pPr>
      <w:proofErr w:type="gramStart"/>
      <w:r w:rsidRPr="003B4D9D">
        <w:t>data</w:t>
      </w:r>
      <w:proofErr w:type="gramEnd"/>
      <w:r w:rsidRPr="003B4D9D">
        <w:t xml:space="preserve"> Constant s a = Constant (Getter s a)</w:t>
      </w:r>
    </w:p>
    <w:p w14:paraId="0F890C0F" w14:textId="77777777" w:rsidR="003B4D9D" w:rsidRPr="00D223E0" w:rsidRDefault="003B4D9D" w:rsidP="00664E56">
      <w:pPr>
        <w:rPr>
          <w:lang w:val="en-US"/>
        </w:rPr>
      </w:pPr>
    </w:p>
    <w:p w14:paraId="17A0439D" w14:textId="77777777" w:rsidR="00664E56" w:rsidRDefault="00664E56" w:rsidP="00664E56">
      <w:pPr>
        <w:rPr>
          <w:lang w:val="en-US"/>
        </w:rPr>
      </w:pPr>
      <w:r w:rsidRPr="00B81A78">
        <w:rPr>
          <w:lang w:val="en-US"/>
        </w:rPr>
        <w:t xml:space="preserve">We define a class Value on a functor f that sums up the three most basic operations that we can perform </w:t>
      </w:r>
      <w:r w:rsidR="00B81A78">
        <w:rPr>
          <w:lang w:val="en-US"/>
        </w:rPr>
        <w:t xml:space="preserve">on </w:t>
      </w:r>
      <w:r w:rsidR="00011A30">
        <w:rPr>
          <w:lang w:val="en-US"/>
        </w:rPr>
        <w:t>a reference or on a constant:</w:t>
      </w:r>
    </w:p>
    <w:p w14:paraId="7A4E9F4B" w14:textId="77777777" w:rsidR="00011A30" w:rsidRDefault="007C7A94" w:rsidP="00011A30">
      <w:pPr>
        <w:pStyle w:val="ListParagraph"/>
        <w:numPr>
          <w:ilvl w:val="0"/>
          <w:numId w:val="6"/>
        </w:numPr>
        <w:rPr>
          <w:lang w:val="en-US"/>
        </w:rPr>
      </w:pPr>
      <w:r>
        <w:rPr>
          <w:lang w:val="en-US"/>
        </w:rPr>
        <w:t>obtain its getter</w:t>
      </w:r>
    </w:p>
    <w:p w14:paraId="35420877" w14:textId="77777777" w:rsidR="007C7A94" w:rsidRPr="00A74C4B" w:rsidRDefault="007C7A94" w:rsidP="00011A30">
      <w:pPr>
        <w:pStyle w:val="ListParagraph"/>
        <w:numPr>
          <w:ilvl w:val="0"/>
          <w:numId w:val="6"/>
        </w:numPr>
        <w:rPr>
          <w:rFonts w:eastAsiaTheme="minorEastAsia"/>
          <w:lang w:val="en-US"/>
        </w:rPr>
      </w:pPr>
      <w:r>
        <w:rPr>
          <w:lang w:val="en-US"/>
        </w:rPr>
        <w:t xml:space="preserve">turn a </w:t>
      </w:r>
      <w:r w:rsidR="006B4DD0">
        <w:rPr>
          <w:lang w:val="en-US"/>
        </w:rPr>
        <w:t xml:space="preserve">reference </w:t>
      </w:r>
      <w:r>
        <w:rPr>
          <w:lang w:val="en-US"/>
        </w:rPr>
        <w:t>that manipulates a field of type</w:t>
      </w:r>
      <m:oMath>
        <m:r>
          <w:rPr>
            <w:rFonts w:ascii="Cambria Math" w:hAnsi="Cambria Math"/>
            <w:lang w:val="en-US"/>
          </w:rPr>
          <m:t xml:space="preserve"> α</m:t>
        </m:r>
      </m:oMath>
      <w:r>
        <w:rPr>
          <w:rFonts w:eastAsiaTheme="minorEastAsia"/>
          <w:lang w:val="en-US"/>
        </w:rPr>
        <w:t xml:space="preserve"> into a </w:t>
      </w:r>
      <w:r w:rsidR="006B4DD0">
        <w:rPr>
          <w:rFonts w:eastAsiaTheme="minorEastAsia"/>
          <w:lang w:val="en-US"/>
        </w:rPr>
        <w:t>reference that manipulate a field of type</w:t>
      </w:r>
      <m:oMath>
        <m:r>
          <w:rPr>
            <w:rFonts w:ascii="Cambria Math" w:eastAsiaTheme="minorEastAsia" w:hAnsi="Cambria Math"/>
            <w:lang w:val="en-US"/>
          </w:rPr>
          <m:t xml:space="preserve"> β</m:t>
        </m:r>
      </m:oMath>
      <w:r w:rsidR="006B4DD0">
        <w:rPr>
          <w:rFonts w:eastAsiaTheme="minorEastAsia"/>
          <w:lang w:val="en-US"/>
        </w:rPr>
        <w:t>, given a label n such that</w:t>
      </w:r>
      <m:oMath>
        <m:r>
          <w:rPr>
            <w:rFonts w:ascii="Cambria Math" w:eastAsiaTheme="minorEastAsia" w:hAnsi="Cambria Math"/>
            <w:lang w:val="en-US"/>
          </w:rPr>
          <m:t xml:space="preserve"> α .! n</m:t>
        </m:r>
      </m:oMath>
      <w:r w:rsidR="006B4DD0">
        <w:rPr>
          <w:rFonts w:eastAsiaTheme="minorEastAsia"/>
          <w:lang w:val="en-US"/>
        </w:rPr>
        <w:t xml:space="preserve"> is of type </w:t>
      </w:r>
      <m:oMath>
        <m:r>
          <w:rPr>
            <w:rFonts w:ascii="Cambria Math" w:eastAsiaTheme="minorEastAsia" w:hAnsi="Cambria Math"/>
            <w:lang w:val="en-US"/>
          </w:rPr>
          <m:t>β</m:t>
        </m:r>
      </m:oMath>
    </w:p>
    <w:p w14:paraId="414B9F9D" w14:textId="77777777" w:rsidR="00A74C4B" w:rsidRPr="00A74C4B" w:rsidRDefault="00A74C4B" w:rsidP="00011A30">
      <w:pPr>
        <w:pStyle w:val="ListParagraph"/>
        <w:numPr>
          <w:ilvl w:val="0"/>
          <w:numId w:val="6"/>
        </w:numPr>
        <w:rPr>
          <w:rFonts w:eastAsiaTheme="minorEastAsia"/>
          <w:lang w:val="en-US"/>
        </w:rPr>
      </w:pPr>
      <w:r>
        <w:rPr>
          <w:rFonts w:eastAsiaTheme="minorEastAsia"/>
          <w:lang w:val="en-US"/>
        </w:rPr>
        <w:t>build a reference from a function that represents the computation that leads to said reference</w:t>
      </w:r>
    </w:p>
    <w:p w14:paraId="0D371079" w14:textId="77777777" w:rsidR="006B4DD0" w:rsidRPr="006B4DD0" w:rsidRDefault="006B4DD0" w:rsidP="00011A30">
      <w:pPr>
        <w:pStyle w:val="ListParagraph"/>
        <w:numPr>
          <w:ilvl w:val="0"/>
          <w:numId w:val="6"/>
        </w:numPr>
        <w:rPr>
          <w:i/>
          <w:u w:val="single"/>
          <w:lang w:val="en-US"/>
        </w:rPr>
      </w:pPr>
      <w:r w:rsidRPr="00ED5471">
        <w:rPr>
          <w:rFonts w:eastAsiaTheme="minorEastAsia"/>
          <w:i/>
          <w:color w:val="FF0000"/>
          <w:u w:val="single"/>
          <w:lang w:val="en-US"/>
        </w:rPr>
        <w:t xml:space="preserve">promotes a constant reference into a full reference: while this risks creating references where the setter does not actually set the input value, the advantage is that we can treat all our references uniformly (non </w:t>
      </w:r>
      <w:proofErr w:type="spellStart"/>
      <w:r w:rsidRPr="00ED5471">
        <w:rPr>
          <w:rFonts w:eastAsiaTheme="minorEastAsia"/>
          <w:i/>
          <w:color w:val="FF0000"/>
          <w:u w:val="single"/>
          <w:lang w:val="en-US"/>
        </w:rPr>
        <w:t>sono</w:t>
      </w:r>
      <w:proofErr w:type="spellEnd"/>
      <w:r w:rsidRPr="00ED5471">
        <w:rPr>
          <w:rFonts w:eastAsiaTheme="minorEastAsia"/>
          <w:i/>
          <w:color w:val="FF0000"/>
          <w:u w:val="single"/>
          <w:lang w:val="en-US"/>
        </w:rPr>
        <w:t xml:space="preserve"> </w:t>
      </w:r>
      <w:proofErr w:type="spellStart"/>
      <w:r w:rsidRPr="00ED5471">
        <w:rPr>
          <w:rFonts w:eastAsiaTheme="minorEastAsia"/>
          <w:i/>
          <w:color w:val="FF0000"/>
          <w:u w:val="single"/>
          <w:lang w:val="en-US"/>
        </w:rPr>
        <w:t>convinto</w:t>
      </w:r>
      <w:proofErr w:type="spellEnd"/>
      <w:r w:rsidRPr="00ED5471">
        <w:rPr>
          <w:rFonts w:eastAsiaTheme="minorEastAsia"/>
          <w:i/>
          <w:color w:val="FF0000"/>
          <w:u w:val="single"/>
          <w:lang w:val="en-US"/>
        </w:rPr>
        <w:t xml:space="preserve"> al 100% di </w:t>
      </w:r>
      <w:proofErr w:type="spellStart"/>
      <w:r w:rsidRPr="00ED5471">
        <w:rPr>
          <w:rFonts w:eastAsiaTheme="minorEastAsia"/>
          <w:i/>
          <w:color w:val="FF0000"/>
          <w:u w:val="single"/>
          <w:lang w:val="en-US"/>
        </w:rPr>
        <w:t>questa</w:t>
      </w:r>
      <w:proofErr w:type="spellEnd"/>
      <w:r w:rsidRPr="00ED5471">
        <w:rPr>
          <w:rFonts w:eastAsiaTheme="minorEastAsia"/>
          <w:i/>
          <w:color w:val="FF0000"/>
          <w:u w:val="single"/>
          <w:lang w:val="en-US"/>
        </w:rPr>
        <w:t xml:space="preserve"> </w:t>
      </w:r>
      <w:proofErr w:type="spellStart"/>
      <w:r w:rsidRPr="00ED5471">
        <w:rPr>
          <w:rFonts w:eastAsiaTheme="minorEastAsia"/>
          <w:i/>
          <w:color w:val="FF0000"/>
          <w:u w:val="single"/>
          <w:lang w:val="en-US"/>
        </w:rPr>
        <w:t>cosa</w:t>
      </w:r>
      <w:proofErr w:type="spellEnd"/>
      <w:r w:rsidRPr="00ED5471">
        <w:rPr>
          <w:rFonts w:eastAsiaTheme="minorEastAsia"/>
          <w:i/>
          <w:color w:val="FF0000"/>
          <w:u w:val="single"/>
          <w:lang w:val="en-US"/>
        </w:rPr>
        <w:t>)</w:t>
      </w:r>
    </w:p>
    <w:p w14:paraId="147F9B8C" w14:textId="77777777" w:rsidR="003B4D9D" w:rsidRPr="003B4D9D" w:rsidRDefault="003B4D9D" w:rsidP="003B4D9D">
      <w:pPr>
        <w:pStyle w:val="Code"/>
      </w:pPr>
      <w:proofErr w:type="gramStart"/>
      <w:r w:rsidRPr="003B4D9D">
        <w:t>class</w:t>
      </w:r>
      <w:proofErr w:type="gramEnd"/>
      <w:r w:rsidRPr="003B4D9D">
        <w:t xml:space="preserve"> Value </w:t>
      </w:r>
      <w:proofErr w:type="spellStart"/>
      <w:r w:rsidRPr="003B4D9D">
        <w:t>f</w:t>
      </w:r>
      <w:proofErr w:type="spellEnd"/>
      <w:r w:rsidRPr="003B4D9D">
        <w:t xml:space="preserve"> where</w:t>
      </w:r>
    </w:p>
    <w:p w14:paraId="7E7EF610" w14:textId="77777777" w:rsidR="003B4D9D" w:rsidRPr="003B4D9D" w:rsidRDefault="003B4D9D" w:rsidP="003B4D9D">
      <w:pPr>
        <w:pStyle w:val="Code"/>
      </w:pPr>
      <w:r w:rsidRPr="003B4D9D">
        <w:t xml:space="preserve">  </w:t>
      </w:r>
      <w:proofErr w:type="gramStart"/>
      <w:r w:rsidRPr="003B4D9D">
        <w:t>getter :</w:t>
      </w:r>
      <w:proofErr w:type="gramEnd"/>
      <w:r w:rsidRPr="003B4D9D">
        <w:t>: f s a -&gt; Getter s a</w:t>
      </w:r>
    </w:p>
    <w:p w14:paraId="67B2CA75" w14:textId="77777777" w:rsidR="003B4D9D" w:rsidRPr="003B4D9D" w:rsidRDefault="003B4D9D" w:rsidP="003B4D9D">
      <w:pPr>
        <w:pStyle w:val="Code"/>
      </w:pPr>
      <w:r w:rsidRPr="003B4D9D">
        <w:t xml:space="preserve">  (&lt;--</w:t>
      </w:r>
      <w:proofErr w:type="gramStart"/>
      <w:r w:rsidRPr="003B4D9D">
        <w:t>) :</w:t>
      </w:r>
      <w:proofErr w:type="gramEnd"/>
      <w:r w:rsidRPr="003B4D9D">
        <w:t>: (</w:t>
      </w:r>
      <w:proofErr w:type="spellStart"/>
      <w:r w:rsidRPr="003B4D9D">
        <w:t>CNum</w:t>
      </w:r>
      <w:proofErr w:type="spellEnd"/>
      <w:r w:rsidRPr="003B4D9D">
        <w:t xml:space="preserve"> n, </w:t>
      </w:r>
      <w:proofErr w:type="spellStart"/>
      <w:r w:rsidRPr="003B4D9D">
        <w:t>HasField</w:t>
      </w:r>
      <w:proofErr w:type="spellEnd"/>
      <w:r w:rsidRPr="003B4D9D">
        <w:t xml:space="preserve"> n b a) =&gt; (f s a) -&gt; n -&gt; (f s b)</w:t>
      </w:r>
    </w:p>
    <w:p w14:paraId="510DD414" w14:textId="77777777" w:rsidR="003B4D9D" w:rsidRPr="003B4D9D" w:rsidRDefault="003B4D9D" w:rsidP="003B4D9D">
      <w:pPr>
        <w:pStyle w:val="Code"/>
      </w:pPr>
      <w:r w:rsidRPr="003B4D9D">
        <w:t xml:space="preserve">  </w:t>
      </w:r>
      <w:proofErr w:type="gramStart"/>
      <w:r w:rsidRPr="003B4D9D">
        <w:t>build :</w:t>
      </w:r>
      <w:proofErr w:type="gramEnd"/>
      <w:r w:rsidRPr="003B4D9D">
        <w:t xml:space="preserve">: (s -&gt; (f s </w:t>
      </w:r>
      <w:proofErr w:type="spellStart"/>
      <w:r w:rsidRPr="003B4D9D">
        <w:t>a,s</w:t>
      </w:r>
      <w:proofErr w:type="spellEnd"/>
      <w:r w:rsidRPr="003B4D9D">
        <w:t>)) -&gt; f s a</w:t>
      </w:r>
    </w:p>
    <w:p w14:paraId="1A8DDA7C" w14:textId="77777777" w:rsidR="003B4D9D" w:rsidRPr="003B4D9D" w:rsidRDefault="003B4D9D" w:rsidP="003B4D9D">
      <w:pPr>
        <w:pStyle w:val="Code"/>
      </w:pPr>
      <w:r w:rsidRPr="003B4D9D">
        <w:lastRenderedPageBreak/>
        <w:t xml:space="preserve">  </w:t>
      </w:r>
      <w:proofErr w:type="spellStart"/>
      <w:r w:rsidRPr="003B4D9D">
        <w:t>from_</w:t>
      </w:r>
      <w:proofErr w:type="gramStart"/>
      <w:r w:rsidRPr="003B4D9D">
        <w:t>constant</w:t>
      </w:r>
      <w:proofErr w:type="spellEnd"/>
      <w:r w:rsidRPr="003B4D9D">
        <w:t xml:space="preserve"> :</w:t>
      </w:r>
      <w:proofErr w:type="gramEnd"/>
      <w:r w:rsidRPr="003B4D9D">
        <w:t>: (Constant s a) -&gt; f s a</w:t>
      </w:r>
    </w:p>
    <w:p w14:paraId="4F038B02" w14:textId="77777777" w:rsidR="003B4D9D" w:rsidRPr="00D223E0" w:rsidRDefault="003B4D9D" w:rsidP="006B4DD0">
      <w:pPr>
        <w:rPr>
          <w:lang w:val="en-US"/>
        </w:rPr>
      </w:pPr>
    </w:p>
    <w:p w14:paraId="55F89BE6" w14:textId="77777777" w:rsidR="00A74C4B" w:rsidRPr="00A74C4B" w:rsidRDefault="001941BA" w:rsidP="00A74C4B">
      <w:pPr>
        <w:rPr>
          <w:lang w:val="en-US"/>
        </w:rPr>
      </w:pPr>
      <w:r w:rsidRPr="001941BA">
        <w:rPr>
          <w:lang w:val="en-US"/>
        </w:rPr>
        <w:t>Obtaining the getter from a constant is clearly trivial</w:t>
      </w:r>
      <w:r w:rsidR="00A74C4B">
        <w:rPr>
          <w:lang w:val="en-US"/>
        </w:rPr>
        <w:t>:</w:t>
      </w:r>
      <w:r w:rsidRPr="001941BA">
        <w:rPr>
          <w:lang w:val="en-US"/>
        </w:rPr>
        <w:t xml:space="preserve"> </w:t>
      </w:r>
    </w:p>
    <w:p w14:paraId="3D81AE08" w14:textId="77777777" w:rsidR="003B4D9D" w:rsidRPr="003B4D9D" w:rsidRDefault="003B4D9D" w:rsidP="003B4D9D">
      <w:pPr>
        <w:pStyle w:val="Code"/>
      </w:pPr>
      <w:proofErr w:type="gramStart"/>
      <w:r w:rsidRPr="003B4D9D">
        <w:t>instance</w:t>
      </w:r>
      <w:proofErr w:type="gramEnd"/>
      <w:r w:rsidRPr="003B4D9D">
        <w:t xml:space="preserve"> Value Constant where</w:t>
      </w:r>
    </w:p>
    <w:p w14:paraId="32FE3CD4" w14:textId="77777777" w:rsidR="003B4D9D" w:rsidRDefault="003B4D9D" w:rsidP="003B4D9D">
      <w:pPr>
        <w:pStyle w:val="Code"/>
      </w:pPr>
      <w:r w:rsidRPr="003B4D9D">
        <w:t xml:space="preserve">  </w:t>
      </w:r>
      <w:proofErr w:type="gramStart"/>
      <w:r w:rsidRPr="003B4D9D">
        <w:t>getter</w:t>
      </w:r>
      <w:proofErr w:type="gramEnd"/>
      <w:r w:rsidRPr="003B4D9D">
        <w:t xml:space="preserve"> (Constant getter) = getter</w:t>
      </w:r>
    </w:p>
    <w:p w14:paraId="5E705546" w14:textId="77777777" w:rsidR="00A74C4B" w:rsidRPr="00D223E0" w:rsidRDefault="00A74C4B" w:rsidP="00A74C4B">
      <w:pPr>
        <w:rPr>
          <w:lang w:val="en-US"/>
        </w:rPr>
      </w:pPr>
    </w:p>
    <w:p w14:paraId="16844A7B" w14:textId="77777777" w:rsidR="00A74C4B" w:rsidRDefault="00A74C4B" w:rsidP="00A74C4B">
      <w:pPr>
        <w:rPr>
          <w:lang w:val="en-US"/>
        </w:rPr>
      </w:pPr>
      <w:r>
        <w:rPr>
          <w:lang w:val="en-US"/>
        </w:rPr>
        <w:t xml:space="preserve">Building a new constant by selection on its internal value basically requires </w:t>
      </w:r>
      <w:proofErr w:type="gramStart"/>
      <w:r>
        <w:rPr>
          <w:lang w:val="en-US"/>
        </w:rPr>
        <w:t>to define</w:t>
      </w:r>
      <w:proofErr w:type="gramEnd"/>
      <w:r>
        <w:rPr>
          <w:lang w:val="en-US"/>
        </w:rPr>
        <w:t xml:space="preserve"> a new getter that:</w:t>
      </w:r>
    </w:p>
    <w:p w14:paraId="6C2A014F" w14:textId="77777777" w:rsidR="00A74C4B" w:rsidRPr="00A74C4B" w:rsidRDefault="00A74C4B" w:rsidP="00A74C4B">
      <w:pPr>
        <w:pStyle w:val="ListParagraph"/>
        <w:numPr>
          <w:ilvl w:val="0"/>
          <w:numId w:val="7"/>
        </w:numPr>
        <w:rPr>
          <w:lang w:val="en-US"/>
        </w:rPr>
      </w:pPr>
      <w:r>
        <w:rPr>
          <w:lang w:val="en-US"/>
        </w:rPr>
        <w:t>invokes the original getter, obtaining a value of type</w:t>
      </w:r>
      <m:oMath>
        <m:r>
          <w:rPr>
            <w:rFonts w:ascii="Cambria Math" w:hAnsi="Cambria Math"/>
            <w:lang w:val="en-US"/>
          </w:rPr>
          <m:t xml:space="preserve"> α</m:t>
        </m:r>
      </m:oMath>
    </w:p>
    <w:p w14:paraId="22812F7C" w14:textId="77777777" w:rsidR="00A74C4B" w:rsidRPr="00A74C4B" w:rsidRDefault="00A74C4B" w:rsidP="00A74C4B">
      <w:pPr>
        <w:pStyle w:val="ListParagraph"/>
        <w:numPr>
          <w:ilvl w:val="0"/>
          <w:numId w:val="7"/>
        </w:numPr>
        <w:rPr>
          <w:lang w:val="en-US"/>
        </w:rPr>
      </w:pPr>
      <w:r>
        <w:rPr>
          <w:rFonts w:eastAsiaTheme="minorEastAsia"/>
          <w:lang w:val="en-US"/>
        </w:rPr>
        <w:t>returns the selection of the value of type</w:t>
      </w:r>
      <m:oMath>
        <m:r>
          <w:rPr>
            <w:rFonts w:ascii="Cambria Math" w:eastAsiaTheme="minorEastAsia" w:hAnsi="Cambria Math"/>
            <w:lang w:val="en-US"/>
          </w:rPr>
          <m:t xml:space="preserve"> β</m:t>
        </m:r>
      </m:oMath>
      <w:r>
        <w:rPr>
          <w:rFonts w:eastAsiaTheme="minorEastAsia"/>
          <w:lang w:val="en-US"/>
        </w:rPr>
        <w:t xml:space="preserve"> from the value obtained from point 1)</w:t>
      </w:r>
    </w:p>
    <w:p w14:paraId="51075E38" w14:textId="77777777" w:rsidR="00A74C4B" w:rsidRPr="00A74C4B" w:rsidRDefault="00A74C4B" w:rsidP="00A74C4B">
      <w:pPr>
        <w:pStyle w:val="ListParagraph"/>
        <w:numPr>
          <w:ilvl w:val="0"/>
          <w:numId w:val="7"/>
        </w:numPr>
        <w:rPr>
          <w:lang w:val="en-US"/>
        </w:rPr>
      </w:pPr>
      <w:r>
        <w:rPr>
          <w:rFonts w:eastAsiaTheme="minorEastAsia"/>
          <w:lang w:val="en-US"/>
        </w:rPr>
        <w:t>passes on the modified state that comes from invoking the getter (which may perform some kind of operation on the state, because a getter represents an operation and not just a set of nested memory reads)</w:t>
      </w:r>
    </w:p>
    <w:p w14:paraId="22B670B3" w14:textId="77777777" w:rsidR="00A74C4B" w:rsidRDefault="00A74C4B" w:rsidP="00A74C4B">
      <w:pPr>
        <w:rPr>
          <w:lang w:val="en-US"/>
        </w:rPr>
      </w:pPr>
      <w:proofErr w:type="gramStart"/>
      <w:r>
        <w:rPr>
          <w:lang w:val="en-US"/>
        </w:rPr>
        <w:t>notice</w:t>
      </w:r>
      <w:proofErr w:type="gramEnd"/>
      <w:r>
        <w:rPr>
          <w:lang w:val="en-US"/>
        </w:rPr>
        <w:t xml:space="preserve"> that this operation looks very similar to a binding:</w:t>
      </w:r>
    </w:p>
    <w:p w14:paraId="4C0E3B26" w14:textId="77777777" w:rsidR="00A74C4B" w:rsidRPr="003B4D9D" w:rsidRDefault="00A74C4B" w:rsidP="00A74C4B">
      <w:pPr>
        <w:pStyle w:val="Code"/>
      </w:pPr>
      <w:r w:rsidRPr="003B4D9D">
        <w:t>(&lt;--</w:t>
      </w:r>
      <w:proofErr w:type="gramStart"/>
      <w:r w:rsidRPr="003B4D9D">
        <w:t>) :</w:t>
      </w:r>
      <w:proofErr w:type="gramEnd"/>
      <w:r w:rsidRPr="003B4D9D">
        <w:t>: (</w:t>
      </w:r>
      <w:proofErr w:type="spellStart"/>
      <w:r w:rsidRPr="003B4D9D">
        <w:t>CNum</w:t>
      </w:r>
      <w:proofErr w:type="spellEnd"/>
      <w:r w:rsidRPr="003B4D9D">
        <w:t xml:space="preserve"> n, </w:t>
      </w:r>
      <w:proofErr w:type="spellStart"/>
      <w:r w:rsidRPr="003B4D9D">
        <w:t>HasField</w:t>
      </w:r>
      <w:proofErr w:type="spellEnd"/>
      <w:r w:rsidRPr="003B4D9D">
        <w:t xml:space="preserve"> n b a) =&gt; (f s a) -&gt; n -&gt; (f s b)</w:t>
      </w:r>
    </w:p>
    <w:p w14:paraId="58FFFC84" w14:textId="77777777" w:rsidR="00A74C4B" w:rsidRPr="00A74C4B" w:rsidRDefault="00A74C4B" w:rsidP="00A74C4B">
      <w:pPr>
        <w:rPr>
          <w:rFonts w:eastAsiaTheme="minorEastAsia"/>
          <w:lang w:val="en-US"/>
        </w:rPr>
      </w:pPr>
      <w:r>
        <w:rPr>
          <w:lang w:val="en-US"/>
        </w:rPr>
        <w:br/>
        <w:t xml:space="preserve">all it would take to turn </w:t>
      </w:r>
      <w:r w:rsidRPr="00A74C4B">
        <w:rPr>
          <w:rStyle w:val="CodeChar"/>
        </w:rPr>
        <w:t>&lt;--</w:t>
      </w:r>
      <w:r>
        <w:rPr>
          <w:lang w:val="en-US"/>
        </w:rPr>
        <w:t xml:space="preserve"> into a full-fledged binding would be to give a (reasonable) definition of n as</w:t>
      </w:r>
      <m:oMath>
        <m:r>
          <w:rPr>
            <w:rFonts w:ascii="Cambria Math" w:hAnsi="Cambria Math"/>
            <w:lang w:val="en-US"/>
          </w:rPr>
          <m:t xml:space="preserve"> α→f σ β</m:t>
        </m:r>
      </m:oMath>
      <w:r>
        <w:rPr>
          <w:rFonts w:eastAsiaTheme="minorEastAsia"/>
          <w:lang w:val="en-US"/>
        </w:rPr>
        <w:t xml:space="preserve"> instead of just making it “dumbly” car</w:t>
      </w:r>
      <w:r w:rsidR="00DA2C31">
        <w:rPr>
          <w:rFonts w:eastAsiaTheme="minorEastAsia"/>
          <w:lang w:val="en-US"/>
        </w:rPr>
        <w:t>ry the information in its type. More on this in the future work section:</w:t>
      </w:r>
    </w:p>
    <w:p w14:paraId="6F873A61" w14:textId="77777777" w:rsidR="003B4D9D" w:rsidRPr="003B4D9D" w:rsidRDefault="003B4D9D" w:rsidP="003B4D9D">
      <w:pPr>
        <w:pStyle w:val="Code"/>
      </w:pPr>
      <w:r w:rsidRPr="003B4D9D">
        <w:t xml:space="preserve">  (&lt;--) (Constant getter) n = </w:t>
      </w:r>
    </w:p>
    <w:p w14:paraId="31D780B1" w14:textId="77777777" w:rsidR="003B4D9D" w:rsidRPr="003B4D9D" w:rsidRDefault="003B4D9D" w:rsidP="003B4D9D">
      <w:pPr>
        <w:pStyle w:val="Code"/>
      </w:pPr>
      <w:r w:rsidRPr="003B4D9D">
        <w:t xml:space="preserve">        (Constant (\s -&gt; </w:t>
      </w:r>
    </w:p>
    <w:p w14:paraId="3370DDE5" w14:textId="77777777" w:rsidR="003B4D9D" w:rsidRPr="003B4D9D" w:rsidRDefault="003B4D9D" w:rsidP="003B4D9D">
      <w:pPr>
        <w:pStyle w:val="Code"/>
      </w:pPr>
      <w:r w:rsidRPr="003B4D9D">
        <w:t xml:space="preserve">                      </w:t>
      </w:r>
      <w:proofErr w:type="gramStart"/>
      <w:r w:rsidRPr="003B4D9D">
        <w:t>let</w:t>
      </w:r>
      <w:proofErr w:type="gramEnd"/>
      <w:r w:rsidRPr="003B4D9D">
        <w:t xml:space="preserve"> (</w:t>
      </w:r>
      <w:proofErr w:type="spellStart"/>
      <w:r w:rsidRPr="003B4D9D">
        <w:t>v,s</w:t>
      </w:r>
      <w:proofErr w:type="spellEnd"/>
      <w:r w:rsidRPr="003B4D9D">
        <w:t>') = getter s</w:t>
      </w:r>
    </w:p>
    <w:p w14:paraId="0BFD5AA2" w14:textId="77777777" w:rsidR="003B4D9D" w:rsidRDefault="003B4D9D" w:rsidP="003B4D9D">
      <w:pPr>
        <w:pStyle w:val="Code"/>
      </w:pPr>
      <w:r w:rsidRPr="003B4D9D">
        <w:t xml:space="preserve">                      in ((</w:t>
      </w:r>
      <w:proofErr w:type="gramStart"/>
      <w:r w:rsidRPr="003B4D9D">
        <w:t>v .</w:t>
      </w:r>
      <w:proofErr w:type="gramEnd"/>
      <w:r w:rsidRPr="003B4D9D">
        <w:t>! n),s')))</w:t>
      </w:r>
    </w:p>
    <w:p w14:paraId="118AB46C" w14:textId="77777777" w:rsidR="00A74C4B" w:rsidRPr="00D223E0" w:rsidRDefault="00A74C4B" w:rsidP="00A74C4B">
      <w:pPr>
        <w:rPr>
          <w:lang w:val="en-US"/>
        </w:rPr>
      </w:pPr>
    </w:p>
    <w:p w14:paraId="11385639" w14:textId="77777777" w:rsidR="00A74C4B" w:rsidRPr="00D223E0" w:rsidRDefault="00D223E0" w:rsidP="00A74C4B">
      <w:pPr>
        <w:rPr>
          <w:lang w:val="en-US"/>
        </w:rPr>
      </w:pPr>
      <w:proofErr w:type="gramStart"/>
      <w:r>
        <w:rPr>
          <w:lang w:val="en-US"/>
        </w:rPr>
        <w:t>building</w:t>
      </w:r>
      <w:proofErr w:type="gramEnd"/>
      <w:r>
        <w:rPr>
          <w:lang w:val="en-US"/>
        </w:rPr>
        <w:t xml:space="preserve"> a reference from a function that takes a state and returns a reference and a (possibly) modified state is required to abstract the creation of </w:t>
      </w:r>
      <w:r w:rsidR="00C40C64">
        <w:rPr>
          <w:lang w:val="en-US"/>
        </w:rPr>
        <w:t>our references inside a monad. Building simply creates a setter that invokes the argument f to obtain a constant reference and a state, and then it invokes the getter of the resulting constant reference on the resulting state:</w:t>
      </w:r>
    </w:p>
    <w:p w14:paraId="39508B05" w14:textId="77777777" w:rsidR="003B4D9D" w:rsidRPr="003B4D9D" w:rsidRDefault="003B4D9D" w:rsidP="003B4D9D">
      <w:pPr>
        <w:pStyle w:val="Code"/>
      </w:pPr>
      <w:r w:rsidRPr="003B4D9D">
        <w:t xml:space="preserve">  </w:t>
      </w:r>
      <w:proofErr w:type="gramStart"/>
      <w:r w:rsidRPr="003B4D9D">
        <w:t>build</w:t>
      </w:r>
      <w:proofErr w:type="gramEnd"/>
      <w:r w:rsidRPr="003B4D9D">
        <w:t xml:space="preserve"> f = Constant(\s -&gt;</w:t>
      </w:r>
    </w:p>
    <w:p w14:paraId="61F20F23" w14:textId="77777777" w:rsidR="003B4D9D" w:rsidRPr="003B4D9D" w:rsidRDefault="003B4D9D" w:rsidP="003B4D9D">
      <w:pPr>
        <w:pStyle w:val="Code"/>
      </w:pPr>
      <w:r w:rsidRPr="003B4D9D">
        <w:t xml:space="preserve">                      </w:t>
      </w:r>
      <w:proofErr w:type="gramStart"/>
      <w:r w:rsidRPr="003B4D9D">
        <w:t>let</w:t>
      </w:r>
      <w:proofErr w:type="gramEnd"/>
      <w:r w:rsidRPr="003B4D9D">
        <w:t xml:space="preserve"> ((Constant getter),s') = f s</w:t>
      </w:r>
    </w:p>
    <w:p w14:paraId="1E3BA721" w14:textId="77777777" w:rsidR="003B4D9D" w:rsidRDefault="003B4D9D" w:rsidP="003B4D9D">
      <w:pPr>
        <w:pStyle w:val="Code"/>
      </w:pPr>
      <w:r w:rsidRPr="003B4D9D">
        <w:t xml:space="preserve">                      </w:t>
      </w:r>
      <w:proofErr w:type="gramStart"/>
      <w:r w:rsidRPr="003B4D9D">
        <w:t>in</w:t>
      </w:r>
      <w:proofErr w:type="gramEnd"/>
      <w:r w:rsidRPr="003B4D9D">
        <w:t xml:space="preserve"> (getter s'))</w:t>
      </w:r>
    </w:p>
    <w:p w14:paraId="718768AA" w14:textId="77777777" w:rsidR="00D223E0" w:rsidRPr="00D223E0" w:rsidRDefault="00D223E0" w:rsidP="00D223E0">
      <w:pPr>
        <w:rPr>
          <w:lang w:val="en-US"/>
        </w:rPr>
      </w:pPr>
      <w:r w:rsidRPr="00D223E0">
        <w:rPr>
          <w:lang w:val="en-US"/>
        </w:rPr>
        <w:br/>
      </w:r>
      <w:proofErr w:type="gramStart"/>
      <w:r w:rsidRPr="00D223E0">
        <w:rPr>
          <w:lang w:val="en-US"/>
        </w:rPr>
        <w:t>finally</w:t>
      </w:r>
      <w:proofErr w:type="gramEnd"/>
      <w:r>
        <w:rPr>
          <w:lang w:val="en-US"/>
        </w:rPr>
        <w:t>, creating a constant reference from a constant reference is accomplished via the identity function:</w:t>
      </w:r>
    </w:p>
    <w:p w14:paraId="72C72D21" w14:textId="77777777" w:rsidR="003B4D9D" w:rsidRPr="003B4D9D" w:rsidRDefault="003B4D9D" w:rsidP="003B4D9D">
      <w:pPr>
        <w:pStyle w:val="Code"/>
      </w:pPr>
      <w:r w:rsidRPr="003B4D9D">
        <w:t xml:space="preserve">  </w:t>
      </w:r>
      <w:proofErr w:type="spellStart"/>
      <w:proofErr w:type="gramStart"/>
      <w:r w:rsidRPr="003B4D9D">
        <w:t>from_constant</w:t>
      </w:r>
      <w:proofErr w:type="spellEnd"/>
      <w:proofErr w:type="gramEnd"/>
      <w:r w:rsidRPr="003B4D9D">
        <w:t xml:space="preserve"> c = c</w:t>
      </w:r>
    </w:p>
    <w:p w14:paraId="5E1B3011" w14:textId="77777777" w:rsidR="00D223E0" w:rsidRPr="00D223E0" w:rsidRDefault="00D223E0" w:rsidP="00D223E0">
      <w:pPr>
        <w:rPr>
          <w:lang w:val="en-US"/>
        </w:rPr>
      </w:pPr>
      <w:r w:rsidRPr="00D223E0">
        <w:rPr>
          <w:lang w:val="en-US"/>
        </w:rPr>
        <w:br/>
        <w:t>We define the same opera</w:t>
      </w:r>
      <w:r>
        <w:rPr>
          <w:lang w:val="en-US"/>
        </w:rPr>
        <w:t>tors on non-constant references. We start with our getter:</w:t>
      </w:r>
    </w:p>
    <w:p w14:paraId="540FD75D" w14:textId="77777777" w:rsidR="003B4D9D" w:rsidRPr="003B4D9D" w:rsidRDefault="003B4D9D" w:rsidP="003B4D9D">
      <w:pPr>
        <w:pStyle w:val="Code"/>
      </w:pPr>
      <w:proofErr w:type="gramStart"/>
      <w:r w:rsidRPr="003B4D9D">
        <w:t>instance</w:t>
      </w:r>
      <w:proofErr w:type="gramEnd"/>
      <w:r w:rsidRPr="003B4D9D">
        <w:t xml:space="preserve"> Value Reference where</w:t>
      </w:r>
    </w:p>
    <w:p w14:paraId="7EC5E6CB" w14:textId="77777777" w:rsidR="003B4D9D" w:rsidRDefault="003B4D9D" w:rsidP="003B4D9D">
      <w:pPr>
        <w:pStyle w:val="Code"/>
      </w:pPr>
      <w:r w:rsidRPr="003B4D9D">
        <w:t xml:space="preserve">  </w:t>
      </w:r>
      <w:proofErr w:type="gramStart"/>
      <w:r w:rsidRPr="003B4D9D">
        <w:t>getter</w:t>
      </w:r>
      <w:proofErr w:type="gramEnd"/>
      <w:r w:rsidRPr="003B4D9D">
        <w:t xml:space="preserve"> (Reference getter _) = getter</w:t>
      </w:r>
    </w:p>
    <w:p w14:paraId="0933FC0D" w14:textId="77777777" w:rsidR="00D223E0" w:rsidRPr="00D223E0" w:rsidRDefault="00D223E0" w:rsidP="00D223E0">
      <w:pPr>
        <w:rPr>
          <w:lang w:val="en-US"/>
        </w:rPr>
      </w:pPr>
      <w:r w:rsidRPr="00D223E0">
        <w:rPr>
          <w:lang w:val="en-US"/>
        </w:rPr>
        <w:br/>
        <w:t>Then we p</w:t>
      </w:r>
      <w:r>
        <w:rPr>
          <w:lang w:val="en-US"/>
        </w:rPr>
        <w:t>roceed to our conversion operator (</w:t>
      </w:r>
      <w:r w:rsidRPr="00D223E0">
        <w:rPr>
          <w:rStyle w:val="CodeChar"/>
        </w:rPr>
        <w:t>&lt;--</w:t>
      </w:r>
      <w:r w:rsidRPr="00D223E0">
        <w:rPr>
          <w:lang w:val="en-US"/>
        </w:rPr>
        <w:t>) so that</w:t>
      </w:r>
      <w:r>
        <w:rPr>
          <w:lang w:val="en-US"/>
        </w:rPr>
        <w:t xml:space="preserve"> the resulting reference will have</w:t>
      </w:r>
    </w:p>
    <w:p w14:paraId="2A592D68" w14:textId="77777777" w:rsidR="00D223E0" w:rsidRDefault="00D223E0" w:rsidP="00D223E0">
      <w:pPr>
        <w:pStyle w:val="ListParagraph"/>
        <w:numPr>
          <w:ilvl w:val="0"/>
          <w:numId w:val="8"/>
        </w:numPr>
        <w:rPr>
          <w:lang w:val="en-US"/>
        </w:rPr>
      </w:pPr>
      <w:proofErr w:type="gramStart"/>
      <w:r>
        <w:rPr>
          <w:lang w:val="en-US"/>
        </w:rPr>
        <w:t>a</w:t>
      </w:r>
      <w:proofErr w:type="gramEnd"/>
      <w:r>
        <w:rPr>
          <w:lang w:val="en-US"/>
        </w:rPr>
        <w:t xml:space="preserve"> getter which will simply invoke the selection operator .! on the result of the getter of the input reference</w:t>
      </w:r>
    </w:p>
    <w:p w14:paraId="3A2FA87A" w14:textId="77777777" w:rsidR="00D223E0" w:rsidRDefault="00D223E0" w:rsidP="00D223E0">
      <w:pPr>
        <w:pStyle w:val="ListParagraph"/>
        <w:numPr>
          <w:ilvl w:val="0"/>
          <w:numId w:val="8"/>
        </w:numPr>
        <w:rPr>
          <w:lang w:val="en-US"/>
        </w:rPr>
      </w:pPr>
      <w:r>
        <w:rPr>
          <w:lang w:val="en-US"/>
        </w:rPr>
        <w:t>a setter which will</w:t>
      </w:r>
    </w:p>
    <w:p w14:paraId="515F24EA" w14:textId="77777777" w:rsidR="00D223E0" w:rsidRDefault="00D223E0" w:rsidP="00D223E0">
      <w:pPr>
        <w:pStyle w:val="ListParagraph"/>
        <w:numPr>
          <w:ilvl w:val="1"/>
          <w:numId w:val="8"/>
        </w:numPr>
        <w:rPr>
          <w:lang w:val="en-US"/>
        </w:rPr>
      </w:pPr>
      <w:r>
        <w:rPr>
          <w:lang w:val="en-US"/>
        </w:rPr>
        <w:t>invoke the getter of the input reference</w:t>
      </w:r>
    </w:p>
    <w:p w14:paraId="4A18019E" w14:textId="77777777" w:rsidR="00D223E0" w:rsidRPr="00D223E0" w:rsidRDefault="00D223E0" w:rsidP="00D223E0">
      <w:pPr>
        <w:pStyle w:val="ListParagraph"/>
        <w:numPr>
          <w:ilvl w:val="1"/>
          <w:numId w:val="8"/>
        </w:numPr>
        <w:rPr>
          <w:lang w:val="en-US"/>
        </w:rPr>
      </w:pPr>
      <w:proofErr w:type="gramStart"/>
      <w:r>
        <w:rPr>
          <w:lang w:val="en-US"/>
        </w:rPr>
        <w:t>update</w:t>
      </w:r>
      <w:proofErr w:type="gramEnd"/>
      <w:r>
        <w:rPr>
          <w:lang w:val="en-US"/>
        </w:rPr>
        <w:t xml:space="preserve"> the obtained result (which has type</w:t>
      </w:r>
      <m:oMath>
        <m:r>
          <w:rPr>
            <w:rFonts w:ascii="Cambria Math" w:hAnsi="Cambria Math"/>
            <w:lang w:val="en-US"/>
          </w:rPr>
          <m:t xml:space="preserve"> α</m:t>
        </m:r>
      </m:oMath>
      <w:r>
        <w:rPr>
          <w:rFonts w:eastAsiaTheme="minorEastAsia"/>
          <w:lang w:val="en-US"/>
        </w:rPr>
        <w:t>) with the update operator .@</w:t>
      </w:r>
    </w:p>
    <w:p w14:paraId="1602F7B9" w14:textId="77777777" w:rsidR="00D223E0" w:rsidRPr="00D223E0" w:rsidRDefault="00D223E0" w:rsidP="00D223E0">
      <w:pPr>
        <w:pStyle w:val="ListParagraph"/>
        <w:numPr>
          <w:ilvl w:val="1"/>
          <w:numId w:val="8"/>
        </w:numPr>
        <w:rPr>
          <w:lang w:val="en-US"/>
        </w:rPr>
      </w:pPr>
      <w:r>
        <w:rPr>
          <w:rFonts w:eastAsiaTheme="minorEastAsia"/>
          <w:lang w:val="en-US"/>
        </w:rPr>
        <w:t>return the result of setting the modified result of point b) into the current state</w:t>
      </w:r>
    </w:p>
    <w:p w14:paraId="0AE62836" w14:textId="77777777" w:rsidR="00D223E0" w:rsidRPr="00D223E0" w:rsidRDefault="00D223E0" w:rsidP="00D223E0">
      <w:pPr>
        <w:rPr>
          <w:lang w:val="en-US"/>
        </w:rPr>
      </w:pPr>
      <w:r>
        <w:rPr>
          <w:lang w:val="en-US"/>
        </w:rPr>
        <w:t>Notice once more that both getter and setter must propagate the changes</w:t>
      </w:r>
      <w:r w:rsidR="00550518">
        <w:rPr>
          <w:lang w:val="en-US"/>
        </w:rPr>
        <w:t xml:space="preserve"> of</w:t>
      </w:r>
      <w:r w:rsidR="00B67048">
        <w:rPr>
          <w:lang w:val="en-US"/>
        </w:rPr>
        <w:t xml:space="preserve"> the state after each operation. </w:t>
      </w:r>
      <w:r w:rsidR="009A1EF7">
        <w:rPr>
          <w:lang w:val="en-US"/>
        </w:rPr>
        <w:t>This is very consistent with the state monad, to the point where we could consider writing the getter and the setter with it. Also, the setter looks like a nested state monad: one which manipulates a state of type</w:t>
      </w:r>
      <m:oMath>
        <m:r>
          <w:rPr>
            <w:rFonts w:ascii="Cambria Math" w:eastAsiaTheme="minorEastAsia" w:hAnsi="Cambria Math"/>
            <w:lang w:val="en-US"/>
          </w:rPr>
          <m:t xml:space="preserve"> </m:t>
        </m:r>
        <m:r>
          <w:rPr>
            <w:rFonts w:ascii="Cambria Math" w:hAnsi="Cambria Math"/>
            <w:lang w:val="en-US"/>
          </w:rPr>
          <m:t>σ</m:t>
        </m:r>
      </m:oMath>
      <w:r w:rsidR="009A1EF7">
        <w:rPr>
          <w:rFonts w:eastAsiaTheme="minorEastAsia"/>
          <w:lang w:val="en-US"/>
        </w:rPr>
        <w:t>, the setter itself, and one which manipulates a state of type</w:t>
      </w:r>
      <m:oMath>
        <m:r>
          <w:rPr>
            <w:rFonts w:ascii="Cambria Math" w:eastAsiaTheme="minorEastAsia" w:hAnsi="Cambria Math"/>
            <w:lang w:val="en-US"/>
          </w:rPr>
          <m:t xml:space="preserve"> α</m:t>
        </m:r>
      </m:oMath>
      <w:r w:rsidR="009A1EF7">
        <w:rPr>
          <w:rFonts w:eastAsiaTheme="minorEastAsia"/>
          <w:lang w:val="en-US"/>
        </w:rPr>
        <w:t xml:space="preserve"> (the v which becomes v’ value). This suggests that our work could be further simplified by further “monadizing” it:</w:t>
      </w:r>
    </w:p>
    <w:p w14:paraId="3AA15557" w14:textId="77777777" w:rsidR="003B4D9D" w:rsidRPr="003B4D9D" w:rsidRDefault="003B4D9D" w:rsidP="003B4D9D">
      <w:pPr>
        <w:pStyle w:val="Code"/>
      </w:pPr>
      <w:r w:rsidRPr="003B4D9D">
        <w:t xml:space="preserve">  (&lt;--) (Reference getter setter) n = </w:t>
      </w:r>
    </w:p>
    <w:p w14:paraId="5A53CD82" w14:textId="77777777" w:rsidR="003B4D9D" w:rsidRPr="003B4D9D" w:rsidRDefault="003B4D9D" w:rsidP="003B4D9D">
      <w:pPr>
        <w:pStyle w:val="Code"/>
      </w:pPr>
      <w:r w:rsidRPr="003B4D9D">
        <w:t xml:space="preserve">        (Reference (\s -&gt; </w:t>
      </w:r>
    </w:p>
    <w:p w14:paraId="5BFFEB70" w14:textId="77777777" w:rsidR="003B4D9D" w:rsidRPr="003B4D9D" w:rsidRDefault="003B4D9D" w:rsidP="003B4D9D">
      <w:pPr>
        <w:pStyle w:val="Code"/>
      </w:pPr>
      <w:r w:rsidRPr="003B4D9D">
        <w:t xml:space="preserve">                      </w:t>
      </w:r>
      <w:proofErr w:type="gramStart"/>
      <w:r w:rsidRPr="003B4D9D">
        <w:t>let</w:t>
      </w:r>
      <w:proofErr w:type="gramEnd"/>
      <w:r w:rsidRPr="003B4D9D">
        <w:t xml:space="preserve"> (</w:t>
      </w:r>
      <w:proofErr w:type="spellStart"/>
      <w:r w:rsidRPr="003B4D9D">
        <w:t>v,s</w:t>
      </w:r>
      <w:proofErr w:type="spellEnd"/>
      <w:r w:rsidRPr="003B4D9D">
        <w:t>') = getter s</w:t>
      </w:r>
    </w:p>
    <w:p w14:paraId="03F80128" w14:textId="77777777" w:rsidR="003B4D9D" w:rsidRPr="003B4D9D" w:rsidRDefault="003B4D9D" w:rsidP="003B4D9D">
      <w:pPr>
        <w:pStyle w:val="Code"/>
      </w:pPr>
      <w:r w:rsidRPr="003B4D9D">
        <w:t xml:space="preserve">                      </w:t>
      </w:r>
      <w:proofErr w:type="gramStart"/>
      <w:r w:rsidRPr="003B4D9D">
        <w:t>in</w:t>
      </w:r>
      <w:proofErr w:type="gramEnd"/>
      <w:r w:rsidRPr="003B4D9D">
        <w:t xml:space="preserve"> ((v .! n),s'))</w:t>
      </w:r>
    </w:p>
    <w:p w14:paraId="5C510A5C" w14:textId="77777777" w:rsidR="003B4D9D" w:rsidRPr="003B4D9D" w:rsidRDefault="003B4D9D" w:rsidP="003B4D9D">
      <w:pPr>
        <w:pStyle w:val="Code"/>
      </w:pPr>
      <w:r w:rsidRPr="003B4D9D">
        <w:t xml:space="preserve">                   (\s -&gt; \x -&gt;</w:t>
      </w:r>
    </w:p>
    <w:p w14:paraId="2C07596B" w14:textId="77777777" w:rsidR="003B4D9D" w:rsidRPr="003B4D9D" w:rsidRDefault="003B4D9D" w:rsidP="003B4D9D">
      <w:pPr>
        <w:pStyle w:val="Code"/>
      </w:pPr>
      <w:r w:rsidRPr="003B4D9D">
        <w:t xml:space="preserve">                      </w:t>
      </w:r>
      <w:proofErr w:type="gramStart"/>
      <w:r w:rsidRPr="003B4D9D">
        <w:t>let</w:t>
      </w:r>
      <w:proofErr w:type="gramEnd"/>
      <w:r w:rsidRPr="003B4D9D">
        <w:t xml:space="preserve"> (</w:t>
      </w:r>
      <w:proofErr w:type="spellStart"/>
      <w:r w:rsidRPr="003B4D9D">
        <w:t>v,s</w:t>
      </w:r>
      <w:proofErr w:type="spellEnd"/>
      <w:r w:rsidRPr="003B4D9D">
        <w:t>') = getter s</w:t>
      </w:r>
    </w:p>
    <w:p w14:paraId="30FE2A39" w14:textId="77777777" w:rsidR="003B4D9D" w:rsidRPr="003B4D9D" w:rsidRDefault="003B4D9D" w:rsidP="003B4D9D">
      <w:pPr>
        <w:pStyle w:val="Code"/>
      </w:pPr>
      <w:r w:rsidRPr="003B4D9D">
        <w:lastRenderedPageBreak/>
        <w:t xml:space="preserve">                          </w:t>
      </w:r>
      <w:proofErr w:type="gramStart"/>
      <w:r w:rsidRPr="003B4D9D">
        <w:t>v</w:t>
      </w:r>
      <w:proofErr w:type="gramEnd"/>
      <w:r w:rsidRPr="003B4D9D">
        <w:t>' = (</w:t>
      </w:r>
      <w:proofErr w:type="spellStart"/>
      <w:r w:rsidRPr="003B4D9D">
        <w:t>v,n</w:t>
      </w:r>
      <w:proofErr w:type="spellEnd"/>
      <w:r w:rsidRPr="003B4D9D">
        <w:t>) .@ x</w:t>
      </w:r>
    </w:p>
    <w:p w14:paraId="21A6AA12" w14:textId="77777777" w:rsidR="003B4D9D" w:rsidRPr="003B4D9D" w:rsidRDefault="003B4D9D" w:rsidP="003B4D9D">
      <w:pPr>
        <w:pStyle w:val="Code"/>
      </w:pPr>
      <w:r w:rsidRPr="003B4D9D">
        <w:t xml:space="preserve">                          (()</w:t>
      </w:r>
      <w:proofErr w:type="gramStart"/>
      <w:r w:rsidRPr="003B4D9D">
        <w:t>,s''</w:t>
      </w:r>
      <w:proofErr w:type="gramEnd"/>
      <w:r w:rsidRPr="003B4D9D">
        <w:t>) = setter s' v'</w:t>
      </w:r>
    </w:p>
    <w:p w14:paraId="11D73475" w14:textId="77777777" w:rsidR="003B4D9D" w:rsidRDefault="003B4D9D" w:rsidP="003B4D9D">
      <w:pPr>
        <w:pStyle w:val="Code"/>
      </w:pPr>
      <w:r w:rsidRPr="003B4D9D">
        <w:t xml:space="preserve">                      in (()</w:t>
      </w:r>
      <w:proofErr w:type="gramStart"/>
      <w:r w:rsidRPr="003B4D9D">
        <w:t>,s''</w:t>
      </w:r>
      <w:proofErr w:type="gramEnd"/>
      <w:r w:rsidRPr="003B4D9D">
        <w:t>)))</w:t>
      </w:r>
    </w:p>
    <w:p w14:paraId="08041DA9" w14:textId="77777777" w:rsidR="00500715" w:rsidRPr="005A788A" w:rsidRDefault="00C40C64" w:rsidP="00C40C64">
      <w:pPr>
        <w:rPr>
          <w:lang w:val="en-US"/>
        </w:rPr>
      </w:pPr>
      <w:r w:rsidRPr="005A788A">
        <w:rPr>
          <w:lang w:val="en-US"/>
        </w:rPr>
        <w:br/>
      </w:r>
      <w:proofErr w:type="gramStart"/>
      <w:r w:rsidRPr="005A788A">
        <w:rPr>
          <w:lang w:val="en-US"/>
        </w:rPr>
        <w:t>building</w:t>
      </w:r>
      <w:proofErr w:type="gramEnd"/>
      <w:r w:rsidRPr="005A788A">
        <w:rPr>
          <w:lang w:val="en-US"/>
        </w:rPr>
        <w:t xml:space="preserve"> a reference </w:t>
      </w:r>
      <w:r w:rsidR="00294E42">
        <w:rPr>
          <w:lang w:val="en-US"/>
        </w:rPr>
        <w:t>from a function</w:t>
      </w:r>
      <w:r w:rsidR="00E17E9C">
        <w:rPr>
          <w:lang w:val="en-US"/>
        </w:rPr>
        <w:t xml:space="preserve"> </w:t>
      </w:r>
      <w:proofErr w:type="spellStart"/>
      <w:r w:rsidR="00273965">
        <w:rPr>
          <w:lang w:val="en-US"/>
        </w:rPr>
        <w:t>f</w:t>
      </w:r>
      <w:proofErr w:type="spellEnd"/>
      <w:r w:rsidR="00273965">
        <w:rPr>
          <w:lang w:val="en-US"/>
        </w:rPr>
        <w:t xml:space="preserve"> </w:t>
      </w:r>
      <w:r w:rsidR="00E17E9C">
        <w:rPr>
          <w:lang w:val="en-US"/>
        </w:rPr>
        <w:t xml:space="preserve">that </w:t>
      </w:r>
      <w:r w:rsidR="00273965">
        <w:rPr>
          <w:lang w:val="en-US"/>
        </w:rPr>
        <w:t xml:space="preserve">from a state </w:t>
      </w:r>
      <w:r w:rsidR="00E17E9C">
        <w:rPr>
          <w:lang w:val="en-US"/>
        </w:rPr>
        <w:t>returns</w:t>
      </w:r>
      <w:r w:rsidR="00273965">
        <w:rPr>
          <w:lang w:val="en-US"/>
        </w:rPr>
        <w:t xml:space="preserve"> a reference and a new state is done by wrapping the getter and the setter returned by invoking f on some state and invoking their respective getters and setters:</w:t>
      </w:r>
    </w:p>
    <w:p w14:paraId="20F295DE" w14:textId="77777777" w:rsidR="003B4D9D" w:rsidRPr="003B4D9D" w:rsidRDefault="003B4D9D" w:rsidP="003B4D9D">
      <w:pPr>
        <w:pStyle w:val="Code"/>
      </w:pPr>
      <w:r w:rsidRPr="003B4D9D">
        <w:t xml:space="preserve">  </w:t>
      </w:r>
      <w:proofErr w:type="gramStart"/>
      <w:r w:rsidRPr="003B4D9D">
        <w:t>build</w:t>
      </w:r>
      <w:proofErr w:type="gramEnd"/>
      <w:r w:rsidRPr="003B4D9D">
        <w:t xml:space="preserve"> f = (Reference (\s -&gt;</w:t>
      </w:r>
    </w:p>
    <w:p w14:paraId="156C2557" w14:textId="77777777" w:rsidR="003B4D9D" w:rsidRPr="003B4D9D" w:rsidRDefault="003B4D9D" w:rsidP="003B4D9D">
      <w:pPr>
        <w:pStyle w:val="Code"/>
      </w:pPr>
      <w:r w:rsidRPr="003B4D9D">
        <w:t xml:space="preserve">                         </w:t>
      </w:r>
      <w:proofErr w:type="gramStart"/>
      <w:r w:rsidRPr="003B4D9D">
        <w:t>let</w:t>
      </w:r>
      <w:proofErr w:type="gramEnd"/>
      <w:r w:rsidRPr="003B4D9D">
        <w:t xml:space="preserve"> ((Reference getter _),s') = f s</w:t>
      </w:r>
    </w:p>
    <w:p w14:paraId="70E13D37" w14:textId="77777777" w:rsidR="003B4D9D" w:rsidRPr="003B4D9D" w:rsidRDefault="003B4D9D" w:rsidP="003B4D9D">
      <w:pPr>
        <w:pStyle w:val="Code"/>
      </w:pPr>
      <w:r w:rsidRPr="003B4D9D">
        <w:t xml:space="preserve">                         </w:t>
      </w:r>
      <w:proofErr w:type="gramStart"/>
      <w:r w:rsidRPr="003B4D9D">
        <w:t>in</w:t>
      </w:r>
      <w:proofErr w:type="gramEnd"/>
      <w:r w:rsidRPr="003B4D9D">
        <w:t xml:space="preserve"> (getter s'))</w:t>
      </w:r>
    </w:p>
    <w:p w14:paraId="0BF6532E" w14:textId="77777777" w:rsidR="003B4D9D" w:rsidRPr="003B4D9D" w:rsidRDefault="003B4D9D" w:rsidP="003B4D9D">
      <w:pPr>
        <w:pStyle w:val="Code"/>
      </w:pPr>
      <w:r w:rsidRPr="003B4D9D">
        <w:t xml:space="preserve">                       (\s -&gt; \x -&gt;</w:t>
      </w:r>
    </w:p>
    <w:p w14:paraId="03E1CA48" w14:textId="77777777" w:rsidR="003B4D9D" w:rsidRPr="003B4D9D" w:rsidRDefault="003B4D9D" w:rsidP="003B4D9D">
      <w:pPr>
        <w:pStyle w:val="Code"/>
      </w:pPr>
      <w:r w:rsidRPr="003B4D9D">
        <w:t xml:space="preserve">                         </w:t>
      </w:r>
      <w:proofErr w:type="gramStart"/>
      <w:r w:rsidRPr="003B4D9D">
        <w:t>let</w:t>
      </w:r>
      <w:proofErr w:type="gramEnd"/>
      <w:r w:rsidRPr="003B4D9D">
        <w:t xml:space="preserve"> ((Reference _ setter),s') = f s</w:t>
      </w:r>
    </w:p>
    <w:p w14:paraId="0819D2F9" w14:textId="77777777" w:rsidR="003B4D9D" w:rsidRDefault="003B4D9D" w:rsidP="003B4D9D">
      <w:pPr>
        <w:pStyle w:val="Code"/>
      </w:pPr>
      <w:r w:rsidRPr="003B4D9D">
        <w:t xml:space="preserve">                         in (setter s' x)))</w:t>
      </w:r>
    </w:p>
    <w:p w14:paraId="61BF5161" w14:textId="77777777" w:rsidR="00273965" w:rsidRPr="00273965" w:rsidRDefault="00273965" w:rsidP="00273965">
      <w:pPr>
        <w:rPr>
          <w:lang w:val="en-US"/>
        </w:rPr>
      </w:pPr>
      <w:r w:rsidRPr="00273965">
        <w:rPr>
          <w:lang w:val="en-US"/>
        </w:rPr>
        <w:br/>
      </w:r>
      <w:proofErr w:type="gramStart"/>
      <w:r w:rsidRPr="00273965">
        <w:rPr>
          <w:lang w:val="en-US"/>
        </w:rPr>
        <w:t>creating</w:t>
      </w:r>
      <w:proofErr w:type="gramEnd"/>
      <w:r w:rsidRPr="00273965">
        <w:rPr>
          <w:lang w:val="en-US"/>
        </w:rPr>
        <w:t xml:space="preserve"> a reference from a constant reference is </w:t>
      </w:r>
      <w:r>
        <w:rPr>
          <w:lang w:val="en-US"/>
        </w:rPr>
        <w:t>simply done by generating a setter function that does not set anything:</w:t>
      </w:r>
    </w:p>
    <w:p w14:paraId="03A1D58D" w14:textId="77777777" w:rsidR="003B4D9D" w:rsidRPr="003B4D9D" w:rsidRDefault="003B4D9D" w:rsidP="003B4D9D">
      <w:pPr>
        <w:pStyle w:val="Code"/>
      </w:pPr>
      <w:r w:rsidRPr="003B4D9D">
        <w:t xml:space="preserve">  </w:t>
      </w:r>
      <w:proofErr w:type="spellStart"/>
      <w:r w:rsidRPr="003B4D9D">
        <w:t>from_constant</w:t>
      </w:r>
      <w:proofErr w:type="spellEnd"/>
      <w:r w:rsidRPr="003B4D9D">
        <w:t xml:space="preserve"> (Constant getter) = (Reference getter (\s -&gt; \x -&gt;</w:t>
      </w:r>
    </w:p>
    <w:p w14:paraId="728A377E" w14:textId="77777777" w:rsidR="003B4D9D" w:rsidRPr="003B4D9D" w:rsidRDefault="003B4D9D" w:rsidP="003B4D9D">
      <w:pPr>
        <w:pStyle w:val="Code"/>
      </w:pPr>
      <w:r w:rsidRPr="003B4D9D">
        <w:t xml:space="preserve">                                                          </w:t>
      </w:r>
      <w:proofErr w:type="gramStart"/>
      <w:r w:rsidRPr="003B4D9D">
        <w:t>let</w:t>
      </w:r>
      <w:proofErr w:type="gramEnd"/>
      <w:r w:rsidRPr="003B4D9D">
        <w:t xml:space="preserve"> (_,s') = getter s</w:t>
      </w:r>
    </w:p>
    <w:p w14:paraId="3B7FE299" w14:textId="77777777" w:rsidR="003B4D9D" w:rsidRPr="003B4D9D" w:rsidRDefault="003B4D9D" w:rsidP="003B4D9D">
      <w:pPr>
        <w:pStyle w:val="Code"/>
      </w:pPr>
      <w:r w:rsidRPr="003B4D9D">
        <w:t xml:space="preserve">                                                          in (()</w:t>
      </w:r>
      <w:proofErr w:type="gramStart"/>
      <w:r w:rsidRPr="003B4D9D">
        <w:t>,s'</w:t>
      </w:r>
      <w:proofErr w:type="gramEnd"/>
      <w:r w:rsidRPr="003B4D9D">
        <w:t>)))</w:t>
      </w:r>
    </w:p>
    <w:p w14:paraId="3424CACB" w14:textId="77777777" w:rsidR="00273965" w:rsidRPr="00273965" w:rsidRDefault="00273965" w:rsidP="00273965">
      <w:pPr>
        <w:rPr>
          <w:lang w:val="en-US"/>
        </w:rPr>
      </w:pPr>
      <w:r w:rsidRPr="00273965">
        <w:rPr>
          <w:lang w:val="en-US"/>
        </w:rPr>
        <w:br/>
      </w:r>
      <w:proofErr w:type="gramStart"/>
      <w:r w:rsidRPr="00273965">
        <w:rPr>
          <w:lang w:val="en-US"/>
        </w:rPr>
        <w:t>we</w:t>
      </w:r>
      <w:proofErr w:type="gramEnd"/>
      <w:r w:rsidRPr="00273965">
        <w:rPr>
          <w:lang w:val="en-US"/>
        </w:rPr>
        <w:t xml:space="preserve"> also define a simple utility to extract the setter from a reference:</w:t>
      </w:r>
    </w:p>
    <w:p w14:paraId="0284A4F7" w14:textId="77777777" w:rsidR="003B4D9D" w:rsidRDefault="003B4D9D" w:rsidP="003B4D9D">
      <w:pPr>
        <w:pStyle w:val="Code"/>
      </w:pPr>
      <w:proofErr w:type="gramStart"/>
      <w:r w:rsidRPr="003B4D9D">
        <w:t>setter</w:t>
      </w:r>
      <w:proofErr w:type="gramEnd"/>
      <w:r w:rsidRPr="003B4D9D">
        <w:t xml:space="preserve"> (Reference _ setter) = setter</w:t>
      </w:r>
    </w:p>
    <w:p w14:paraId="35B95BB1" w14:textId="77777777" w:rsidR="003B4D9D" w:rsidRPr="00273965" w:rsidRDefault="00273965" w:rsidP="00273965">
      <w:pPr>
        <w:rPr>
          <w:lang w:val="en-US"/>
        </w:rPr>
      </w:pPr>
      <w:r w:rsidRPr="00273965">
        <w:rPr>
          <w:lang w:val="en-US"/>
        </w:rPr>
        <w:br/>
        <w:t xml:space="preserve">The most important operator </w:t>
      </w:r>
      <w:r>
        <w:rPr>
          <w:lang w:val="en-US"/>
        </w:rPr>
        <w:t xml:space="preserve">defined in </w:t>
      </w:r>
      <w:r w:rsidRPr="00273965">
        <w:rPr>
          <w:lang w:val="en-US"/>
        </w:rPr>
        <w:t xml:space="preserve">the Value class </w:t>
      </w:r>
      <w:r>
        <w:rPr>
          <w:lang w:val="en-US"/>
        </w:rPr>
        <w:t>is the (</w:t>
      </w:r>
      <w:r w:rsidRPr="00273965">
        <w:rPr>
          <w:rStyle w:val="CodeChar"/>
        </w:rPr>
        <w:t>&lt;--</w:t>
      </w:r>
      <w:r>
        <w:rPr>
          <w:rStyle w:val="CodeChar"/>
        </w:rPr>
        <w:t>)</w:t>
      </w:r>
      <w:r>
        <w:rPr>
          <w:lang w:val="en-US"/>
        </w:rPr>
        <w:t xml:space="preserve"> operator: it allows us to select a field from inside the result of a reference into a resulting reference, and as such it behaves in a way that is extremely similar to the dot (</w:t>
      </w:r>
      <w:r w:rsidRPr="00273965">
        <w:rPr>
          <w:rStyle w:val="CodeChar"/>
        </w:rPr>
        <w:t>.</w:t>
      </w:r>
      <w:r>
        <w:rPr>
          <w:lang w:val="en-US"/>
        </w:rPr>
        <w:t>) operator found in mainstream object-oriented programming lang</w:t>
      </w:r>
      <w:r w:rsidR="002B7CB6">
        <w:rPr>
          <w:lang w:val="en-US"/>
        </w:rPr>
        <w:t>uages such as C++, Java or C#; w</w:t>
      </w:r>
      <w:r>
        <w:rPr>
          <w:lang w:val="en-US"/>
        </w:rPr>
        <w:t>here</w:t>
      </w:r>
      <w:r w:rsidR="002B7CB6">
        <w:rPr>
          <w:lang w:val="en-US"/>
        </w:rPr>
        <w:t>ver</w:t>
      </w:r>
      <w:r>
        <w:rPr>
          <w:lang w:val="en-US"/>
        </w:rPr>
        <w:t xml:space="preserve"> </w:t>
      </w:r>
      <w:r w:rsidR="002B7CB6">
        <w:rPr>
          <w:lang w:val="en-US"/>
        </w:rPr>
        <w:t>in one of these languages we would have written:</w:t>
      </w:r>
    </w:p>
    <w:p w14:paraId="22FF657A" w14:textId="77777777" w:rsidR="002B7CB6" w:rsidRDefault="002B7CB6" w:rsidP="003B4D9D">
      <w:pPr>
        <w:pStyle w:val="Code"/>
      </w:pPr>
      <w:proofErr w:type="spellStart"/>
      <w:r>
        <w:t>x.y</w:t>
      </w:r>
      <w:proofErr w:type="spellEnd"/>
    </w:p>
    <w:p w14:paraId="3AE4D170" w14:textId="77777777" w:rsidR="002B7CB6" w:rsidRDefault="002B7CB6" w:rsidP="002B7CB6">
      <w:pPr>
        <w:rPr>
          <w:lang w:val="en-US"/>
        </w:rPr>
      </w:pPr>
      <w:r w:rsidRPr="002B7CB6">
        <w:rPr>
          <w:lang w:val="en-US"/>
        </w:rPr>
        <w:br/>
        <w:t>We will now write</w:t>
      </w:r>
      <w:r>
        <w:rPr>
          <w:lang w:val="en-US"/>
        </w:rPr>
        <w:t>:</w:t>
      </w:r>
    </w:p>
    <w:p w14:paraId="7743808A" w14:textId="77777777" w:rsidR="002B7CB6" w:rsidRDefault="002B7CB6" w:rsidP="002B7CB6">
      <w:pPr>
        <w:pStyle w:val="Code"/>
      </w:pPr>
      <w:r>
        <w:t>X &lt;-- y</w:t>
      </w:r>
    </w:p>
    <w:p w14:paraId="73A71994" w14:textId="77777777" w:rsidR="002B7CB6" w:rsidRPr="00A329DF" w:rsidRDefault="00A329DF" w:rsidP="002B7CB6">
      <w:pPr>
        <w:rPr>
          <w:rFonts w:eastAsiaTheme="minorEastAsia"/>
          <w:i/>
          <w:u w:val="single"/>
          <w:lang w:val="en-US"/>
        </w:rPr>
      </w:pPr>
      <w:r>
        <w:rPr>
          <w:lang w:val="en-US"/>
        </w:rPr>
        <w:br/>
      </w:r>
      <w:r w:rsidRPr="00ED5471">
        <w:rPr>
          <w:i/>
          <w:color w:val="FF0000"/>
          <w:u w:val="single"/>
          <w:lang w:val="en-US"/>
        </w:rPr>
        <w:t>We have avoided redefining the (</w:t>
      </w:r>
      <w:r w:rsidRPr="00ED5471">
        <w:rPr>
          <w:rStyle w:val="CodeChar"/>
          <w:i/>
          <w:color w:val="FF0000"/>
          <w:u w:val="single"/>
        </w:rPr>
        <w:t>.</w:t>
      </w:r>
      <w:r w:rsidRPr="00ED5471">
        <w:rPr>
          <w:i/>
          <w:color w:val="FF0000"/>
          <w:u w:val="single"/>
          <w:lang w:val="en-US"/>
        </w:rPr>
        <w:t xml:space="preserve">) operator because in Haskell it stands for functional composition, and also because object selection is usually represented in the literature with a right-to-left arrow such </w:t>
      </w:r>
      <w:proofErr w:type="gramStart"/>
      <w:r w:rsidRPr="00ED5471">
        <w:rPr>
          <w:i/>
          <w:color w:val="FF0000"/>
          <w:u w:val="single"/>
          <w:lang w:val="en-US"/>
        </w:rPr>
        <w:t xml:space="preserve">as </w:t>
      </w:r>
      <w:proofErr w:type="gramEnd"/>
      <m:oMath>
        <m:r>
          <w:rPr>
            <w:rFonts w:ascii="Cambria Math" w:hAnsi="Cambria Math"/>
            <w:color w:val="FF0000"/>
            <w:u w:val="single"/>
            <w:lang w:val="en-US"/>
          </w:rPr>
          <m:t>⇐</m:t>
        </m:r>
      </m:oMath>
      <w:r w:rsidRPr="00ED5471">
        <w:rPr>
          <w:rFonts w:eastAsiaTheme="minorEastAsia"/>
          <w:i/>
          <w:color w:val="FF0000"/>
          <w:u w:val="single"/>
          <w:lang w:val="en-US"/>
        </w:rPr>
        <w:t>.</w:t>
      </w:r>
    </w:p>
    <w:p w14:paraId="6C8D2EBC" w14:textId="77777777" w:rsidR="00A329DF" w:rsidRPr="002B7CB6" w:rsidRDefault="002037C0" w:rsidP="002B7CB6">
      <w:pPr>
        <w:rPr>
          <w:lang w:val="en-US"/>
        </w:rPr>
      </w:pPr>
      <w:r>
        <w:rPr>
          <w:lang w:val="en-US"/>
        </w:rPr>
        <w:t xml:space="preserve">The other crucial operator that we define when working with references is the assignment operator </w:t>
      </w:r>
      <w:r w:rsidR="00FF64F6">
        <w:rPr>
          <w:lang w:val="en-US"/>
        </w:rPr>
        <w:t>(</w:t>
      </w:r>
      <w:proofErr w:type="gramStart"/>
      <w:r w:rsidRPr="00FF64F6">
        <w:rPr>
          <w:rStyle w:val="CodeChar"/>
        </w:rPr>
        <w:t>=:</w:t>
      </w:r>
      <w:proofErr w:type="gramEnd"/>
      <w:r w:rsidR="00FF64F6">
        <w:rPr>
          <w:lang w:val="en-US"/>
        </w:rPr>
        <w:t>)</w:t>
      </w:r>
      <w:r>
        <w:rPr>
          <w:lang w:val="en-US"/>
        </w:rPr>
        <w:t xml:space="preserve">. This operator takes a </w:t>
      </w:r>
      <w:r w:rsidRPr="002037C0">
        <w:rPr>
          <w:rStyle w:val="CodeChar"/>
        </w:rPr>
        <w:t>Reference</w:t>
      </w:r>
      <m:oMath>
        <m:r>
          <w:rPr>
            <w:rStyle w:val="CodeChar"/>
            <w:rFonts w:ascii="Cambria Math" w:hAnsi="Cambria Math"/>
          </w:rPr>
          <m:t xml:space="preserve"> </m:t>
        </m:r>
        <m:r>
          <w:rPr>
            <w:rFonts w:ascii="Cambria Math" w:hAnsi="Cambria Math"/>
            <w:lang w:val="en-US"/>
          </w:rPr>
          <m:t>σ α</m:t>
        </m:r>
      </m:oMath>
      <w:r>
        <w:rPr>
          <w:lang w:val="en-US"/>
        </w:rPr>
        <w:t>, a value</w:t>
      </w:r>
      <m:oMath>
        <m:r>
          <w:rPr>
            <w:rFonts w:ascii="Cambria Math" w:hAnsi="Cambria Math"/>
            <w:lang w:val="en-US"/>
          </w:rPr>
          <m:t xml:space="preserve"> α</m:t>
        </m:r>
      </m:oMath>
      <w:r>
        <w:rPr>
          <w:rFonts w:eastAsiaTheme="minorEastAsia"/>
          <w:lang w:val="en-US"/>
        </w:rPr>
        <w:t xml:space="preserve"> and it returns a </w:t>
      </w:r>
      <w:proofErr w:type="gramStart"/>
      <w:r w:rsidRPr="002037C0">
        <w:rPr>
          <w:rStyle w:val="CodeChar"/>
        </w:rPr>
        <w:t>Reference</w:t>
      </w:r>
      <w:r>
        <w:rPr>
          <w:lang w:val="en-US"/>
        </w:rPr>
        <w:t xml:space="preserve"> </w:t>
      </w:r>
      <w:proofErr w:type="gramEnd"/>
      <m:oMath>
        <m:r>
          <w:rPr>
            <w:rFonts w:ascii="Cambria Math" w:hAnsi="Cambria Math"/>
            <w:lang w:val="en-US"/>
          </w:rPr>
          <m:t>σ ()</m:t>
        </m:r>
      </m:oMath>
      <w:r>
        <w:rPr>
          <w:rFonts w:eastAsiaTheme="minorEastAsia"/>
          <w:lang w:val="en-US"/>
        </w:rPr>
        <w:t>, which makes sense because it is always possible to project the unit value</w:t>
      </w:r>
      <w:r w:rsidR="00265F3E">
        <w:rPr>
          <w:rFonts w:eastAsiaTheme="minorEastAsia"/>
          <w:lang w:val="en-US"/>
        </w:rPr>
        <w:t xml:space="preserve"> from any environment</w:t>
      </w:r>
      <m:oMath>
        <m:r>
          <w:rPr>
            <w:rFonts w:ascii="Cambria Math" w:eastAsiaTheme="minorEastAsia" w:hAnsi="Cambria Math"/>
            <w:lang w:val="en-US"/>
          </w:rPr>
          <m:t xml:space="preserve"> σ</m:t>
        </m:r>
      </m:oMath>
      <w:r w:rsidR="002025D5">
        <w:rPr>
          <w:rFonts w:eastAsiaTheme="minorEastAsia"/>
          <w:lang w:val="en-US"/>
        </w:rPr>
        <w:t xml:space="preserve">; </w:t>
      </w:r>
      <w:r w:rsidR="00265F3E">
        <w:rPr>
          <w:rFonts w:eastAsiaTheme="minorEastAsia"/>
          <w:lang w:val="en-US"/>
        </w:rPr>
        <w:t>furthermore</w:t>
      </w:r>
      <w:r w:rsidR="002025D5">
        <w:rPr>
          <w:rFonts w:eastAsiaTheme="minorEastAsia"/>
          <w:lang w:val="en-US"/>
        </w:rPr>
        <w:t>,</w:t>
      </w:r>
      <w:r w:rsidR="00265F3E">
        <w:rPr>
          <w:rFonts w:eastAsiaTheme="minorEastAsia"/>
          <w:lang w:val="en-US"/>
        </w:rPr>
        <w:t xml:space="preserve"> </w:t>
      </w:r>
      <w:r w:rsidR="002025D5">
        <w:rPr>
          <w:rFonts w:eastAsiaTheme="minorEastAsia"/>
          <w:lang w:val="en-US"/>
        </w:rPr>
        <w:t>since an operation that returns a value of type</w:t>
      </w:r>
      <m:oMath>
        <m:r>
          <w:rPr>
            <w:rFonts w:ascii="Cambria Math" w:eastAsiaTheme="minorEastAsia" w:hAnsi="Cambria Math"/>
            <w:lang w:val="en-US"/>
          </w:rPr>
          <m:t xml:space="preserve"> α</m:t>
        </m:r>
      </m:oMath>
      <w:r w:rsidR="002025D5">
        <w:rPr>
          <w:rFonts w:eastAsiaTheme="minorEastAsia"/>
          <w:lang w:val="en-US"/>
        </w:rPr>
        <w:t xml:space="preserve"> is represented with a </w:t>
      </w:r>
      <w:r w:rsidR="002025D5" w:rsidRPr="002025D5">
        <w:rPr>
          <w:rStyle w:val="CodeChar"/>
        </w:rPr>
        <w:t>Reference</w:t>
      </w:r>
      <m:oMath>
        <m:r>
          <w:rPr>
            <w:rStyle w:val="CodeChar"/>
            <w:rFonts w:ascii="Cambria Math" w:hAnsi="Cambria Math"/>
          </w:rPr>
          <m:t xml:space="preserve"> σ α</m:t>
        </m:r>
      </m:oMath>
      <w:r w:rsidR="002025D5">
        <w:rPr>
          <w:rStyle w:val="CodeChar"/>
          <w:rFonts w:eastAsiaTheme="minorEastAsia"/>
        </w:rPr>
        <w:t xml:space="preserve"> </w:t>
      </w:r>
      <w:r w:rsidR="002025D5" w:rsidRPr="002025D5">
        <w:rPr>
          <w:lang w:val="en-US"/>
        </w:rPr>
        <w:t xml:space="preserve">(or a </w:t>
      </w:r>
      <w:r w:rsidR="002025D5" w:rsidRPr="002025D5">
        <w:rPr>
          <w:rStyle w:val="CodeChar"/>
        </w:rPr>
        <w:t>Constant</w:t>
      </w:r>
      <m:oMath>
        <m:r>
          <w:rPr>
            <w:rFonts w:ascii="Cambria Math" w:hAnsi="Cambria Math"/>
            <w:lang w:val="en-US"/>
          </w:rPr>
          <m:t xml:space="preserve"> </m:t>
        </m:r>
        <m:r>
          <w:rPr>
            <w:rStyle w:val="CodeChar"/>
            <w:rFonts w:ascii="Cambria Math" w:hAnsi="Cambria Math"/>
          </w:rPr>
          <m:t>σ α</m:t>
        </m:r>
      </m:oMath>
      <w:r w:rsidR="002025D5" w:rsidRPr="002025D5">
        <w:rPr>
          <w:lang w:val="en-US"/>
        </w:rPr>
        <w:t>)</w:t>
      </w:r>
      <w:r w:rsidR="002025D5">
        <w:rPr>
          <w:lang w:val="en-US"/>
        </w:rPr>
        <w:t xml:space="preserve">, then being the result of an assignment of type </w:t>
      </w:r>
      <w:r w:rsidR="002025D5" w:rsidRPr="002025D5">
        <w:rPr>
          <w:rStyle w:val="CodeChar"/>
        </w:rPr>
        <w:t>()</w:t>
      </w:r>
      <w:r w:rsidR="002025D5">
        <w:rPr>
          <w:lang w:val="en-US"/>
        </w:rPr>
        <w:t xml:space="preserve"> we will represent it with a value of type </w:t>
      </w:r>
      <w:r w:rsidR="002025D5" w:rsidRPr="002037C0">
        <w:rPr>
          <w:rStyle w:val="CodeChar"/>
        </w:rPr>
        <w:t>Reference</w:t>
      </w:r>
      <w:r w:rsidR="002025D5">
        <w:rPr>
          <w:lang w:val="en-US"/>
        </w:rPr>
        <w:t xml:space="preserve"> </w:t>
      </w:r>
      <m:oMath>
        <m:r>
          <w:rPr>
            <w:rFonts w:ascii="Cambria Math" w:hAnsi="Cambria Math"/>
            <w:lang w:val="en-US"/>
          </w:rPr>
          <m:t>σ ()</m:t>
        </m:r>
      </m:oMath>
      <w:r w:rsidR="002025D5">
        <w:rPr>
          <w:lang w:val="en-US"/>
        </w:rPr>
        <w:t>. The assignment operator will simply create a constant reference which getter invokes the setter of the input reference, with the value being set stored in the closure of the created reference:</w:t>
      </w:r>
    </w:p>
    <w:p w14:paraId="7F46D8C1" w14:textId="77777777" w:rsidR="002B7CB6" w:rsidRDefault="002B7CB6" w:rsidP="003B4D9D">
      <w:pPr>
        <w:pStyle w:val="Code"/>
      </w:pPr>
    </w:p>
    <w:p w14:paraId="5BF66B0F" w14:textId="77777777" w:rsidR="003B4D9D" w:rsidRPr="003B4D9D" w:rsidRDefault="003B4D9D" w:rsidP="003B4D9D">
      <w:pPr>
        <w:pStyle w:val="Code"/>
      </w:pPr>
      <w:proofErr w:type="spellStart"/>
      <w:proofErr w:type="gramStart"/>
      <w:r w:rsidRPr="003B4D9D">
        <w:t>infixl</w:t>
      </w:r>
      <w:proofErr w:type="spellEnd"/>
      <w:proofErr w:type="gramEnd"/>
      <w:r w:rsidRPr="003B4D9D">
        <w:t xml:space="preserve"> 9 =:</w:t>
      </w:r>
    </w:p>
    <w:p w14:paraId="1775FD89" w14:textId="77777777" w:rsidR="003B4D9D" w:rsidRPr="003B4D9D" w:rsidRDefault="003B4D9D" w:rsidP="003B4D9D">
      <w:pPr>
        <w:pStyle w:val="Code"/>
      </w:pPr>
      <w:r w:rsidRPr="003B4D9D">
        <w:t>(</w:t>
      </w:r>
      <w:proofErr w:type="gramStart"/>
      <w:r w:rsidRPr="003B4D9D">
        <w:t>=:</w:t>
      </w:r>
      <w:proofErr w:type="gramEnd"/>
      <w:r w:rsidRPr="003B4D9D">
        <w:t>) :: Reference s a -&gt; a -&gt; Reference s ()</w:t>
      </w:r>
    </w:p>
    <w:p w14:paraId="248C3781" w14:textId="77777777" w:rsidR="003B4D9D" w:rsidRPr="003B4D9D" w:rsidRDefault="003B4D9D" w:rsidP="003B4D9D">
      <w:pPr>
        <w:pStyle w:val="Code"/>
      </w:pPr>
      <w:r w:rsidRPr="003B4D9D">
        <w:t xml:space="preserve">(Reference getter setter) =: x = </w:t>
      </w:r>
      <w:proofErr w:type="spellStart"/>
      <w:r w:rsidRPr="003B4D9D">
        <w:t>from_</w:t>
      </w:r>
      <w:proofErr w:type="gramStart"/>
      <w:r w:rsidRPr="003B4D9D">
        <w:t>constant</w:t>
      </w:r>
      <w:proofErr w:type="spellEnd"/>
      <w:r w:rsidRPr="003B4D9D">
        <w:t>(</w:t>
      </w:r>
      <w:proofErr w:type="gramEnd"/>
      <w:r w:rsidRPr="003B4D9D">
        <w:t>Constant(\s -&gt; setter s x))</w:t>
      </w:r>
    </w:p>
    <w:p w14:paraId="323A1553" w14:textId="77777777" w:rsidR="002025D5" w:rsidRPr="004C6296" w:rsidRDefault="002025D5" w:rsidP="002025D5">
      <w:pPr>
        <w:rPr>
          <w:lang w:val="en-US"/>
        </w:rPr>
      </w:pPr>
      <w:r w:rsidRPr="004C6296">
        <w:rPr>
          <w:lang w:val="en-US"/>
        </w:rPr>
        <w:br/>
      </w:r>
      <w:r w:rsidR="004C6296" w:rsidRPr="004C6296">
        <w:rPr>
          <w:lang w:val="en-US"/>
        </w:rPr>
        <w:t>I</w:t>
      </w:r>
      <w:r w:rsidR="004C6296">
        <w:rPr>
          <w:lang w:val="en-US"/>
        </w:rPr>
        <w:t xml:space="preserve">n our system we never need to explicitly create a reference. Indeed, this would make not much sense because it would place on the shoulders of the developer the additional burden of having to manage his references. To try and gain the advantages of having a system of mutable records through our references, but also allowing our references to be used in a fully implicit fashion, we provide the “entry point”: a ready-made basic reference called </w:t>
      </w:r>
      <w:r w:rsidR="004C6296" w:rsidRPr="004C6296">
        <w:rPr>
          <w:rStyle w:val="CodeChar"/>
        </w:rPr>
        <w:t>this</w:t>
      </w:r>
      <w:r w:rsidR="004C6296">
        <w:rPr>
          <w:lang w:val="en-US"/>
        </w:rPr>
        <w:t xml:space="preserve"> </w:t>
      </w:r>
      <w:r w:rsidR="008B2517">
        <w:rPr>
          <w:lang w:val="en-US"/>
        </w:rPr>
        <w:t xml:space="preserve">of type </w:t>
      </w:r>
      <w:r w:rsidR="008B2517" w:rsidRPr="008B2517">
        <w:rPr>
          <w:rStyle w:val="CodeChar"/>
        </w:rPr>
        <w:t>Reference</w:t>
      </w:r>
      <m:oMath>
        <m:r>
          <w:rPr>
            <w:rFonts w:ascii="Cambria Math" w:hAnsi="Cambria Math"/>
            <w:lang w:val="en-US"/>
          </w:rPr>
          <m:t xml:space="preserve"> σ σ</m:t>
        </m:r>
      </m:oMath>
      <w:r w:rsidR="008B2517">
        <w:rPr>
          <w:rFonts w:ascii="Consolas" w:eastAsiaTheme="minorEastAsia" w:hAnsi="Consolas" w:cs="Consolas"/>
          <w:lang w:val="en-US"/>
        </w:rPr>
        <w:t xml:space="preserve"> </w:t>
      </w:r>
      <w:r w:rsidR="004C6296">
        <w:rPr>
          <w:lang w:val="en-US"/>
        </w:rPr>
        <w:t xml:space="preserve">that </w:t>
      </w:r>
      <w:r w:rsidR="008B2517">
        <w:rPr>
          <w:lang w:val="en-US"/>
        </w:rPr>
        <w:t>represents a reference of the environment to itself:</w:t>
      </w:r>
    </w:p>
    <w:p w14:paraId="7950D33C" w14:textId="77777777" w:rsidR="003B4D9D" w:rsidRPr="003B4D9D" w:rsidRDefault="003B4D9D" w:rsidP="003B4D9D">
      <w:pPr>
        <w:pStyle w:val="Code"/>
      </w:pPr>
      <w:proofErr w:type="gramStart"/>
      <w:r w:rsidRPr="003B4D9D">
        <w:t>this :</w:t>
      </w:r>
      <w:proofErr w:type="gramEnd"/>
      <w:r w:rsidRPr="003B4D9D">
        <w:t xml:space="preserve">: Reference s </w:t>
      </w:r>
      <w:proofErr w:type="spellStart"/>
      <w:r w:rsidRPr="003B4D9D">
        <w:t>s</w:t>
      </w:r>
      <w:proofErr w:type="spellEnd"/>
    </w:p>
    <w:p w14:paraId="2CC4ACF1" w14:textId="77777777" w:rsidR="003B4D9D" w:rsidRPr="003B4D9D" w:rsidRDefault="003B4D9D" w:rsidP="003B4D9D">
      <w:pPr>
        <w:pStyle w:val="Code"/>
      </w:pPr>
      <w:proofErr w:type="gramStart"/>
      <w:r w:rsidRPr="003B4D9D">
        <w:t>this</w:t>
      </w:r>
      <w:proofErr w:type="gramEnd"/>
      <w:r w:rsidRPr="003B4D9D">
        <w:t xml:space="preserve"> = Reference (\s -&gt; (</w:t>
      </w:r>
      <w:proofErr w:type="spellStart"/>
      <w:r w:rsidRPr="003B4D9D">
        <w:t>s,s</w:t>
      </w:r>
      <w:proofErr w:type="spellEnd"/>
      <w:r w:rsidRPr="003B4D9D">
        <w:t>)) (\s -&gt; \x -&gt; ((),x))</w:t>
      </w:r>
    </w:p>
    <w:p w14:paraId="102B750B" w14:textId="77777777" w:rsidR="00B2057A" w:rsidRDefault="00B2057A" w:rsidP="005F79A0">
      <w:pPr>
        <w:rPr>
          <w:lang w:val="en-US"/>
        </w:rPr>
      </w:pPr>
    </w:p>
    <w:p w14:paraId="6E35D227" w14:textId="77777777" w:rsidR="008B2517" w:rsidRPr="00F729E8" w:rsidRDefault="00F729E8" w:rsidP="005F79A0">
      <w:pPr>
        <w:rPr>
          <w:i/>
          <w:color w:val="FF0000"/>
          <w:u w:val="single"/>
          <w:lang w:val="en-US"/>
        </w:rPr>
      </w:pPr>
      <w:proofErr w:type="gramStart"/>
      <w:r w:rsidRPr="00F729E8">
        <w:rPr>
          <w:i/>
          <w:color w:val="FF0000"/>
          <w:u w:val="single"/>
          <w:lang w:val="en-US"/>
        </w:rPr>
        <w:t>Examples of usage of references</w:t>
      </w:r>
      <w:r>
        <w:rPr>
          <w:i/>
          <w:color w:val="FF0000"/>
          <w:u w:val="single"/>
          <w:lang w:val="en-US"/>
        </w:rPr>
        <w:t>?</w:t>
      </w:r>
      <w:proofErr w:type="gramEnd"/>
    </w:p>
    <w:p w14:paraId="21CC13FC" w14:textId="77777777" w:rsidR="005F79A0" w:rsidRDefault="005F79A0" w:rsidP="005F79A0">
      <w:pPr>
        <w:pStyle w:val="Heading2"/>
        <w:rPr>
          <w:lang w:val="en-US"/>
        </w:rPr>
      </w:pPr>
      <w:r>
        <w:rPr>
          <w:lang w:val="en-US"/>
        </w:rPr>
        <w:t>Reference</w:t>
      </w:r>
      <w:r w:rsidR="00C46F6D">
        <w:rPr>
          <w:lang w:val="en-US"/>
        </w:rPr>
        <w:t xml:space="preserve"> </w:t>
      </w:r>
      <w:r>
        <w:rPr>
          <w:lang w:val="en-US"/>
        </w:rPr>
        <w:t>Monad</w:t>
      </w:r>
    </w:p>
    <w:p w14:paraId="2D278117" w14:textId="77777777" w:rsidR="00D06A2A" w:rsidRDefault="00496147" w:rsidP="00496147">
      <w:pPr>
        <w:rPr>
          <w:lang w:val="en-US"/>
        </w:rPr>
      </w:pPr>
      <w:r>
        <w:rPr>
          <w:lang w:val="en-US"/>
        </w:rPr>
        <w:t xml:space="preserve">The system of references that we have just defined </w:t>
      </w:r>
      <w:r w:rsidR="00AE474E">
        <w:rPr>
          <w:lang w:val="en-US"/>
        </w:rPr>
        <w:t xml:space="preserve">is not enough for having mutable records. We need to allow a developer to seamlessly plug these references into existing Haskell programs, </w:t>
      </w:r>
      <w:r w:rsidR="001E1B18">
        <w:rPr>
          <w:lang w:val="en-US"/>
        </w:rPr>
        <w:t xml:space="preserve">so that code that acts on a reference looks very much the same as if it </w:t>
      </w:r>
      <w:r w:rsidR="001E1B18">
        <w:rPr>
          <w:lang w:val="en-US"/>
        </w:rPr>
        <w:lastRenderedPageBreak/>
        <w:t>were acting on the value represented by the reference.</w:t>
      </w:r>
      <w:r w:rsidR="00D06A2A">
        <w:rPr>
          <w:lang w:val="en-US"/>
        </w:rPr>
        <w:t xml:space="preserve"> To obtain this goal we define a monad that acts on </w:t>
      </w:r>
      <w:r w:rsidR="00B81FBB">
        <w:rPr>
          <w:lang w:val="en-US"/>
        </w:rPr>
        <w:t xml:space="preserve">constructors that are instances of the </w:t>
      </w:r>
      <w:r w:rsidR="00B81FBB" w:rsidRPr="00B81FBB">
        <w:rPr>
          <w:rStyle w:val="CodeChar"/>
        </w:rPr>
        <w:t>Value</w:t>
      </w:r>
      <w:r w:rsidR="00B81FBB">
        <w:rPr>
          <w:lang w:val="en-US"/>
        </w:rPr>
        <w:t xml:space="preserve"> type class.</w:t>
      </w:r>
    </w:p>
    <w:p w14:paraId="5F902153" w14:textId="77777777" w:rsidR="001E1B18" w:rsidRDefault="00B81FBB" w:rsidP="00496147">
      <w:pPr>
        <w:rPr>
          <w:rFonts w:eastAsiaTheme="minorEastAsia"/>
          <w:lang w:val="en-US"/>
        </w:rPr>
      </w:pPr>
      <w:r>
        <w:rPr>
          <w:lang w:val="en-US"/>
        </w:rPr>
        <w:t xml:space="preserve">To create our monad, we begin by defining </w:t>
      </w:r>
      <w:r w:rsidR="001E1B18">
        <w:rPr>
          <w:lang w:val="en-US"/>
        </w:rPr>
        <w:t>a bind function that acts on values rather than references. The bind function takes as input a value which must be computed and which will return a value of type</w:t>
      </w:r>
      <m:oMath>
        <m:r>
          <w:rPr>
            <w:rFonts w:ascii="Cambria Math" w:hAnsi="Cambria Math"/>
            <w:lang w:val="en-US"/>
          </w:rPr>
          <m:t xml:space="preserve"> α</m:t>
        </m:r>
      </m:oMath>
      <w:r w:rsidR="001E1B18">
        <w:rPr>
          <w:rFonts w:eastAsiaTheme="minorEastAsia"/>
          <w:lang w:val="en-US"/>
        </w:rPr>
        <w:t xml:space="preserve">, and the continuation of the program which is a function that requires the previous instruction to be computed to be able to give its result. Bind invokes the build constructor (which is defined in the </w:t>
      </w:r>
      <w:r w:rsidR="001E1B18" w:rsidRPr="001E1B18">
        <w:rPr>
          <w:rStyle w:val="CodeChar"/>
        </w:rPr>
        <w:t>Value</w:t>
      </w:r>
      <w:r w:rsidR="001E1B18">
        <w:rPr>
          <w:rFonts w:eastAsiaTheme="minorEastAsia"/>
          <w:lang w:val="en-US"/>
        </w:rPr>
        <w:t xml:space="preserve"> class) and creates the resulting value with a function that</w:t>
      </w:r>
    </w:p>
    <w:p w14:paraId="375B626A" w14:textId="77777777" w:rsidR="001E1B18" w:rsidRDefault="001E1B18" w:rsidP="001E1B18">
      <w:pPr>
        <w:pStyle w:val="ListParagraph"/>
        <w:numPr>
          <w:ilvl w:val="0"/>
          <w:numId w:val="10"/>
        </w:numPr>
        <w:rPr>
          <w:lang w:val="en-US"/>
        </w:rPr>
      </w:pPr>
      <w:r>
        <w:rPr>
          <w:lang w:val="en-US"/>
        </w:rPr>
        <w:t>invokes the getter of the current value, thereby computing its result</w:t>
      </w:r>
    </w:p>
    <w:p w14:paraId="47DB609D" w14:textId="77777777" w:rsidR="001E1B18" w:rsidRDefault="001E1B18" w:rsidP="001E1B18">
      <w:pPr>
        <w:pStyle w:val="ListParagraph"/>
        <w:numPr>
          <w:ilvl w:val="0"/>
          <w:numId w:val="10"/>
        </w:numPr>
        <w:rPr>
          <w:lang w:val="en-US"/>
        </w:rPr>
      </w:pPr>
      <w:r>
        <w:rPr>
          <w:lang w:val="en-US"/>
        </w:rPr>
        <w:t>invokes the remainder of the program with the result obtained with point 1)</w:t>
      </w:r>
    </w:p>
    <w:p w14:paraId="46163449" w14:textId="77777777" w:rsidR="001E1B18" w:rsidRPr="001E1B18" w:rsidRDefault="001E1B18" w:rsidP="001E1B18">
      <w:pPr>
        <w:rPr>
          <w:lang w:val="en-US"/>
        </w:rPr>
      </w:pPr>
      <w:r>
        <w:rPr>
          <w:lang w:val="en-US"/>
        </w:rPr>
        <w:t>As usual some care was needed to correctly propagate the effects of intermediate evaluations:</w:t>
      </w:r>
    </w:p>
    <w:p w14:paraId="5CE0B8C6" w14:textId="77777777" w:rsidR="00496147" w:rsidRPr="00496147" w:rsidRDefault="00496147" w:rsidP="00496147">
      <w:pPr>
        <w:pStyle w:val="Code"/>
      </w:pPr>
      <w:proofErr w:type="gramStart"/>
      <w:r w:rsidRPr="00496147">
        <w:t>bind :</w:t>
      </w:r>
      <w:proofErr w:type="gramEnd"/>
      <w:r w:rsidRPr="00496147">
        <w:t>: (Value r1, Value r2) =&gt; r1 s a -&gt; (a -&gt; r2 s b) -&gt; r2 s b</w:t>
      </w:r>
    </w:p>
    <w:p w14:paraId="341D5F1E" w14:textId="77777777" w:rsidR="00496147" w:rsidRPr="00496147" w:rsidRDefault="00496147" w:rsidP="00496147">
      <w:pPr>
        <w:pStyle w:val="Code"/>
      </w:pPr>
      <w:proofErr w:type="gramStart"/>
      <w:r w:rsidRPr="00496147">
        <w:t>bind</w:t>
      </w:r>
      <w:proofErr w:type="gramEnd"/>
      <w:r w:rsidRPr="00496147">
        <w:t xml:space="preserve"> e k =</w:t>
      </w:r>
    </w:p>
    <w:p w14:paraId="65D6DDE9" w14:textId="77777777" w:rsidR="00496147" w:rsidRPr="00496147" w:rsidRDefault="00496147" w:rsidP="00496147">
      <w:pPr>
        <w:pStyle w:val="Code"/>
      </w:pPr>
      <w:r w:rsidRPr="00496147">
        <w:t xml:space="preserve">  </w:t>
      </w:r>
      <w:proofErr w:type="gramStart"/>
      <w:r w:rsidRPr="00496147">
        <w:t>build(</w:t>
      </w:r>
      <w:proofErr w:type="gramEnd"/>
      <w:r w:rsidRPr="00496147">
        <w:t>\s -&gt;</w:t>
      </w:r>
    </w:p>
    <w:p w14:paraId="7F0C0F94" w14:textId="77777777" w:rsidR="00496147" w:rsidRPr="00496147" w:rsidRDefault="00496147" w:rsidP="00496147">
      <w:pPr>
        <w:pStyle w:val="Code"/>
      </w:pPr>
      <w:r w:rsidRPr="00496147">
        <w:t xml:space="preserve">          </w:t>
      </w:r>
      <w:proofErr w:type="gramStart"/>
      <w:r w:rsidRPr="00496147">
        <w:t>let</w:t>
      </w:r>
      <w:proofErr w:type="gramEnd"/>
      <w:r w:rsidRPr="00496147">
        <w:t xml:space="preserve"> (</w:t>
      </w:r>
      <w:proofErr w:type="spellStart"/>
      <w:r w:rsidRPr="00496147">
        <w:t>v,s</w:t>
      </w:r>
      <w:proofErr w:type="spellEnd"/>
      <w:r w:rsidRPr="00496147">
        <w:t>') = getter e s</w:t>
      </w:r>
    </w:p>
    <w:p w14:paraId="0CBE9C1A" w14:textId="77777777" w:rsidR="00496147" w:rsidRPr="00496147" w:rsidRDefault="00496147" w:rsidP="00496147">
      <w:pPr>
        <w:pStyle w:val="Code"/>
      </w:pPr>
      <w:r w:rsidRPr="00496147">
        <w:t xml:space="preserve">              </w:t>
      </w:r>
      <w:proofErr w:type="gramStart"/>
      <w:r w:rsidRPr="00496147">
        <w:t>res</w:t>
      </w:r>
      <w:proofErr w:type="gramEnd"/>
      <w:r w:rsidRPr="00496147">
        <w:t xml:space="preserve"> = k v</w:t>
      </w:r>
    </w:p>
    <w:p w14:paraId="0777442D" w14:textId="77777777" w:rsidR="00496147" w:rsidRPr="00496147" w:rsidRDefault="00496147" w:rsidP="00496147">
      <w:pPr>
        <w:pStyle w:val="Code"/>
      </w:pPr>
      <w:r w:rsidRPr="00496147">
        <w:t xml:space="preserve">          </w:t>
      </w:r>
      <w:proofErr w:type="gramStart"/>
      <w:r w:rsidRPr="00496147">
        <w:t>in</w:t>
      </w:r>
      <w:proofErr w:type="gramEnd"/>
      <w:r w:rsidRPr="00496147">
        <w:t xml:space="preserve"> (</w:t>
      </w:r>
      <w:proofErr w:type="spellStart"/>
      <w:r w:rsidRPr="00496147">
        <w:t>res,s</w:t>
      </w:r>
      <w:proofErr w:type="spellEnd"/>
      <w:r w:rsidRPr="00496147">
        <w:t>'))</w:t>
      </w:r>
    </w:p>
    <w:p w14:paraId="057F24B4" w14:textId="77777777" w:rsidR="00D06A2A" w:rsidRPr="00B81FBB" w:rsidRDefault="00D06A2A" w:rsidP="00D06A2A">
      <w:pPr>
        <w:rPr>
          <w:lang w:val="en-US"/>
        </w:rPr>
      </w:pPr>
      <w:r w:rsidRPr="00B81FBB">
        <w:rPr>
          <w:lang w:val="en-US"/>
        </w:rPr>
        <w:br/>
        <w:t>The unit</w:t>
      </w:r>
      <w:r w:rsidR="00B81FBB" w:rsidRPr="00B81FBB">
        <w:rPr>
          <w:lang w:val="en-US"/>
        </w:rPr>
        <w:t xml:space="preserve"> function </w:t>
      </w:r>
      <w:r w:rsidR="00B81FBB">
        <w:rPr>
          <w:lang w:val="en-US"/>
        </w:rPr>
        <w:t>wraps a value of type</w:t>
      </w:r>
      <m:oMath>
        <m:r>
          <w:rPr>
            <w:rFonts w:ascii="Cambria Math" w:hAnsi="Cambria Math"/>
            <w:lang w:val="en-US"/>
          </w:rPr>
          <m:t xml:space="preserve"> α</m:t>
        </m:r>
      </m:oMath>
      <w:r w:rsidR="00B81FBB">
        <w:rPr>
          <w:rFonts w:eastAsiaTheme="minorEastAsia"/>
          <w:lang w:val="en-US"/>
        </w:rPr>
        <w:t xml:space="preserve"> inside a </w:t>
      </w:r>
      <w:r w:rsidR="00B81FBB" w:rsidRPr="00B81FBB">
        <w:rPr>
          <w:rStyle w:val="CodeChar"/>
        </w:rPr>
        <w:t>Constant</w:t>
      </w:r>
      <m:oMath>
        <m:r>
          <w:rPr>
            <w:rFonts w:ascii="Cambria Math" w:eastAsiaTheme="minorEastAsia" w:hAnsi="Cambria Math"/>
            <w:lang w:val="en-US"/>
          </w:rPr>
          <m:t xml:space="preserve"> σ α</m:t>
        </m:r>
      </m:oMath>
      <w:r w:rsidR="00B81FBB">
        <w:rPr>
          <w:rFonts w:ascii="Consolas" w:eastAsiaTheme="minorEastAsia" w:hAnsi="Consolas" w:cs="Consolas"/>
          <w:lang w:val="en-US"/>
        </w:rPr>
        <w:t>:</w:t>
      </w:r>
    </w:p>
    <w:p w14:paraId="79AFC343" w14:textId="77777777" w:rsidR="00496147" w:rsidRPr="00496147" w:rsidRDefault="00496147" w:rsidP="00496147">
      <w:pPr>
        <w:pStyle w:val="Code"/>
      </w:pPr>
      <w:proofErr w:type="gramStart"/>
      <w:r w:rsidRPr="00496147">
        <w:t>unit :</w:t>
      </w:r>
      <w:proofErr w:type="gramEnd"/>
      <w:r w:rsidRPr="00496147">
        <w:t>: a -&gt; Constant s a</w:t>
      </w:r>
    </w:p>
    <w:p w14:paraId="66E2D22E" w14:textId="77777777" w:rsidR="00496147" w:rsidRPr="00496147" w:rsidRDefault="00496147" w:rsidP="00496147">
      <w:pPr>
        <w:pStyle w:val="Code"/>
      </w:pPr>
      <w:proofErr w:type="gramStart"/>
      <w:r w:rsidRPr="00496147">
        <w:t>unit</w:t>
      </w:r>
      <w:proofErr w:type="gramEnd"/>
      <w:r w:rsidRPr="00496147">
        <w:t xml:space="preserve"> x = Constant (\s -&gt; (</w:t>
      </w:r>
      <w:proofErr w:type="spellStart"/>
      <w:r w:rsidRPr="00496147">
        <w:t>x,s</w:t>
      </w:r>
      <w:proofErr w:type="spellEnd"/>
      <w:r w:rsidRPr="00496147">
        <w:t>))</w:t>
      </w:r>
    </w:p>
    <w:p w14:paraId="26A61DAE" w14:textId="393E4CF2" w:rsidR="00B81FBB" w:rsidRPr="00FD45A7" w:rsidRDefault="00B81FBB" w:rsidP="00845CE7">
      <w:pPr>
        <w:rPr>
          <w:lang w:val="en-US"/>
        </w:rPr>
      </w:pPr>
      <w:r w:rsidRPr="00FD45A7">
        <w:rPr>
          <w:lang w:val="en-US"/>
        </w:rPr>
        <w:br/>
      </w:r>
      <w:r w:rsidR="00FD45A7" w:rsidRPr="00FD45A7">
        <w:rPr>
          <w:lang w:val="en-US"/>
        </w:rPr>
        <w:t xml:space="preserve">Finally we define the monad itself. </w:t>
      </w:r>
      <w:r w:rsidR="00FD45A7">
        <w:rPr>
          <w:lang w:val="en-US"/>
        </w:rPr>
        <w:t xml:space="preserve">Notice that this monad </w:t>
      </w:r>
      <w:r w:rsidR="00137BF6">
        <w:rPr>
          <w:lang w:val="en-US"/>
        </w:rPr>
        <w:t xml:space="preserve">will force values to be references rather than constants; more on this in the </w:t>
      </w:r>
      <w:r w:rsidR="00137BF6" w:rsidRPr="00845CE7">
        <w:fldChar w:fldCharType="begin"/>
      </w:r>
      <w:r w:rsidR="00137BF6" w:rsidRPr="00A87994">
        <w:rPr>
          <w:lang w:val="en-US"/>
        </w:rPr>
        <w:instrText xml:space="preserve"> REF _Ref256085288 \h </w:instrText>
      </w:r>
      <w:r w:rsidR="00375AE1" w:rsidRPr="00A87994">
        <w:rPr>
          <w:lang w:val="en-US"/>
        </w:rPr>
        <w:instrText xml:space="preserve"> \* MERGEFORMAT </w:instrText>
      </w:r>
      <w:r w:rsidR="00137BF6" w:rsidRPr="00845CE7">
        <w:fldChar w:fldCharType="separate"/>
      </w:r>
      <w:r w:rsidR="00A63221" w:rsidRPr="00A87994">
        <w:rPr>
          <w:lang w:val="en-US"/>
        </w:rPr>
        <w:t xml:space="preserve">Error! </w:t>
      </w:r>
      <w:r w:rsidR="00A63221" w:rsidRPr="00845CE7">
        <w:t>Reference source not found.</w:t>
      </w:r>
      <w:r w:rsidR="00137BF6" w:rsidRPr="00845CE7">
        <w:fldChar w:fldCharType="end"/>
      </w:r>
      <w:r w:rsidR="00137BF6" w:rsidRPr="00845CE7">
        <w:t xml:space="preserve"> section:</w:t>
      </w:r>
    </w:p>
    <w:p w14:paraId="4DCD766D" w14:textId="77777777" w:rsidR="00496147" w:rsidRPr="00496147" w:rsidRDefault="00496147" w:rsidP="00496147">
      <w:pPr>
        <w:pStyle w:val="Code"/>
      </w:pPr>
      <w:proofErr w:type="gramStart"/>
      <w:r w:rsidRPr="00496147">
        <w:t>instance</w:t>
      </w:r>
      <w:proofErr w:type="gramEnd"/>
      <w:r w:rsidRPr="00496147">
        <w:t xml:space="preserve"> Value v =&gt; Monad (v s) where</w:t>
      </w:r>
    </w:p>
    <w:p w14:paraId="5E4501BF" w14:textId="77777777" w:rsidR="00496147" w:rsidRPr="00496147" w:rsidRDefault="00496147" w:rsidP="00496147">
      <w:pPr>
        <w:pStyle w:val="Code"/>
      </w:pPr>
      <w:r w:rsidRPr="00496147">
        <w:t xml:space="preserve">  (&gt;&gt;=) = bind</w:t>
      </w:r>
    </w:p>
    <w:p w14:paraId="1860E789" w14:textId="77777777" w:rsidR="00496147" w:rsidRPr="00496147" w:rsidRDefault="00496147" w:rsidP="00496147">
      <w:pPr>
        <w:pStyle w:val="Code"/>
      </w:pPr>
      <w:r w:rsidRPr="00496147">
        <w:t xml:space="preserve">  </w:t>
      </w:r>
      <w:proofErr w:type="gramStart"/>
      <w:r w:rsidRPr="00496147">
        <w:t>return</w:t>
      </w:r>
      <w:proofErr w:type="gramEnd"/>
      <w:r w:rsidRPr="00496147">
        <w:t xml:space="preserve"> x = </w:t>
      </w:r>
      <w:proofErr w:type="spellStart"/>
      <w:r w:rsidRPr="00496147">
        <w:t>from_constant</w:t>
      </w:r>
      <w:proofErr w:type="spellEnd"/>
      <w:r w:rsidRPr="00496147">
        <w:t xml:space="preserve"> (unit x)</w:t>
      </w:r>
    </w:p>
    <w:p w14:paraId="589F42DE" w14:textId="77777777" w:rsidR="005F79A0" w:rsidRDefault="005F79A0" w:rsidP="005F79A0">
      <w:pPr>
        <w:rPr>
          <w:lang w:val="en-US"/>
        </w:rPr>
      </w:pPr>
    </w:p>
    <w:p w14:paraId="70D51F27" w14:textId="77777777" w:rsidR="00137BF6" w:rsidRPr="00137BF6" w:rsidRDefault="00137BF6" w:rsidP="005F79A0">
      <w:pPr>
        <w:rPr>
          <w:i/>
          <w:color w:val="FF0000"/>
          <w:u w:val="single"/>
          <w:lang w:val="en-US"/>
        </w:rPr>
      </w:pPr>
      <w:r w:rsidRPr="00137BF6">
        <w:rPr>
          <w:i/>
          <w:color w:val="FF0000"/>
          <w:u w:val="single"/>
          <w:lang w:val="en-US"/>
        </w:rPr>
        <w:t>Need to add examples of the monad in action.</w:t>
      </w:r>
    </w:p>
    <w:p w14:paraId="3B191993" w14:textId="77777777" w:rsidR="00C46F6D" w:rsidRDefault="00C46F6D" w:rsidP="00C46F6D">
      <w:pPr>
        <w:pStyle w:val="Heading1"/>
        <w:rPr>
          <w:lang w:val="en-US"/>
        </w:rPr>
      </w:pPr>
      <w:r>
        <w:rPr>
          <w:lang w:val="en-US"/>
        </w:rPr>
        <w:t>Object Encodings</w:t>
      </w:r>
    </w:p>
    <w:p w14:paraId="4CF6E05D" w14:textId="77777777" w:rsidR="00A00114" w:rsidRDefault="00A00114" w:rsidP="00A00114">
      <w:pPr>
        <w:pStyle w:val="ListParagraph"/>
        <w:numPr>
          <w:ilvl w:val="0"/>
          <w:numId w:val="11"/>
        </w:numPr>
        <w:rPr>
          <w:lang w:val="en-US"/>
        </w:rPr>
      </w:pPr>
      <w:r>
        <w:rPr>
          <w:lang w:val="en-US"/>
        </w:rPr>
        <w:t xml:space="preserve">objects need </w:t>
      </w:r>
    </w:p>
    <w:p w14:paraId="360A1FF6" w14:textId="77777777" w:rsidR="00C46F6D" w:rsidRDefault="00A00114" w:rsidP="00A00114">
      <w:pPr>
        <w:pStyle w:val="ListParagraph"/>
        <w:numPr>
          <w:ilvl w:val="1"/>
          <w:numId w:val="11"/>
        </w:numPr>
        <w:rPr>
          <w:lang w:val="en-US"/>
        </w:rPr>
      </w:pPr>
      <w:r>
        <w:rPr>
          <w:lang w:val="en-US"/>
        </w:rPr>
        <w:t>methods</w:t>
      </w:r>
    </w:p>
    <w:p w14:paraId="3D78E17B" w14:textId="77777777" w:rsidR="00A00114" w:rsidRDefault="00A00114" w:rsidP="00A00114">
      <w:pPr>
        <w:pStyle w:val="ListParagraph"/>
        <w:numPr>
          <w:ilvl w:val="1"/>
          <w:numId w:val="11"/>
        </w:numPr>
        <w:rPr>
          <w:lang w:val="en-US"/>
        </w:rPr>
      </w:pPr>
      <w:r>
        <w:rPr>
          <w:lang w:val="en-US"/>
        </w:rPr>
        <w:t>protection of internal state</w:t>
      </w:r>
    </w:p>
    <w:p w14:paraId="616EFF9A" w14:textId="77777777" w:rsidR="00B9424C" w:rsidRDefault="00B9424C" w:rsidP="00A00114">
      <w:pPr>
        <w:pStyle w:val="ListParagraph"/>
        <w:numPr>
          <w:ilvl w:val="1"/>
          <w:numId w:val="11"/>
        </w:numPr>
        <w:rPr>
          <w:lang w:val="en-US"/>
        </w:rPr>
      </w:pPr>
      <w:r>
        <w:rPr>
          <w:lang w:val="en-US"/>
        </w:rPr>
        <w:t xml:space="preserve">some encodings use polymorphism, but the </w:t>
      </w:r>
      <w:r w:rsidR="00415D1B">
        <w:rPr>
          <w:lang w:val="en-US"/>
        </w:rPr>
        <w:t>(</w:t>
      </w:r>
      <w:r w:rsidRPr="00415D1B">
        <w:rPr>
          <w:rStyle w:val="CodeChar"/>
        </w:rPr>
        <w:t>&lt;--</w:t>
      </w:r>
      <w:r w:rsidR="00415D1B">
        <w:rPr>
          <w:lang w:val="en-US"/>
        </w:rPr>
        <w:t>)</w:t>
      </w:r>
      <w:r>
        <w:rPr>
          <w:lang w:val="en-US"/>
        </w:rPr>
        <w:t xml:space="preserve"> </w:t>
      </w:r>
      <w:r w:rsidR="00415D1B">
        <w:rPr>
          <w:lang w:val="en-US"/>
        </w:rPr>
        <w:t xml:space="preserve">operator </w:t>
      </w:r>
      <w:r>
        <w:rPr>
          <w:lang w:val="en-US"/>
        </w:rPr>
        <w:t>already provides a form of polymorphism</w:t>
      </w:r>
      <w:r w:rsidR="00A37E0E">
        <w:rPr>
          <w:lang w:val="en-US"/>
        </w:rPr>
        <w:t xml:space="preserve"> (even though it is not the common subtyping polymorphism)</w:t>
      </w:r>
    </w:p>
    <w:p w14:paraId="7A50A191" w14:textId="77777777" w:rsidR="00A00114" w:rsidRDefault="00A00114" w:rsidP="00A00114">
      <w:pPr>
        <w:pStyle w:val="ListParagraph"/>
        <w:numPr>
          <w:ilvl w:val="0"/>
          <w:numId w:val="11"/>
        </w:numPr>
        <w:rPr>
          <w:lang w:val="en-US"/>
        </w:rPr>
      </w:pPr>
      <w:r>
        <w:rPr>
          <w:lang w:val="en-US"/>
        </w:rPr>
        <w:t>we want to integrate references and method invocation</w:t>
      </w:r>
    </w:p>
    <w:p w14:paraId="025323BA" w14:textId="77777777" w:rsidR="00B9424C" w:rsidRDefault="00B9424C" w:rsidP="00A00114">
      <w:pPr>
        <w:pStyle w:val="ListParagraph"/>
        <w:numPr>
          <w:ilvl w:val="0"/>
          <w:numId w:val="11"/>
        </w:numPr>
        <w:rPr>
          <w:lang w:val="en-US"/>
        </w:rPr>
      </w:pPr>
      <w:r>
        <w:rPr>
          <w:lang w:val="en-US"/>
        </w:rPr>
        <w:t>we want objects to be accessible from inside the reference monad</w:t>
      </w:r>
    </w:p>
    <w:p w14:paraId="08B7EB75" w14:textId="474693F9" w:rsidR="00933E9D" w:rsidRDefault="00933E9D" w:rsidP="00C46F6D">
      <w:pPr>
        <w:pStyle w:val="Heading2"/>
        <w:rPr>
          <w:lang w:val="en-US"/>
        </w:rPr>
      </w:pPr>
      <w:r>
        <w:rPr>
          <w:lang w:val="en-US"/>
        </w:rPr>
        <w:t>Methods</w:t>
      </w:r>
    </w:p>
    <w:p w14:paraId="5B178930" w14:textId="1B5B9599" w:rsidR="00A92129" w:rsidRPr="00A92129" w:rsidRDefault="00A92129" w:rsidP="00A92129">
      <w:pPr>
        <w:rPr>
          <w:lang w:val="en-US"/>
        </w:rPr>
      </w:pPr>
      <w:r>
        <w:rPr>
          <w:lang w:val="en-US"/>
        </w:rPr>
        <w:t>Methods in an object oriented language expose two main features. The first is the ability to be selected from an object which supports the method in question</w:t>
      </w:r>
      <w:r w:rsidR="00CD6CB6">
        <w:rPr>
          <w:lang w:val="en-US"/>
        </w:rPr>
        <w:t>, in a manner similar to that of the operator (</w:t>
      </w:r>
      <w:r w:rsidR="00CD6CB6" w:rsidRPr="00CD6CB6">
        <w:rPr>
          <w:rStyle w:val="CodeChar"/>
        </w:rPr>
        <w:t>&lt;--</w:t>
      </w:r>
      <w:r w:rsidR="00CD6CB6">
        <w:rPr>
          <w:lang w:val="en-US"/>
        </w:rPr>
        <w:t>). The second feature that methods offer is the ability to be invoked by passing it a value of the method input type, thereby generating a value of the output type.</w:t>
      </w:r>
    </w:p>
    <w:p w14:paraId="2BEB2D44" w14:textId="77777777" w:rsidR="00A87994" w:rsidRPr="00A87994" w:rsidRDefault="00A87994" w:rsidP="00A87994">
      <w:pPr>
        <w:pStyle w:val="Code"/>
        <w:rPr>
          <w:noProof/>
        </w:rPr>
      </w:pPr>
      <w:r w:rsidRPr="00A87994">
        <w:rPr>
          <w:noProof/>
        </w:rPr>
        <w:t>type Method s' a b = (a -&gt; Reference s' b)</w:t>
      </w:r>
    </w:p>
    <w:p w14:paraId="762D26BF" w14:textId="77777777" w:rsidR="00A87994" w:rsidRPr="00A87994" w:rsidRDefault="00A87994" w:rsidP="00A87994">
      <w:pPr>
        <w:pStyle w:val="Code"/>
        <w:rPr>
          <w:noProof/>
        </w:rPr>
      </w:pPr>
    </w:p>
    <w:p w14:paraId="3D346EDD" w14:textId="77777777" w:rsidR="00A87994" w:rsidRPr="00A87994" w:rsidRDefault="00A87994" w:rsidP="00A87994">
      <w:pPr>
        <w:pStyle w:val="Code"/>
        <w:rPr>
          <w:noProof/>
        </w:rPr>
      </w:pPr>
      <w:r w:rsidRPr="00A87994">
        <w:rPr>
          <w:noProof/>
        </w:rPr>
        <w:t>mk_method :: forall a b s s' . (s'-&gt;s) -&gt; (s-&gt;s') -&gt; (a -&gt; Reference s b) -&gt; Method s' a b</w:t>
      </w:r>
    </w:p>
    <w:p w14:paraId="1F8DE955" w14:textId="77777777" w:rsidR="00A87994" w:rsidRPr="00A87994" w:rsidRDefault="00A87994" w:rsidP="00A87994">
      <w:pPr>
        <w:pStyle w:val="Code"/>
        <w:rPr>
          <w:noProof/>
        </w:rPr>
      </w:pPr>
      <w:r w:rsidRPr="00A87994">
        <w:rPr>
          <w:noProof/>
        </w:rPr>
        <w:t>mk_method convert lift m =</w:t>
      </w:r>
    </w:p>
    <w:p w14:paraId="223D1B93" w14:textId="77777777" w:rsidR="00A87994" w:rsidRPr="00A87994" w:rsidRDefault="00A87994" w:rsidP="00A87994">
      <w:pPr>
        <w:pStyle w:val="Code"/>
        <w:rPr>
          <w:noProof/>
        </w:rPr>
      </w:pPr>
      <w:r w:rsidRPr="00A87994">
        <w:rPr>
          <w:noProof/>
        </w:rPr>
        <w:t xml:space="preserve">      \(x :: a) -&gt;</w:t>
      </w:r>
    </w:p>
    <w:p w14:paraId="1D57AB00" w14:textId="77777777" w:rsidR="00A87994" w:rsidRPr="00A87994" w:rsidRDefault="00A87994" w:rsidP="00A87994">
      <w:pPr>
        <w:pStyle w:val="Code"/>
        <w:rPr>
          <w:noProof/>
        </w:rPr>
      </w:pPr>
      <w:r w:rsidRPr="00A87994">
        <w:rPr>
          <w:noProof/>
        </w:rPr>
        <w:t xml:space="preserve">          let (Reference getter setter) = m x</w:t>
      </w:r>
    </w:p>
    <w:p w14:paraId="4747D53F" w14:textId="77777777" w:rsidR="00A87994" w:rsidRPr="00A87994" w:rsidRDefault="00A87994" w:rsidP="00A87994">
      <w:pPr>
        <w:pStyle w:val="Code"/>
        <w:rPr>
          <w:noProof/>
        </w:rPr>
      </w:pPr>
      <w:r w:rsidRPr="00A87994">
        <w:rPr>
          <w:noProof/>
        </w:rPr>
        <w:t xml:space="preserve">          in</w:t>
      </w:r>
    </w:p>
    <w:p w14:paraId="29CCBF35" w14:textId="77777777" w:rsidR="00A87994" w:rsidRPr="00A87994" w:rsidRDefault="00A87994" w:rsidP="00A87994">
      <w:pPr>
        <w:pStyle w:val="Code"/>
        <w:rPr>
          <w:noProof/>
        </w:rPr>
      </w:pPr>
      <w:r w:rsidRPr="00A87994">
        <w:rPr>
          <w:noProof/>
        </w:rPr>
        <w:t xml:space="preserve">              (Reference (\(s :: s') -&gt; </w:t>
      </w:r>
    </w:p>
    <w:p w14:paraId="2ED02E9E" w14:textId="77777777" w:rsidR="00A87994" w:rsidRPr="00A87994" w:rsidRDefault="00A87994" w:rsidP="00A87994">
      <w:pPr>
        <w:pStyle w:val="Code"/>
        <w:rPr>
          <w:noProof/>
        </w:rPr>
      </w:pPr>
      <w:r w:rsidRPr="00A87994">
        <w:rPr>
          <w:noProof/>
        </w:rPr>
        <w:t xml:space="preserve">                             let s' = convert s :: s</w:t>
      </w:r>
    </w:p>
    <w:p w14:paraId="03993F7D" w14:textId="77777777" w:rsidR="00A87994" w:rsidRPr="00A87994" w:rsidRDefault="00A87994" w:rsidP="00A87994">
      <w:pPr>
        <w:pStyle w:val="Code"/>
        <w:rPr>
          <w:noProof/>
        </w:rPr>
      </w:pPr>
      <w:r w:rsidRPr="00A87994">
        <w:rPr>
          <w:noProof/>
        </w:rPr>
        <w:t xml:space="preserve">                                 (v,s'') = getter s' :: (b,s)</w:t>
      </w:r>
    </w:p>
    <w:p w14:paraId="29255AF4" w14:textId="77777777" w:rsidR="00A87994" w:rsidRPr="00A87994" w:rsidRDefault="00A87994" w:rsidP="00A87994">
      <w:pPr>
        <w:pStyle w:val="Code"/>
        <w:rPr>
          <w:noProof/>
        </w:rPr>
      </w:pPr>
      <w:r w:rsidRPr="00A87994">
        <w:rPr>
          <w:noProof/>
        </w:rPr>
        <w:t xml:space="preserve">                             in (v,lift s'') :: (b,s'))</w:t>
      </w:r>
    </w:p>
    <w:p w14:paraId="191F137E" w14:textId="77777777" w:rsidR="00A87994" w:rsidRPr="00A87994" w:rsidRDefault="00A87994" w:rsidP="00A87994">
      <w:pPr>
        <w:pStyle w:val="Code"/>
        <w:rPr>
          <w:noProof/>
        </w:rPr>
      </w:pPr>
      <w:r w:rsidRPr="00A87994">
        <w:rPr>
          <w:noProof/>
        </w:rPr>
        <w:t xml:space="preserve">                          (\(s :: s') -&gt; \(x :: b) -&gt;</w:t>
      </w:r>
    </w:p>
    <w:p w14:paraId="583B7BE0" w14:textId="77777777" w:rsidR="00A87994" w:rsidRPr="00A87994" w:rsidRDefault="00A87994" w:rsidP="00A87994">
      <w:pPr>
        <w:pStyle w:val="Code"/>
        <w:rPr>
          <w:noProof/>
        </w:rPr>
      </w:pPr>
      <w:r w:rsidRPr="00A87994">
        <w:rPr>
          <w:noProof/>
        </w:rPr>
        <w:t xml:space="preserve">                             let s' = convert s :: s</w:t>
      </w:r>
    </w:p>
    <w:p w14:paraId="7D0C1591" w14:textId="77777777" w:rsidR="00A87994" w:rsidRPr="00A87994" w:rsidRDefault="00A87994" w:rsidP="00A87994">
      <w:pPr>
        <w:pStyle w:val="Code"/>
        <w:rPr>
          <w:noProof/>
        </w:rPr>
      </w:pPr>
      <w:r w:rsidRPr="00A87994">
        <w:rPr>
          <w:noProof/>
        </w:rPr>
        <w:t xml:space="preserve">                                 (v,s'') = getter s' :: (b,s)</w:t>
      </w:r>
    </w:p>
    <w:p w14:paraId="53A449AB" w14:textId="77777777" w:rsidR="00A87994" w:rsidRPr="00A87994" w:rsidRDefault="00A87994" w:rsidP="00A87994">
      <w:pPr>
        <w:pStyle w:val="Code"/>
        <w:rPr>
          <w:noProof/>
        </w:rPr>
      </w:pPr>
      <w:r w:rsidRPr="00A87994">
        <w:rPr>
          <w:noProof/>
        </w:rPr>
        <w:lastRenderedPageBreak/>
        <w:t xml:space="preserve">                                 ((),s''') = setter s'' x :: ((),s)</w:t>
      </w:r>
    </w:p>
    <w:p w14:paraId="60AB17D6" w14:textId="77777777" w:rsidR="00A87994" w:rsidRPr="00A87994" w:rsidRDefault="00A87994" w:rsidP="00A87994">
      <w:pPr>
        <w:pStyle w:val="Code"/>
        <w:rPr>
          <w:noProof/>
        </w:rPr>
      </w:pPr>
      <w:r w:rsidRPr="00A87994">
        <w:rPr>
          <w:noProof/>
        </w:rPr>
        <w:t xml:space="preserve">                             in ((),lift s''')))</w:t>
      </w:r>
    </w:p>
    <w:p w14:paraId="1EBE4A1B" w14:textId="77777777" w:rsidR="00A87994" w:rsidRPr="00A87994" w:rsidRDefault="00A87994" w:rsidP="00A87994">
      <w:pPr>
        <w:pStyle w:val="Code"/>
        <w:rPr>
          <w:noProof/>
        </w:rPr>
      </w:pPr>
    </w:p>
    <w:p w14:paraId="052DADBA" w14:textId="77777777" w:rsidR="00A87994" w:rsidRPr="00A87994" w:rsidRDefault="00A87994" w:rsidP="00A87994">
      <w:pPr>
        <w:pStyle w:val="Code"/>
        <w:rPr>
          <w:noProof/>
        </w:rPr>
      </w:pPr>
      <w:r w:rsidRPr="00A87994">
        <w:rPr>
          <w:noProof/>
        </w:rPr>
        <w:t>(&lt;&lt;-) :: forall a s a' b c n . (CNum n, HasField n (Method a' b c) a) =&gt; (Reference s a,(a'-&gt;a),(a-&gt;a')) -&gt; n -&gt; (b -&gt; Reference s c)</w:t>
      </w:r>
    </w:p>
    <w:p w14:paraId="446E69B9" w14:textId="77777777" w:rsidR="00A87994" w:rsidRPr="00A87994" w:rsidRDefault="00A87994" w:rsidP="00A87994">
      <w:pPr>
        <w:pStyle w:val="Code"/>
        <w:rPr>
          <w:noProof/>
        </w:rPr>
      </w:pPr>
      <w:r w:rsidRPr="00A87994">
        <w:rPr>
          <w:noProof/>
        </w:rPr>
        <w:t>(&lt;&lt;-) (Reference get set,convert,lift) n =</w:t>
      </w:r>
    </w:p>
    <w:p w14:paraId="5ADABE0A" w14:textId="77777777" w:rsidR="00A87994" w:rsidRPr="00A87994" w:rsidRDefault="00A87994" w:rsidP="00A87994">
      <w:pPr>
        <w:pStyle w:val="Code"/>
        <w:rPr>
          <w:noProof/>
        </w:rPr>
      </w:pPr>
      <w:r w:rsidRPr="00A87994">
        <w:rPr>
          <w:noProof/>
        </w:rPr>
        <w:t xml:space="preserve">  \(x :: b) -&gt; </w:t>
      </w:r>
    </w:p>
    <w:p w14:paraId="14B96BB0" w14:textId="77777777" w:rsidR="00A87994" w:rsidRPr="00A87994" w:rsidRDefault="00A87994" w:rsidP="00A87994">
      <w:pPr>
        <w:pStyle w:val="Code"/>
        <w:rPr>
          <w:noProof/>
        </w:rPr>
      </w:pPr>
      <w:r w:rsidRPr="00A87994">
        <w:rPr>
          <w:noProof/>
        </w:rPr>
        <w:t xml:space="preserve">      from_constant( Constant(\(s :: s)-&gt;</w:t>
      </w:r>
    </w:p>
    <w:p w14:paraId="2865018D" w14:textId="77777777" w:rsidR="00A87994" w:rsidRPr="00A87994" w:rsidRDefault="00A87994" w:rsidP="00A87994">
      <w:pPr>
        <w:pStyle w:val="Code"/>
        <w:rPr>
          <w:noProof/>
        </w:rPr>
      </w:pPr>
      <w:r w:rsidRPr="00A87994">
        <w:rPr>
          <w:noProof/>
        </w:rPr>
        <w:t xml:space="preserve">                        let (v,s') = get s :: (a,s)</w:t>
      </w:r>
    </w:p>
    <w:p w14:paraId="45F9440E" w14:textId="77777777" w:rsidR="00A87994" w:rsidRPr="00A87994" w:rsidRDefault="00A87994" w:rsidP="00A87994">
      <w:pPr>
        <w:pStyle w:val="Code"/>
        <w:rPr>
          <w:noProof/>
        </w:rPr>
      </w:pPr>
      <w:r w:rsidRPr="00A87994">
        <w:rPr>
          <w:noProof/>
        </w:rPr>
        <w:t xml:space="preserve">                            m = v .! n</w:t>
      </w:r>
    </w:p>
    <w:p w14:paraId="06B4B205" w14:textId="77777777" w:rsidR="00A87994" w:rsidRPr="00A87994" w:rsidRDefault="00A87994" w:rsidP="00A87994">
      <w:pPr>
        <w:pStyle w:val="Code"/>
        <w:rPr>
          <w:noProof/>
        </w:rPr>
      </w:pPr>
      <w:r w:rsidRPr="00A87994">
        <w:rPr>
          <w:noProof/>
        </w:rPr>
        <w:t xml:space="preserve">                            ry = m x :: Reference a' c</w:t>
      </w:r>
    </w:p>
    <w:p w14:paraId="5D1E10A1" w14:textId="77777777" w:rsidR="00A87994" w:rsidRPr="00A87994" w:rsidRDefault="00A87994" w:rsidP="00A87994">
      <w:pPr>
        <w:pStyle w:val="Code"/>
        <w:rPr>
          <w:noProof/>
        </w:rPr>
      </w:pPr>
      <w:r w:rsidRPr="00A87994">
        <w:rPr>
          <w:noProof/>
        </w:rPr>
        <w:t xml:space="preserve">                            (y,v') = getter ry (lift v) :: (c,a')</w:t>
      </w:r>
    </w:p>
    <w:p w14:paraId="6570CDC6" w14:textId="77777777" w:rsidR="00A87994" w:rsidRPr="00A87994" w:rsidRDefault="00A87994" w:rsidP="00A87994">
      <w:pPr>
        <w:pStyle w:val="Code"/>
        <w:rPr>
          <w:noProof/>
        </w:rPr>
      </w:pPr>
      <w:r w:rsidRPr="00A87994">
        <w:rPr>
          <w:noProof/>
        </w:rPr>
        <w:t xml:space="preserve">                            v'' = convert v'</w:t>
      </w:r>
    </w:p>
    <w:p w14:paraId="3393043D" w14:textId="77777777" w:rsidR="00A87994" w:rsidRPr="00A87994" w:rsidRDefault="00A87994" w:rsidP="00A87994">
      <w:pPr>
        <w:pStyle w:val="Code"/>
        <w:rPr>
          <w:noProof/>
        </w:rPr>
      </w:pPr>
      <w:r w:rsidRPr="00A87994">
        <w:rPr>
          <w:noProof/>
        </w:rPr>
        <w:t xml:space="preserve">                            ((),s'') = set s' v''</w:t>
      </w:r>
    </w:p>
    <w:p w14:paraId="2A1673CD" w14:textId="77777777" w:rsidR="00A87994" w:rsidRDefault="00A87994" w:rsidP="00A87994">
      <w:pPr>
        <w:pStyle w:val="Code"/>
        <w:rPr>
          <w:noProof/>
        </w:rPr>
      </w:pPr>
      <w:r w:rsidRPr="00A87994">
        <w:rPr>
          <w:noProof/>
        </w:rPr>
        <w:t xml:space="preserve">                            </w:t>
      </w:r>
      <w:r>
        <w:rPr>
          <w:noProof/>
        </w:rPr>
        <w:t>in (y,s'')))</w:t>
      </w:r>
    </w:p>
    <w:p w14:paraId="38EBC623" w14:textId="77777777" w:rsidR="00663656" w:rsidRPr="00A92129" w:rsidRDefault="00663656" w:rsidP="00A92129">
      <w:pPr>
        <w:autoSpaceDE w:val="0"/>
        <w:autoSpaceDN w:val="0"/>
        <w:adjustRightInd w:val="0"/>
        <w:spacing w:after="0"/>
        <w:jc w:val="left"/>
        <w:rPr>
          <w:rFonts w:ascii="Consolas" w:hAnsi="Consolas" w:cs="Consolas"/>
          <w:sz w:val="19"/>
          <w:szCs w:val="19"/>
          <w:lang w:val="en-US"/>
        </w:rPr>
      </w:pPr>
    </w:p>
    <w:p w14:paraId="51E23955" w14:textId="6B7BB4FE" w:rsidR="00C10491" w:rsidRDefault="00C10491" w:rsidP="00C10491">
      <w:pPr>
        <w:pStyle w:val="Heading2"/>
        <w:rPr>
          <w:lang w:val="en-US"/>
        </w:rPr>
      </w:pPr>
      <w:r>
        <w:rPr>
          <w:lang w:val="en-US"/>
        </w:rPr>
        <w:t>Small Client Code Sample</w:t>
      </w:r>
    </w:p>
    <w:p w14:paraId="63E7FFC0" w14:textId="77777777" w:rsidR="0085798E" w:rsidRPr="0085798E" w:rsidRDefault="0085798E" w:rsidP="0085798E">
      <w:pPr>
        <w:pStyle w:val="Code"/>
        <w:rPr>
          <w:noProof/>
        </w:rPr>
      </w:pPr>
      <w:bookmarkStart w:id="0" w:name="_GoBack"/>
      <w:r w:rsidRPr="0085798E">
        <w:rPr>
          <w:noProof/>
        </w:rPr>
        <w:t>val = firstLabel</w:t>
      </w:r>
    </w:p>
    <w:p w14:paraId="564B4523" w14:textId="77777777" w:rsidR="0085798E" w:rsidRPr="0085798E" w:rsidRDefault="0085798E" w:rsidP="0085798E">
      <w:pPr>
        <w:pStyle w:val="Code"/>
        <w:rPr>
          <w:noProof/>
        </w:rPr>
      </w:pPr>
      <w:r w:rsidRPr="0085798E">
        <w:rPr>
          <w:noProof/>
        </w:rPr>
        <w:t>incr = nextLabel val</w:t>
      </w:r>
    </w:p>
    <w:p w14:paraId="20A82822" w14:textId="77777777" w:rsidR="0085798E" w:rsidRPr="0085798E" w:rsidRDefault="0085798E" w:rsidP="0085798E">
      <w:pPr>
        <w:pStyle w:val="Code"/>
        <w:rPr>
          <w:noProof/>
        </w:rPr>
      </w:pPr>
    </w:p>
    <w:p w14:paraId="6E1860B6" w14:textId="77777777" w:rsidR="0085798E" w:rsidRPr="0085798E" w:rsidRDefault="0085798E" w:rsidP="0085798E">
      <w:pPr>
        <w:pStyle w:val="Code"/>
        <w:rPr>
          <w:noProof/>
        </w:rPr>
      </w:pPr>
      <w:r w:rsidRPr="0085798E">
        <w:rPr>
          <w:noProof/>
        </w:rPr>
        <w:t xml:space="preserve">--instance Convert (Counter RecCounter) RecCounter where </w:t>
      </w:r>
    </w:p>
    <w:p w14:paraId="38432772" w14:textId="77777777" w:rsidR="0085798E" w:rsidRPr="0085798E" w:rsidRDefault="0085798E" w:rsidP="0085798E">
      <w:pPr>
        <w:pStyle w:val="Code"/>
        <w:rPr>
          <w:noProof/>
        </w:rPr>
      </w:pPr>
      <w:r w:rsidRPr="0085798E">
        <w:rPr>
          <w:noProof/>
        </w:rPr>
        <w:t>convert (RecCounter r) = r</w:t>
      </w:r>
    </w:p>
    <w:p w14:paraId="034D0786" w14:textId="77777777" w:rsidR="0085798E" w:rsidRPr="0085798E" w:rsidRDefault="0085798E" w:rsidP="0085798E">
      <w:pPr>
        <w:pStyle w:val="Code"/>
        <w:rPr>
          <w:noProof/>
        </w:rPr>
      </w:pPr>
    </w:p>
    <w:p w14:paraId="3D26619E" w14:textId="77777777" w:rsidR="0085798E" w:rsidRPr="0085798E" w:rsidRDefault="0085798E" w:rsidP="0085798E">
      <w:pPr>
        <w:pStyle w:val="Code"/>
        <w:rPr>
          <w:noProof/>
        </w:rPr>
      </w:pPr>
      <w:r w:rsidRPr="0085798E">
        <w:rPr>
          <w:noProof/>
        </w:rPr>
        <w:t>type Counter k = (Integer :* Method k () () :* EmptyRecord)</w:t>
      </w:r>
    </w:p>
    <w:p w14:paraId="047BBE40" w14:textId="77777777" w:rsidR="0085798E" w:rsidRPr="0085798E" w:rsidRDefault="0085798E" w:rsidP="0085798E">
      <w:pPr>
        <w:pStyle w:val="Code"/>
        <w:rPr>
          <w:noProof/>
        </w:rPr>
      </w:pPr>
      <w:r w:rsidRPr="0085798E">
        <w:rPr>
          <w:noProof/>
        </w:rPr>
        <w:t>data RecCounter = RecCounter (Counter RecCounter)</w:t>
      </w:r>
    </w:p>
    <w:p w14:paraId="1A3E4B2F" w14:textId="77777777" w:rsidR="0085798E" w:rsidRPr="0085798E" w:rsidRDefault="0085798E" w:rsidP="0085798E">
      <w:pPr>
        <w:pStyle w:val="Code"/>
        <w:rPr>
          <w:noProof/>
        </w:rPr>
      </w:pPr>
    </w:p>
    <w:p w14:paraId="62D70ACF" w14:textId="77777777" w:rsidR="0085798E" w:rsidRPr="0085798E" w:rsidRDefault="0085798E" w:rsidP="0085798E">
      <w:pPr>
        <w:pStyle w:val="Code"/>
        <w:rPr>
          <w:noProof/>
        </w:rPr>
      </w:pPr>
      <w:r w:rsidRPr="0085798E">
        <w:rPr>
          <w:noProof/>
        </w:rPr>
        <w:t>m = mk_method convert RecCounter</w:t>
      </w:r>
    </w:p>
    <w:p w14:paraId="6EC6A500" w14:textId="77777777" w:rsidR="0085798E" w:rsidRPr="0085798E" w:rsidRDefault="0085798E" w:rsidP="0085798E">
      <w:pPr>
        <w:pStyle w:val="Code"/>
        <w:rPr>
          <w:noProof/>
        </w:rPr>
      </w:pPr>
      <w:r w:rsidRPr="0085798E">
        <w:rPr>
          <w:noProof/>
        </w:rPr>
        <w:t xml:space="preserve">                (\() -&gt;</w:t>
      </w:r>
    </w:p>
    <w:p w14:paraId="55B4F03A" w14:textId="77777777" w:rsidR="0085798E" w:rsidRPr="0085798E" w:rsidRDefault="0085798E" w:rsidP="0085798E">
      <w:pPr>
        <w:pStyle w:val="Code"/>
        <w:rPr>
          <w:noProof/>
        </w:rPr>
      </w:pPr>
      <w:r w:rsidRPr="0085798E">
        <w:rPr>
          <w:noProof/>
        </w:rPr>
        <w:t xml:space="preserve">                 (do v &lt;- ((this &lt;-- val) :: Reference (Counter RecCounter) Integer)</w:t>
      </w:r>
    </w:p>
    <w:p w14:paraId="1970CB3F" w14:textId="77777777" w:rsidR="0085798E" w:rsidRPr="0085798E" w:rsidRDefault="0085798E" w:rsidP="0085798E">
      <w:pPr>
        <w:pStyle w:val="Code"/>
        <w:rPr>
          <w:noProof/>
        </w:rPr>
      </w:pPr>
      <w:r w:rsidRPr="0085798E">
        <w:rPr>
          <w:noProof/>
        </w:rPr>
        <w:t xml:space="preserve">                     (this &lt;-- val) =: (v+1) :: Reference (Counter RecCounter) ()</w:t>
      </w:r>
    </w:p>
    <w:p w14:paraId="1731F220" w14:textId="77777777" w:rsidR="0085798E" w:rsidRPr="0085798E" w:rsidRDefault="0085798E" w:rsidP="0085798E">
      <w:pPr>
        <w:pStyle w:val="Code"/>
        <w:rPr>
          <w:noProof/>
        </w:rPr>
      </w:pPr>
      <w:r w:rsidRPr="0085798E">
        <w:rPr>
          <w:noProof/>
        </w:rPr>
        <w:t xml:space="preserve">                     return ()))</w:t>
      </w:r>
    </w:p>
    <w:p w14:paraId="72227EFA" w14:textId="77777777" w:rsidR="0085798E" w:rsidRPr="0085798E" w:rsidRDefault="0085798E" w:rsidP="0085798E">
      <w:pPr>
        <w:pStyle w:val="Code"/>
        <w:rPr>
          <w:noProof/>
        </w:rPr>
      </w:pPr>
    </w:p>
    <w:p w14:paraId="306E365B" w14:textId="77777777" w:rsidR="0085798E" w:rsidRPr="0085798E" w:rsidRDefault="0085798E" w:rsidP="0085798E">
      <w:pPr>
        <w:pStyle w:val="Code"/>
        <w:rPr>
          <w:noProof/>
        </w:rPr>
      </w:pPr>
      <w:r w:rsidRPr="0085798E">
        <w:rPr>
          <w:noProof/>
        </w:rPr>
        <w:t>mk_test :: Integer -&gt; RecCounter</w:t>
      </w:r>
    </w:p>
    <w:p w14:paraId="0F280C5D" w14:textId="77777777" w:rsidR="0085798E" w:rsidRPr="0085798E" w:rsidRDefault="0085798E" w:rsidP="0085798E">
      <w:pPr>
        <w:pStyle w:val="Code"/>
        <w:rPr>
          <w:noProof/>
        </w:rPr>
      </w:pPr>
      <w:r w:rsidRPr="0085798E">
        <w:rPr>
          <w:noProof/>
        </w:rPr>
        <w:t xml:space="preserve">mk_test i = </w:t>
      </w:r>
    </w:p>
    <w:p w14:paraId="0E6F1452" w14:textId="77777777" w:rsidR="0085798E" w:rsidRPr="0085798E" w:rsidRDefault="0085798E" w:rsidP="0085798E">
      <w:pPr>
        <w:pStyle w:val="Code"/>
        <w:rPr>
          <w:noProof/>
        </w:rPr>
      </w:pPr>
      <w:r w:rsidRPr="0085798E">
        <w:rPr>
          <w:noProof/>
        </w:rPr>
        <w:t xml:space="preserve">    RecCounter(    val .= i</w:t>
      </w:r>
    </w:p>
    <w:p w14:paraId="566B3AAC" w14:textId="77777777" w:rsidR="0085798E" w:rsidRPr="0085798E" w:rsidRDefault="0085798E" w:rsidP="0085798E">
      <w:pPr>
        <w:pStyle w:val="Code"/>
        <w:rPr>
          <w:noProof/>
        </w:rPr>
      </w:pPr>
      <w:r w:rsidRPr="0085798E">
        <w:rPr>
          <w:noProof/>
        </w:rPr>
        <w:t xml:space="preserve">                .* incr .= m</w:t>
      </w:r>
    </w:p>
    <w:p w14:paraId="6AB6AAC1" w14:textId="77777777" w:rsidR="0085798E" w:rsidRPr="0085798E" w:rsidRDefault="0085798E" w:rsidP="0085798E">
      <w:pPr>
        <w:pStyle w:val="Code"/>
        <w:rPr>
          <w:noProof/>
        </w:rPr>
      </w:pPr>
      <w:r w:rsidRPr="0085798E">
        <w:rPr>
          <w:noProof/>
        </w:rPr>
        <w:t xml:space="preserve">                .* EmptyRecord)</w:t>
      </w:r>
    </w:p>
    <w:p w14:paraId="7CC198E2" w14:textId="77777777" w:rsidR="0085798E" w:rsidRPr="0085798E" w:rsidRDefault="0085798E" w:rsidP="0085798E">
      <w:pPr>
        <w:pStyle w:val="Code"/>
        <w:rPr>
          <w:noProof/>
        </w:rPr>
      </w:pPr>
    </w:p>
    <w:p w14:paraId="2A131016" w14:textId="77777777" w:rsidR="0085798E" w:rsidRPr="0085798E" w:rsidRDefault="0085798E" w:rsidP="0085798E">
      <w:pPr>
        <w:pStyle w:val="Code"/>
        <w:rPr>
          <w:noProof/>
        </w:rPr>
      </w:pPr>
      <w:r w:rsidRPr="0085798E">
        <w:rPr>
          <w:noProof/>
        </w:rPr>
        <w:t>RecCounter test' = mk_test 0</w:t>
      </w:r>
    </w:p>
    <w:p w14:paraId="385CEABE" w14:textId="77777777" w:rsidR="0085798E" w:rsidRPr="0085798E" w:rsidRDefault="0085798E" w:rsidP="0085798E">
      <w:pPr>
        <w:pStyle w:val="Code"/>
        <w:rPr>
          <w:noProof/>
        </w:rPr>
      </w:pPr>
    </w:p>
    <w:p w14:paraId="5FA65130" w14:textId="77777777" w:rsidR="0085798E" w:rsidRPr="0085798E" w:rsidRDefault="0085798E" w:rsidP="0085798E">
      <w:pPr>
        <w:pStyle w:val="Code"/>
        <w:rPr>
          <w:noProof/>
        </w:rPr>
      </w:pPr>
      <w:r w:rsidRPr="0085798E">
        <w:rPr>
          <w:noProof/>
        </w:rPr>
        <w:t>res2 :: Reference (Counter RecCounter) Integer</w:t>
      </w:r>
    </w:p>
    <w:p w14:paraId="0A859A4C" w14:textId="77777777" w:rsidR="0085798E" w:rsidRPr="0085798E" w:rsidRDefault="0085798E" w:rsidP="0085798E">
      <w:pPr>
        <w:pStyle w:val="Code"/>
        <w:rPr>
          <w:noProof/>
        </w:rPr>
      </w:pPr>
      <w:r w:rsidRPr="0085798E">
        <w:rPr>
          <w:noProof/>
        </w:rPr>
        <w:t>res2 = do ((this,convert,RecCounter) &lt;&lt;- incr) () :: Reference (Counter RecCounter) ()</w:t>
      </w:r>
    </w:p>
    <w:p w14:paraId="427D12C0" w14:textId="77777777" w:rsidR="0085798E" w:rsidRPr="0085798E" w:rsidRDefault="0085798E" w:rsidP="0085798E">
      <w:pPr>
        <w:pStyle w:val="Code"/>
        <w:rPr>
          <w:noProof/>
        </w:rPr>
      </w:pPr>
      <w:r w:rsidRPr="0085798E">
        <w:rPr>
          <w:noProof/>
        </w:rPr>
        <w:t xml:space="preserve">          ((this,convert,RecCounter) &lt;&lt;- incr) () :: Reference (Counter RecCounter) ()</w:t>
      </w:r>
    </w:p>
    <w:p w14:paraId="534531FB" w14:textId="77777777" w:rsidR="0085798E" w:rsidRPr="0085798E" w:rsidRDefault="0085798E" w:rsidP="0085798E">
      <w:pPr>
        <w:pStyle w:val="Code"/>
        <w:rPr>
          <w:noProof/>
        </w:rPr>
      </w:pPr>
      <w:r w:rsidRPr="0085798E">
        <w:rPr>
          <w:noProof/>
        </w:rPr>
        <w:t xml:space="preserve">          v &lt;- (this &lt;-- val)</w:t>
      </w:r>
    </w:p>
    <w:p w14:paraId="209B490C" w14:textId="77777777" w:rsidR="0085798E" w:rsidRPr="0085798E" w:rsidRDefault="0085798E" w:rsidP="0085798E">
      <w:pPr>
        <w:pStyle w:val="Code"/>
        <w:rPr>
          <w:noProof/>
        </w:rPr>
      </w:pPr>
      <w:r w:rsidRPr="0085798E">
        <w:rPr>
          <w:noProof/>
        </w:rPr>
        <w:t xml:space="preserve">          return v</w:t>
      </w:r>
    </w:p>
    <w:p w14:paraId="004E0331" w14:textId="77777777" w:rsidR="0085798E" w:rsidRPr="0085798E" w:rsidRDefault="0085798E" w:rsidP="0085798E">
      <w:pPr>
        <w:pStyle w:val="Code"/>
        <w:rPr>
          <w:noProof/>
        </w:rPr>
      </w:pPr>
    </w:p>
    <w:p w14:paraId="4BDD1A42" w14:textId="77777777" w:rsidR="0085798E" w:rsidRPr="0085798E" w:rsidRDefault="0085798E" w:rsidP="0085798E">
      <w:pPr>
        <w:pStyle w:val="Code"/>
        <w:rPr>
          <w:noProof/>
        </w:rPr>
      </w:pPr>
      <w:r w:rsidRPr="0085798E">
        <w:rPr>
          <w:noProof/>
        </w:rPr>
        <w:t>count = fst (getter res2 test')</w:t>
      </w:r>
    </w:p>
    <w:bookmarkEnd w:id="0"/>
    <w:p w14:paraId="0D4418D6" w14:textId="77777777" w:rsidR="00C10491" w:rsidRPr="009B18E1" w:rsidRDefault="00C10491" w:rsidP="00C10491">
      <w:pPr>
        <w:autoSpaceDE w:val="0"/>
        <w:autoSpaceDN w:val="0"/>
        <w:adjustRightInd w:val="0"/>
        <w:spacing w:after="0"/>
        <w:jc w:val="left"/>
        <w:rPr>
          <w:rFonts w:ascii="Consolas" w:hAnsi="Consolas" w:cs="Consolas"/>
          <w:sz w:val="19"/>
          <w:szCs w:val="19"/>
          <w:lang w:val="en-US"/>
        </w:rPr>
      </w:pPr>
    </w:p>
    <w:p w14:paraId="17399CFE" w14:textId="0EA2C43C" w:rsidR="00C10491" w:rsidRPr="0020499F" w:rsidRDefault="006A7A9C" w:rsidP="0020499F">
      <w:pPr>
        <w:rPr>
          <w:lang w:val="en-US"/>
        </w:rPr>
      </w:pPr>
      <w:r>
        <w:rPr>
          <w:lang w:val="en-US"/>
        </w:rPr>
        <w:t xml:space="preserve">Of course </w:t>
      </w:r>
      <w:r w:rsidRPr="006A7A9C">
        <w:rPr>
          <w:rStyle w:val="CodeChar"/>
        </w:rPr>
        <w:t>count</w:t>
      </w:r>
      <w:r>
        <w:rPr>
          <w:lang w:val="en-US"/>
        </w:rPr>
        <w:t xml:space="preserve"> has value 2.</w:t>
      </w:r>
    </w:p>
    <w:p w14:paraId="0A1B9719" w14:textId="77777777" w:rsidR="008E1C96" w:rsidRDefault="008E1C96" w:rsidP="008E1C96">
      <w:pPr>
        <w:pStyle w:val="Heading1"/>
        <w:rPr>
          <w:lang w:val="en-US"/>
        </w:rPr>
      </w:pPr>
      <w:r>
        <w:rPr>
          <w:lang w:val="en-US"/>
        </w:rPr>
        <w:t>Shapes Benchmark</w:t>
      </w:r>
    </w:p>
    <w:p w14:paraId="5F8061DD" w14:textId="4D2F7EE1" w:rsidR="008E1C96" w:rsidRDefault="008E1C96" w:rsidP="008E1C96">
      <w:pPr>
        <w:rPr>
          <w:lang w:val="en-US"/>
        </w:rPr>
      </w:pPr>
      <w:r>
        <w:rPr>
          <w:lang w:val="en-US"/>
        </w:rPr>
        <w:t>An important benchmark for object encodings is that of representing a hierarchy of shapes. The shapes problem is significant because it helps understand how the object system in question solves the most relevant issues that arise when dealing with objects:</w:t>
      </w:r>
    </w:p>
    <w:p w14:paraId="3223612B" w14:textId="345E524D" w:rsidR="008E1C96" w:rsidRDefault="008E1C96" w:rsidP="008E1C96">
      <w:pPr>
        <w:pStyle w:val="ListParagraph"/>
        <w:numPr>
          <w:ilvl w:val="0"/>
          <w:numId w:val="19"/>
        </w:numPr>
        <w:rPr>
          <w:lang w:val="en-US"/>
        </w:rPr>
      </w:pPr>
      <w:r>
        <w:rPr>
          <w:lang w:val="en-US"/>
        </w:rPr>
        <w:t xml:space="preserve">how </w:t>
      </w:r>
      <w:r w:rsidR="00A14E93">
        <w:rPr>
          <w:lang w:val="en-US"/>
        </w:rPr>
        <w:t>does inheritance work</w:t>
      </w:r>
    </w:p>
    <w:p w14:paraId="68D2D034" w14:textId="5223D8E9" w:rsidR="008E1C96" w:rsidRDefault="008E1C96" w:rsidP="008E1C96">
      <w:pPr>
        <w:pStyle w:val="ListParagraph"/>
        <w:numPr>
          <w:ilvl w:val="0"/>
          <w:numId w:val="19"/>
        </w:numPr>
        <w:rPr>
          <w:lang w:val="en-US"/>
        </w:rPr>
      </w:pPr>
      <w:r>
        <w:rPr>
          <w:lang w:val="en-US"/>
        </w:rPr>
        <w:t xml:space="preserve">how </w:t>
      </w:r>
      <w:r w:rsidR="00A14E93">
        <w:rPr>
          <w:lang w:val="en-US"/>
        </w:rPr>
        <w:t>do we perform upcasting</w:t>
      </w:r>
    </w:p>
    <w:p w14:paraId="1307D209" w14:textId="545FF608" w:rsidR="008E1C96" w:rsidRDefault="008E1C96" w:rsidP="008E1C96">
      <w:pPr>
        <w:rPr>
          <w:lang w:val="en-US"/>
        </w:rPr>
      </w:pPr>
      <w:r>
        <w:rPr>
          <w:lang w:val="en-US"/>
        </w:rPr>
        <w:t xml:space="preserve">We believe </w:t>
      </w:r>
      <w:r w:rsidR="00A14E93">
        <w:rPr>
          <w:lang w:val="en-US"/>
        </w:rPr>
        <w:t>that our system answers quite well to these two fundamental aspects of object-oriented programming. Notice in fact that the (</w:t>
      </w:r>
      <w:r w:rsidR="00A14E93" w:rsidRPr="00A14E93">
        <w:rPr>
          <w:rStyle w:val="CodeChar"/>
        </w:rPr>
        <w:t>&lt;--</w:t>
      </w:r>
      <w:r w:rsidR="00A14E93">
        <w:rPr>
          <w:lang w:val="en-US"/>
        </w:rPr>
        <w:t>) operator is actually a coercion operator that turns a reference (an instance of an object) into another reference contained in the value returned by the first. The returned reference can be used in a mutable fashion: modifying it will modify the original, containing object as well. As such, the (</w:t>
      </w:r>
      <w:r w:rsidR="00A14E93" w:rsidRPr="00A14E93">
        <w:rPr>
          <w:rStyle w:val="CodeChar"/>
        </w:rPr>
        <w:t>&lt;--</w:t>
      </w:r>
      <w:r w:rsidR="00A14E93">
        <w:rPr>
          <w:lang w:val="en-US"/>
        </w:rPr>
        <w:t xml:space="preserve">) operator can be seen as a casting operator, where a record inherits all the types (objects or </w:t>
      </w:r>
      <w:r w:rsidR="00A14E93">
        <w:rPr>
          <w:lang w:val="en-US"/>
        </w:rPr>
        <w:lastRenderedPageBreak/>
        <w:t xml:space="preserve">values) that it exposes as public fields. </w:t>
      </w:r>
      <w:r w:rsidR="00847E5A">
        <w:rPr>
          <w:lang w:val="en-US"/>
        </w:rPr>
        <w:t xml:space="preserve">Our issues are </w:t>
      </w:r>
      <w:r w:rsidR="00A14E93">
        <w:rPr>
          <w:lang w:val="en-US"/>
        </w:rPr>
        <w:t>thus solved</w:t>
      </w:r>
      <w:r w:rsidR="00847E5A">
        <w:rPr>
          <w:lang w:val="en-US"/>
        </w:rPr>
        <w:t>: inheritance is multiple and it works by containing as public fields the inherited types; casting is explicit and is performed via the (</w:t>
      </w:r>
      <w:r w:rsidR="00847E5A" w:rsidRPr="00A14E93">
        <w:rPr>
          <w:rStyle w:val="CodeChar"/>
        </w:rPr>
        <w:t>&lt;--</w:t>
      </w:r>
      <w:r w:rsidR="00847E5A">
        <w:rPr>
          <w:lang w:val="en-US"/>
        </w:rPr>
        <w:t>) operator.</w:t>
      </w:r>
    </w:p>
    <w:p w14:paraId="006E7BE8" w14:textId="6FF89CB1" w:rsidR="00847E5A" w:rsidRDefault="00535E6D" w:rsidP="008E1C96">
      <w:pPr>
        <w:rPr>
          <w:lang w:val="en-US"/>
        </w:rPr>
      </w:pPr>
      <w:r>
        <w:rPr>
          <w:lang w:val="en-US"/>
        </w:rPr>
        <w:t>Let us dive in our example code.</w:t>
      </w:r>
    </w:p>
    <w:p w14:paraId="2FA031C1" w14:textId="769F79D3" w:rsidR="00535E6D" w:rsidRDefault="00535E6D" w:rsidP="008E1C96">
      <w:pPr>
        <w:rPr>
          <w:lang w:val="en-US"/>
        </w:rPr>
      </w:pPr>
      <w:r>
        <w:rPr>
          <w:lang w:val="en-US"/>
        </w:rPr>
        <w:t>We define a shape as a position (x and y), a move method that takes the new position, and an abstract draw method that returns a string (the result of drawing):</w:t>
      </w:r>
    </w:p>
    <w:p w14:paraId="4607C96B" w14:textId="77777777" w:rsidR="00535E6D" w:rsidRPr="00535E6D" w:rsidRDefault="00535E6D" w:rsidP="00535E6D">
      <w:pPr>
        <w:pStyle w:val="Code"/>
        <w:rPr>
          <w:noProof/>
        </w:rPr>
      </w:pPr>
      <w:r w:rsidRPr="00535E6D">
        <w:rPr>
          <w:noProof/>
        </w:rPr>
        <w:t>type Shape k = Integer :* Integer :* (Position -&gt; ((),k)) :* (() -&gt; (String,k)) :* EmptyRecord</w:t>
      </w:r>
    </w:p>
    <w:p w14:paraId="33C6F666" w14:textId="77777777" w:rsidR="00535E6D" w:rsidRDefault="00535E6D" w:rsidP="00535E6D">
      <w:pPr>
        <w:pStyle w:val="Code"/>
        <w:rPr>
          <w:noProof/>
        </w:rPr>
      </w:pPr>
      <w:r w:rsidRPr="00535E6D">
        <w:rPr>
          <w:noProof/>
        </w:rPr>
        <w:t>data RecShape = RecShape (Shape RecShape)</w:t>
      </w:r>
    </w:p>
    <w:p w14:paraId="04685E95" w14:textId="7F9DC4FC" w:rsidR="00535E6D" w:rsidRPr="00535E6D" w:rsidRDefault="00535E6D" w:rsidP="00535E6D">
      <w:pPr>
        <w:rPr>
          <w:noProof/>
          <w:lang w:val="en-US"/>
        </w:rPr>
      </w:pPr>
      <w:r w:rsidRPr="00535E6D">
        <w:rPr>
          <w:noProof/>
          <w:lang w:val="en-US"/>
        </w:rPr>
        <w:br/>
        <w:t xml:space="preserve">being the draw </w:t>
      </w:r>
      <w:r>
        <w:rPr>
          <w:noProof/>
          <w:lang w:val="en-US"/>
        </w:rPr>
        <w:t xml:space="preserve">method </w:t>
      </w:r>
      <w:r w:rsidRPr="00535E6D">
        <w:rPr>
          <w:noProof/>
          <w:lang w:val="en-US"/>
        </w:rPr>
        <w:t xml:space="preserve">abstract, it </w:t>
      </w:r>
      <w:r>
        <w:rPr>
          <w:noProof/>
          <w:lang w:val="en-US"/>
        </w:rPr>
        <w:t>is passed to the shape constructor and invoked directly as the body of the draw method. We could also give the internal draw function access to the private fields x and y, thus making them protected rather than private, but this is not strictly necessary:</w:t>
      </w:r>
    </w:p>
    <w:p w14:paraId="72E76970" w14:textId="77777777" w:rsidR="00535E6D" w:rsidRPr="00535E6D" w:rsidRDefault="00535E6D" w:rsidP="00535E6D">
      <w:pPr>
        <w:pStyle w:val="Code"/>
        <w:rPr>
          <w:noProof/>
        </w:rPr>
      </w:pPr>
      <w:r w:rsidRPr="00535E6D">
        <w:rPr>
          <w:noProof/>
        </w:rPr>
        <w:t>mk_shape :: (Position,(() -&gt; String)) -&gt; RecShape</w:t>
      </w:r>
    </w:p>
    <w:p w14:paraId="32C4EB58" w14:textId="77777777" w:rsidR="00535E6D" w:rsidRPr="00535E6D" w:rsidRDefault="00535E6D" w:rsidP="00535E6D">
      <w:pPr>
        <w:pStyle w:val="Code"/>
        <w:rPr>
          <w:noProof/>
        </w:rPr>
      </w:pPr>
      <w:r w:rsidRPr="00535E6D">
        <w:rPr>
          <w:noProof/>
        </w:rPr>
        <w:t xml:space="preserve">mk_shape (p@(xv,yv),draw_f) = </w:t>
      </w:r>
    </w:p>
    <w:p w14:paraId="478559F9" w14:textId="77777777" w:rsidR="00535E6D" w:rsidRPr="00535E6D" w:rsidRDefault="00535E6D" w:rsidP="00535E6D">
      <w:pPr>
        <w:pStyle w:val="Code"/>
        <w:rPr>
          <w:noProof/>
        </w:rPr>
      </w:pPr>
      <w:r w:rsidRPr="00535E6D">
        <w:rPr>
          <w:noProof/>
        </w:rPr>
        <w:t xml:space="preserve">  RecShape(    x .= xv</w:t>
      </w:r>
    </w:p>
    <w:p w14:paraId="61D9787A" w14:textId="77777777" w:rsidR="00535E6D" w:rsidRPr="00535E6D" w:rsidRDefault="00535E6D" w:rsidP="00535E6D">
      <w:pPr>
        <w:pStyle w:val="Code"/>
        <w:rPr>
          <w:noProof/>
        </w:rPr>
      </w:pPr>
      <w:r w:rsidRPr="00535E6D">
        <w:rPr>
          <w:noProof/>
        </w:rPr>
        <w:t xml:space="preserve">            .* y .= yv</w:t>
      </w:r>
    </w:p>
    <w:p w14:paraId="6EEFC40C" w14:textId="77777777" w:rsidR="00535E6D" w:rsidRPr="00535E6D" w:rsidRDefault="00535E6D" w:rsidP="00535E6D">
      <w:pPr>
        <w:pStyle w:val="Code"/>
        <w:rPr>
          <w:noProof/>
        </w:rPr>
      </w:pPr>
      <w:r w:rsidRPr="00535E6D">
        <w:rPr>
          <w:noProof/>
        </w:rPr>
        <w:t xml:space="preserve">            .* move .= (\p -&gt; ((), mk_shape(p,draw_f)))</w:t>
      </w:r>
    </w:p>
    <w:p w14:paraId="7F40F77E" w14:textId="77777777" w:rsidR="00535E6D" w:rsidRPr="00535E6D" w:rsidRDefault="00535E6D" w:rsidP="00535E6D">
      <w:pPr>
        <w:pStyle w:val="Code"/>
        <w:rPr>
          <w:noProof/>
        </w:rPr>
      </w:pPr>
      <w:r w:rsidRPr="00535E6D">
        <w:rPr>
          <w:noProof/>
        </w:rPr>
        <w:t xml:space="preserve">            .* draw .= (\() -&gt; (draw_f (), mk_shape(p,draw_f)))</w:t>
      </w:r>
    </w:p>
    <w:p w14:paraId="7A6395A1" w14:textId="77777777" w:rsidR="00535E6D" w:rsidRDefault="00535E6D" w:rsidP="00535E6D">
      <w:pPr>
        <w:pStyle w:val="Code"/>
        <w:rPr>
          <w:noProof/>
        </w:rPr>
      </w:pPr>
      <w:r w:rsidRPr="00535E6D">
        <w:rPr>
          <w:noProof/>
        </w:rPr>
        <w:t xml:space="preserve">            </w:t>
      </w:r>
      <w:r>
        <w:rPr>
          <w:noProof/>
        </w:rPr>
        <w:t>.* EmptyRecord)</w:t>
      </w:r>
    </w:p>
    <w:p w14:paraId="6CFFDF6D" w14:textId="0C0FF401" w:rsidR="00535E6D" w:rsidRPr="00535E6D" w:rsidRDefault="00535E6D" w:rsidP="00535E6D">
      <w:pPr>
        <w:rPr>
          <w:noProof/>
          <w:lang w:val="en-US"/>
        </w:rPr>
      </w:pPr>
      <w:r w:rsidRPr="00535E6D">
        <w:rPr>
          <w:noProof/>
          <w:lang w:val="en-US"/>
        </w:rPr>
        <w:br/>
        <w:t xml:space="preserve">we also define a function that removes the recursive constructor for </w:t>
      </w:r>
      <w:r>
        <w:rPr>
          <w:noProof/>
          <w:lang w:val="en-US"/>
        </w:rPr>
        <w:t xml:space="preserve">invoking </w:t>
      </w:r>
      <w:r w:rsidRPr="00535E6D">
        <w:rPr>
          <w:noProof/>
          <w:lang w:val="en-US"/>
        </w:rPr>
        <w:t>methods</w:t>
      </w:r>
      <w:r>
        <w:rPr>
          <w:noProof/>
          <w:lang w:val="en-US"/>
        </w:rPr>
        <w:t xml:space="preserve"> with the (</w:t>
      </w:r>
      <w:r w:rsidRPr="00535E6D">
        <w:rPr>
          <w:rStyle w:val="CodeChar"/>
        </w:rPr>
        <w:t>&lt;&lt;-</w:t>
      </w:r>
      <w:r>
        <w:rPr>
          <w:noProof/>
          <w:lang w:val="en-US"/>
        </w:rPr>
        <w:t>) operator:</w:t>
      </w:r>
    </w:p>
    <w:p w14:paraId="518F6B31" w14:textId="77777777" w:rsidR="00535E6D" w:rsidRDefault="00535E6D" w:rsidP="00535E6D">
      <w:pPr>
        <w:pStyle w:val="Code"/>
        <w:rPr>
          <w:noProof/>
        </w:rPr>
      </w:pPr>
      <w:r w:rsidRPr="00535E6D">
        <w:rPr>
          <w:noProof/>
        </w:rPr>
        <w:t>shape_flatten (RecShape r) = r</w:t>
      </w:r>
    </w:p>
    <w:p w14:paraId="061007CD" w14:textId="4419766A" w:rsidR="00535E6D" w:rsidRDefault="00535E6D" w:rsidP="00535E6D">
      <w:pPr>
        <w:rPr>
          <w:noProof/>
          <w:lang w:val="en-US"/>
        </w:rPr>
      </w:pPr>
      <w:r w:rsidRPr="00535E6D">
        <w:rPr>
          <w:noProof/>
          <w:lang w:val="en-US"/>
        </w:rPr>
        <w:br/>
        <w:t xml:space="preserve">we also define a circle as a shape plus a radius. </w:t>
      </w:r>
      <w:r>
        <w:rPr>
          <w:noProof/>
          <w:lang w:val="en-US"/>
        </w:rPr>
        <w:t xml:space="preserve">Notice that we define the </w:t>
      </w:r>
      <w:r w:rsidRPr="00535E6D">
        <w:rPr>
          <w:rStyle w:val="CodeChar"/>
        </w:rPr>
        <w:t>Circle</w:t>
      </w:r>
      <w:r>
        <w:rPr>
          <w:noProof/>
          <w:lang w:val="en-US"/>
        </w:rPr>
        <w:t xml:space="preserve"> datatype as the radius first and the inherited shape second. If we did the opposite, that is we appended the </w:t>
      </w:r>
      <w:proofErr w:type="gramStart"/>
      <w:r w:rsidRPr="00535E6D">
        <w:rPr>
          <w:rStyle w:val="CodeChar"/>
        </w:rPr>
        <w:t>Integer :</w:t>
      </w:r>
      <w:proofErr w:type="gramEnd"/>
      <w:r w:rsidRPr="00535E6D">
        <w:rPr>
          <w:rStyle w:val="CodeChar"/>
        </w:rPr>
        <w:t xml:space="preserve">* </w:t>
      </w:r>
      <w:proofErr w:type="spellStart"/>
      <w:r w:rsidRPr="00535E6D">
        <w:rPr>
          <w:rStyle w:val="CodeChar"/>
        </w:rPr>
        <w:t>EmptyRecord</w:t>
      </w:r>
      <w:proofErr w:type="spellEnd"/>
      <w:r>
        <w:rPr>
          <w:noProof/>
          <w:lang w:val="en-US"/>
        </w:rPr>
        <w:t xml:space="preserve"> record to the </w:t>
      </w:r>
      <w:r w:rsidRPr="00535E6D">
        <w:rPr>
          <w:rStyle w:val="CodeChar"/>
        </w:rPr>
        <w:t xml:space="preserve">Shape </w:t>
      </w:r>
      <w:proofErr w:type="spellStart"/>
      <w:r w:rsidRPr="00535E6D">
        <w:rPr>
          <w:rStyle w:val="CodeChar"/>
        </w:rPr>
        <w:t>RecShape</w:t>
      </w:r>
      <w:proofErr w:type="spellEnd"/>
      <w:r>
        <w:rPr>
          <w:noProof/>
          <w:lang w:val="en-US"/>
        </w:rPr>
        <w:t xml:space="preserve"> record, then we would achieve implicit casting because all the shape labels could be used on circles.</w:t>
      </w:r>
      <w:r w:rsidR="00E64D0B">
        <w:rPr>
          <w:noProof/>
          <w:lang w:val="en-US"/>
        </w:rPr>
        <w:t xml:space="preserve"> The way the </w:t>
      </w:r>
      <w:r w:rsidR="00E64D0B" w:rsidRPr="00535E6D">
        <w:rPr>
          <w:rStyle w:val="CodeChar"/>
        </w:rPr>
        <w:t>Circle</w:t>
      </w:r>
      <w:r w:rsidR="00E64D0B">
        <w:rPr>
          <w:noProof/>
          <w:lang w:val="en-US"/>
        </w:rPr>
        <w:t xml:space="preserve"> datatype is written requires that accessing the circle position explicitly passes through the shape; of course a developer is not forced in any way into using one or the other approach</w:t>
      </w:r>
      <w:r w:rsidR="002A347A">
        <w:rPr>
          <w:noProof/>
          <w:lang w:val="en-US"/>
        </w:rPr>
        <w:t>.</w:t>
      </w:r>
    </w:p>
    <w:p w14:paraId="1FE087C4" w14:textId="160AFC4A" w:rsidR="002A347A" w:rsidRPr="00535E6D" w:rsidRDefault="002A347A" w:rsidP="00535E6D">
      <w:pPr>
        <w:rPr>
          <w:noProof/>
          <w:lang w:val="en-US"/>
        </w:rPr>
      </w:pPr>
      <w:r>
        <w:rPr>
          <w:noProof/>
          <w:lang w:val="en-US"/>
        </w:rPr>
        <w:t>Notice that the draw function that is passed to the shape constructor is the right drawing function for a circle:</w:t>
      </w:r>
    </w:p>
    <w:p w14:paraId="4B2A71EF" w14:textId="77777777" w:rsidR="00535E6D" w:rsidRPr="00535E6D" w:rsidRDefault="00535E6D" w:rsidP="00535E6D">
      <w:pPr>
        <w:pStyle w:val="Code"/>
        <w:rPr>
          <w:noProof/>
        </w:rPr>
      </w:pPr>
      <w:r w:rsidRPr="00535E6D">
        <w:rPr>
          <w:noProof/>
        </w:rPr>
        <w:t>type Circle k = Integer :* Shape RecShape :* EmptyRecord</w:t>
      </w:r>
    </w:p>
    <w:p w14:paraId="3661AF6C" w14:textId="77777777" w:rsidR="00535E6D" w:rsidRPr="00F57B4D" w:rsidRDefault="00535E6D" w:rsidP="00535E6D">
      <w:pPr>
        <w:pStyle w:val="Code"/>
        <w:rPr>
          <w:noProof/>
          <w:lang w:val="it-IT"/>
        </w:rPr>
      </w:pPr>
      <w:r w:rsidRPr="00F57B4D">
        <w:rPr>
          <w:noProof/>
          <w:lang w:val="it-IT"/>
        </w:rPr>
        <w:t>data RecCircle = RecCircle (Circle RecCircle)</w:t>
      </w:r>
    </w:p>
    <w:p w14:paraId="36321E95" w14:textId="77777777" w:rsidR="00535E6D" w:rsidRPr="00F57B4D" w:rsidRDefault="00535E6D" w:rsidP="00535E6D">
      <w:pPr>
        <w:pStyle w:val="Code"/>
        <w:rPr>
          <w:noProof/>
          <w:lang w:val="it-IT"/>
        </w:rPr>
      </w:pPr>
    </w:p>
    <w:p w14:paraId="5C9394A7" w14:textId="77777777" w:rsidR="00535E6D" w:rsidRPr="00535E6D" w:rsidRDefault="00535E6D" w:rsidP="00535E6D">
      <w:pPr>
        <w:pStyle w:val="Code"/>
        <w:rPr>
          <w:noProof/>
        </w:rPr>
      </w:pPr>
      <w:r w:rsidRPr="00535E6D">
        <w:rPr>
          <w:noProof/>
        </w:rPr>
        <w:t>mk_circle :: (Position,Integer) -&gt; RecCircle</w:t>
      </w:r>
    </w:p>
    <w:p w14:paraId="24BAC361" w14:textId="77777777" w:rsidR="00535E6D" w:rsidRPr="00535E6D" w:rsidRDefault="00535E6D" w:rsidP="00535E6D">
      <w:pPr>
        <w:pStyle w:val="Code"/>
        <w:rPr>
          <w:noProof/>
        </w:rPr>
      </w:pPr>
      <w:r w:rsidRPr="00535E6D">
        <w:rPr>
          <w:noProof/>
        </w:rPr>
        <w:t>mk_circle (p@(xv,yv),r) =</w:t>
      </w:r>
    </w:p>
    <w:p w14:paraId="2BE62B9E" w14:textId="77777777" w:rsidR="00535E6D" w:rsidRPr="00535E6D" w:rsidRDefault="00535E6D" w:rsidP="00535E6D">
      <w:pPr>
        <w:pStyle w:val="Code"/>
        <w:rPr>
          <w:noProof/>
        </w:rPr>
      </w:pPr>
      <w:r w:rsidRPr="00535E6D">
        <w:rPr>
          <w:noProof/>
        </w:rPr>
        <w:t xml:space="preserve">  RecCircle(    radius .= r</w:t>
      </w:r>
    </w:p>
    <w:p w14:paraId="38241BE6" w14:textId="77777777" w:rsidR="00535E6D" w:rsidRPr="00535E6D" w:rsidRDefault="00535E6D" w:rsidP="00535E6D">
      <w:pPr>
        <w:pStyle w:val="Code"/>
        <w:rPr>
          <w:noProof/>
        </w:rPr>
      </w:pPr>
      <w:r w:rsidRPr="00535E6D">
        <w:rPr>
          <w:noProof/>
        </w:rPr>
        <w:t xml:space="preserve">             .* shape_of_circle .= shape_flatten (mk_shape (p, (\() -&gt; "(circle at " ++ show xv ++ ", " ++ show yv ++ ")")))</w:t>
      </w:r>
    </w:p>
    <w:p w14:paraId="5C4F15AD" w14:textId="77777777" w:rsidR="00535E6D" w:rsidRPr="00535E6D" w:rsidRDefault="00535E6D" w:rsidP="00535E6D">
      <w:pPr>
        <w:pStyle w:val="Code"/>
        <w:rPr>
          <w:noProof/>
        </w:rPr>
      </w:pPr>
      <w:r w:rsidRPr="00535E6D">
        <w:rPr>
          <w:noProof/>
        </w:rPr>
        <w:t xml:space="preserve">             .* EmptyRecord)</w:t>
      </w:r>
    </w:p>
    <w:p w14:paraId="60FF86DB" w14:textId="77777777" w:rsidR="00535E6D" w:rsidRPr="00535E6D" w:rsidRDefault="00535E6D" w:rsidP="00535E6D">
      <w:pPr>
        <w:pStyle w:val="Code"/>
        <w:rPr>
          <w:noProof/>
        </w:rPr>
      </w:pPr>
    </w:p>
    <w:p w14:paraId="45E566CF" w14:textId="77777777" w:rsidR="00535E6D" w:rsidRPr="00535E6D" w:rsidRDefault="00535E6D" w:rsidP="00535E6D">
      <w:pPr>
        <w:pStyle w:val="Code"/>
        <w:rPr>
          <w:noProof/>
        </w:rPr>
      </w:pPr>
      <w:r w:rsidRPr="00535E6D">
        <w:rPr>
          <w:noProof/>
        </w:rPr>
        <w:t>circle_flatten (RecCircle r) = r</w:t>
      </w:r>
    </w:p>
    <w:p w14:paraId="2D324FAC" w14:textId="6670E91E" w:rsidR="00F2437F" w:rsidRPr="002A347A" w:rsidRDefault="00F2437F" w:rsidP="00F2437F">
      <w:pPr>
        <w:rPr>
          <w:noProof/>
          <w:lang w:val="en-US"/>
        </w:rPr>
      </w:pPr>
      <w:r w:rsidRPr="002A347A">
        <w:rPr>
          <w:noProof/>
          <w:lang w:val="en-US"/>
        </w:rPr>
        <w:br/>
      </w:r>
      <w:r w:rsidR="002A347A" w:rsidRPr="002A347A">
        <w:rPr>
          <w:noProof/>
          <w:lang w:val="en-US"/>
        </w:rPr>
        <w:t xml:space="preserve">next we define a rectangle </w:t>
      </w:r>
      <w:r w:rsidR="002A347A">
        <w:rPr>
          <w:noProof/>
          <w:lang w:val="en-US"/>
        </w:rPr>
        <w:t xml:space="preserve">as </w:t>
      </w:r>
      <w:r w:rsidR="002A347A" w:rsidRPr="002A347A">
        <w:rPr>
          <w:noProof/>
          <w:lang w:val="en-US"/>
        </w:rPr>
        <w:t xml:space="preserve">a shape </w:t>
      </w:r>
      <w:r w:rsidR="002A347A">
        <w:rPr>
          <w:noProof/>
          <w:lang w:val="en-US"/>
        </w:rPr>
        <w:t>plus a width and a height, with a specific draw function:</w:t>
      </w:r>
    </w:p>
    <w:p w14:paraId="230803C6" w14:textId="77777777" w:rsidR="00535E6D" w:rsidRPr="00535E6D" w:rsidRDefault="00535E6D" w:rsidP="00535E6D">
      <w:pPr>
        <w:pStyle w:val="Code"/>
        <w:rPr>
          <w:noProof/>
        </w:rPr>
      </w:pPr>
      <w:r w:rsidRPr="00535E6D">
        <w:rPr>
          <w:noProof/>
        </w:rPr>
        <w:t>type Rect k = Integer :* Integer :* Shape RecShape :* EmptyRecord</w:t>
      </w:r>
    </w:p>
    <w:p w14:paraId="642ECFBD" w14:textId="77777777" w:rsidR="005B369D" w:rsidRPr="005B369D" w:rsidRDefault="005B369D" w:rsidP="005B369D">
      <w:pPr>
        <w:rPr>
          <w:noProof/>
          <w:lang w:val="en-US"/>
        </w:rPr>
      </w:pPr>
    </w:p>
    <w:p w14:paraId="72E463FE" w14:textId="3EDCFB6A" w:rsidR="005B369D" w:rsidRPr="005B369D" w:rsidRDefault="005B369D" w:rsidP="005B369D">
      <w:pPr>
        <w:rPr>
          <w:noProof/>
          <w:lang w:val="en-US"/>
        </w:rPr>
      </w:pPr>
      <w:r>
        <w:rPr>
          <w:noProof/>
          <w:lang w:val="en-US"/>
        </w:rPr>
        <w:t>the last object we define is the state of our application, that is a container that holds both a rectangle and a circle:</w:t>
      </w:r>
    </w:p>
    <w:p w14:paraId="46D8E34A" w14:textId="77777777" w:rsidR="00535E6D" w:rsidRDefault="00535E6D" w:rsidP="00535E6D">
      <w:pPr>
        <w:pStyle w:val="Code"/>
        <w:rPr>
          <w:noProof/>
        </w:rPr>
      </w:pPr>
      <w:r w:rsidRPr="00535E6D">
        <w:rPr>
          <w:noProof/>
        </w:rPr>
        <w:t>type State k = Rect RecRect :* Circle RecCircle :* EmptyRecord</w:t>
      </w:r>
    </w:p>
    <w:p w14:paraId="55B5A286" w14:textId="251A0EB0" w:rsidR="005B369D" w:rsidRDefault="005B369D" w:rsidP="005B369D">
      <w:pPr>
        <w:rPr>
          <w:noProof/>
          <w:lang w:val="en-US"/>
        </w:rPr>
      </w:pPr>
      <w:r w:rsidRPr="00CC05C6">
        <w:rPr>
          <w:noProof/>
          <w:lang w:val="en-US"/>
        </w:rPr>
        <w:br/>
      </w:r>
      <w:r w:rsidR="00CC05C6" w:rsidRPr="00CC05C6">
        <w:rPr>
          <w:noProof/>
          <w:lang w:val="en-US"/>
        </w:rPr>
        <w:t xml:space="preserve">we now define a </w:t>
      </w:r>
      <w:r w:rsidR="00CC05C6">
        <w:rPr>
          <w:noProof/>
          <w:lang w:val="en-US"/>
        </w:rPr>
        <w:t xml:space="preserve">simple </w:t>
      </w:r>
      <w:r w:rsidR="00CC05C6" w:rsidRPr="00CC05C6">
        <w:rPr>
          <w:noProof/>
          <w:lang w:val="en-US"/>
        </w:rPr>
        <w:t xml:space="preserve">function that extracts </w:t>
      </w:r>
      <w:r w:rsidR="00CC05C6">
        <w:rPr>
          <w:noProof/>
          <w:lang w:val="en-US"/>
        </w:rPr>
        <w:t>a list of shapes from a state. Notice that the casting operations arise from the use of the (</w:t>
      </w:r>
      <w:r w:rsidR="00CC05C6" w:rsidRPr="00CC05C6">
        <w:rPr>
          <w:rStyle w:val="CodeChar"/>
        </w:rPr>
        <w:t>&lt;--</w:t>
      </w:r>
      <w:r w:rsidR="00CC05C6">
        <w:rPr>
          <w:noProof/>
          <w:lang w:val="en-US"/>
        </w:rPr>
        <w:t>) operator, in particolar when writing:</w:t>
      </w:r>
    </w:p>
    <w:p w14:paraId="2303F446" w14:textId="3A6F60FB" w:rsidR="00CC05C6" w:rsidRDefault="00CC05C6" w:rsidP="00CC05C6">
      <w:pPr>
        <w:pStyle w:val="Code"/>
        <w:numPr>
          <w:ilvl w:val="0"/>
          <w:numId w:val="1"/>
        </w:numPr>
        <w:pBdr>
          <w:top w:val="none" w:sz="0" w:space="0" w:color="auto"/>
          <w:left w:val="none" w:sz="0" w:space="0" w:color="auto"/>
          <w:bottom w:val="none" w:sz="0" w:space="0" w:color="auto"/>
          <w:right w:val="none" w:sz="0" w:space="0" w:color="auto"/>
        </w:pBdr>
        <w:rPr>
          <w:noProof/>
        </w:rPr>
      </w:pPr>
      <w:r w:rsidRPr="00535E6D">
        <w:rPr>
          <w:noProof/>
        </w:rPr>
        <w:t>cs = c &lt;-- shape_of_circle</w:t>
      </w:r>
    </w:p>
    <w:p w14:paraId="69BEF14D" w14:textId="7B72B018" w:rsidR="00CC05C6" w:rsidRDefault="00CC05C6" w:rsidP="00CC05C6">
      <w:pPr>
        <w:pStyle w:val="Code"/>
        <w:numPr>
          <w:ilvl w:val="0"/>
          <w:numId w:val="1"/>
        </w:numPr>
        <w:pBdr>
          <w:top w:val="none" w:sz="0" w:space="0" w:color="auto"/>
          <w:left w:val="none" w:sz="0" w:space="0" w:color="auto"/>
          <w:bottom w:val="none" w:sz="0" w:space="0" w:color="auto"/>
          <w:right w:val="none" w:sz="0" w:space="0" w:color="auto"/>
        </w:pBdr>
        <w:rPr>
          <w:noProof/>
        </w:rPr>
      </w:pPr>
      <w:r w:rsidRPr="00535E6D">
        <w:rPr>
          <w:noProof/>
        </w:rPr>
        <w:t>rs = r &lt;-- shape_of_rect</w:t>
      </w:r>
    </w:p>
    <w:p w14:paraId="73B23E17" w14:textId="77777777" w:rsidR="00CC05C6" w:rsidRPr="00535E6D" w:rsidRDefault="00CC05C6" w:rsidP="00CC05C6">
      <w:pPr>
        <w:pStyle w:val="Code"/>
        <w:pBdr>
          <w:top w:val="none" w:sz="0" w:space="0" w:color="auto"/>
          <w:left w:val="none" w:sz="0" w:space="0" w:color="auto"/>
          <w:bottom w:val="none" w:sz="0" w:space="0" w:color="auto"/>
          <w:right w:val="none" w:sz="0" w:space="0" w:color="auto"/>
        </w:pBdr>
        <w:rPr>
          <w:noProof/>
        </w:rPr>
      </w:pPr>
    </w:p>
    <w:p w14:paraId="3EE9A338" w14:textId="77777777" w:rsidR="00535E6D" w:rsidRPr="00535E6D" w:rsidRDefault="00535E6D" w:rsidP="00535E6D">
      <w:pPr>
        <w:pStyle w:val="Code"/>
        <w:rPr>
          <w:noProof/>
        </w:rPr>
      </w:pPr>
      <w:r w:rsidRPr="00535E6D">
        <w:rPr>
          <w:noProof/>
        </w:rPr>
        <w:t>shapes :: [Reference (State RecState) (Shape RecShape)]</w:t>
      </w:r>
    </w:p>
    <w:p w14:paraId="242778C8" w14:textId="77777777" w:rsidR="00535E6D" w:rsidRPr="00535E6D" w:rsidRDefault="00535E6D" w:rsidP="00535E6D">
      <w:pPr>
        <w:pStyle w:val="Code"/>
        <w:rPr>
          <w:noProof/>
        </w:rPr>
      </w:pPr>
      <w:r w:rsidRPr="00535E6D">
        <w:rPr>
          <w:noProof/>
        </w:rPr>
        <w:t xml:space="preserve">shapes = </w:t>
      </w:r>
    </w:p>
    <w:p w14:paraId="1951578B" w14:textId="06150922" w:rsidR="00535E6D" w:rsidRPr="00535E6D" w:rsidRDefault="00535E6D" w:rsidP="00535E6D">
      <w:pPr>
        <w:pStyle w:val="Code"/>
        <w:rPr>
          <w:noProof/>
        </w:rPr>
      </w:pPr>
      <w:r w:rsidRPr="00535E6D">
        <w:rPr>
          <w:noProof/>
        </w:rPr>
        <w:lastRenderedPageBreak/>
        <w:t xml:space="preserve">    let c = this &lt;-- circle </w:t>
      </w:r>
    </w:p>
    <w:p w14:paraId="60981C87" w14:textId="77777777" w:rsidR="00535E6D" w:rsidRPr="00535E6D" w:rsidRDefault="00535E6D" w:rsidP="00535E6D">
      <w:pPr>
        <w:pStyle w:val="Code"/>
        <w:rPr>
          <w:noProof/>
        </w:rPr>
      </w:pPr>
      <w:r w:rsidRPr="00535E6D">
        <w:rPr>
          <w:noProof/>
        </w:rPr>
        <w:t xml:space="preserve">        cs = c &lt;-- shape_of_circle</w:t>
      </w:r>
    </w:p>
    <w:p w14:paraId="468B4740" w14:textId="700C1193" w:rsidR="00535E6D" w:rsidRPr="00535E6D" w:rsidRDefault="00535E6D" w:rsidP="00535E6D">
      <w:pPr>
        <w:pStyle w:val="Code"/>
        <w:rPr>
          <w:noProof/>
        </w:rPr>
      </w:pPr>
      <w:r w:rsidRPr="00535E6D">
        <w:rPr>
          <w:noProof/>
        </w:rPr>
        <w:t xml:space="preserve">        r = this &lt;-- rect</w:t>
      </w:r>
    </w:p>
    <w:p w14:paraId="683944C7" w14:textId="77777777" w:rsidR="00535E6D" w:rsidRPr="00535E6D" w:rsidRDefault="00535E6D" w:rsidP="00535E6D">
      <w:pPr>
        <w:pStyle w:val="Code"/>
        <w:rPr>
          <w:noProof/>
        </w:rPr>
      </w:pPr>
      <w:r w:rsidRPr="00535E6D">
        <w:rPr>
          <w:noProof/>
        </w:rPr>
        <w:t xml:space="preserve">        rs = r &lt;-- shape_of_rect</w:t>
      </w:r>
    </w:p>
    <w:p w14:paraId="78108106" w14:textId="77777777" w:rsidR="00535E6D" w:rsidRPr="00535E6D" w:rsidRDefault="00535E6D" w:rsidP="00535E6D">
      <w:pPr>
        <w:pStyle w:val="Code"/>
        <w:rPr>
          <w:noProof/>
        </w:rPr>
      </w:pPr>
      <w:r w:rsidRPr="00535E6D">
        <w:rPr>
          <w:noProof/>
        </w:rPr>
        <w:t xml:space="preserve">    in [rs,cs]</w:t>
      </w:r>
    </w:p>
    <w:p w14:paraId="5C8221C4" w14:textId="34C9DE59" w:rsidR="00016852" w:rsidRPr="00016852" w:rsidRDefault="00016852" w:rsidP="00016852">
      <w:pPr>
        <w:rPr>
          <w:noProof/>
          <w:lang w:val="en-US"/>
        </w:rPr>
      </w:pPr>
      <w:r w:rsidRPr="00016852">
        <w:rPr>
          <w:noProof/>
          <w:lang w:val="en-US"/>
        </w:rPr>
        <w:br/>
        <w:t xml:space="preserve">At this point we can write a function that </w:t>
      </w:r>
      <w:r>
        <w:rPr>
          <w:noProof/>
          <w:lang w:val="en-US"/>
        </w:rPr>
        <w:t xml:space="preserve">invokes the draw method for a list of shapes </w:t>
      </w:r>
      <w:r w:rsidRPr="00016852">
        <w:rPr>
          <w:noProof/>
          <w:lang w:val="en-US"/>
        </w:rPr>
        <w:t>(with an accumulator</w:t>
      </w:r>
      <w:r>
        <w:rPr>
          <w:noProof/>
          <w:lang w:val="en-US"/>
        </w:rPr>
        <w:t>, but that is hardly relevant</w:t>
      </w:r>
      <w:r w:rsidRPr="00016852">
        <w:rPr>
          <w:noProof/>
          <w:lang w:val="en-US"/>
        </w:rPr>
        <w:t>)</w:t>
      </w:r>
      <w:r>
        <w:rPr>
          <w:noProof/>
          <w:lang w:val="en-US"/>
        </w:rPr>
        <w:t>:</w:t>
      </w:r>
    </w:p>
    <w:p w14:paraId="23C39E47" w14:textId="77777777" w:rsidR="00535E6D" w:rsidRPr="00535E6D" w:rsidRDefault="00535E6D" w:rsidP="00535E6D">
      <w:pPr>
        <w:pStyle w:val="Code"/>
        <w:rPr>
          <w:noProof/>
        </w:rPr>
      </w:pPr>
      <w:r w:rsidRPr="00535E6D">
        <w:rPr>
          <w:noProof/>
        </w:rPr>
        <w:t>draw_many :: [Reference (State RecState) (Shape RecShape)] -&gt; String -&gt; Reference (State RecState) String</w:t>
      </w:r>
    </w:p>
    <w:p w14:paraId="229BC92F" w14:textId="77777777" w:rsidR="00535E6D" w:rsidRPr="00535E6D" w:rsidRDefault="00535E6D" w:rsidP="00535E6D">
      <w:pPr>
        <w:pStyle w:val="Code"/>
        <w:rPr>
          <w:noProof/>
        </w:rPr>
      </w:pPr>
      <w:r w:rsidRPr="00535E6D">
        <w:rPr>
          <w:noProof/>
        </w:rPr>
        <w:t>draw_many [] acc = return acc</w:t>
      </w:r>
    </w:p>
    <w:p w14:paraId="4D81DD2D" w14:textId="77777777" w:rsidR="00535E6D" w:rsidRPr="00535E6D" w:rsidRDefault="00535E6D" w:rsidP="00535E6D">
      <w:pPr>
        <w:pStyle w:val="Code"/>
        <w:rPr>
          <w:noProof/>
        </w:rPr>
      </w:pPr>
      <w:r w:rsidRPr="00535E6D">
        <w:rPr>
          <w:noProof/>
        </w:rPr>
        <w:t xml:space="preserve">draw_many (s : ss) acc = </w:t>
      </w:r>
    </w:p>
    <w:p w14:paraId="0A0EDDAB" w14:textId="1BBBC178" w:rsidR="00535E6D" w:rsidRPr="00535E6D" w:rsidRDefault="00535E6D" w:rsidP="00535E6D">
      <w:pPr>
        <w:pStyle w:val="Code"/>
        <w:rPr>
          <w:noProof/>
        </w:rPr>
      </w:pPr>
      <w:r w:rsidRPr="00535E6D">
        <w:rPr>
          <w:noProof/>
        </w:rPr>
        <w:t xml:space="preserve">  do s &lt;- ((s,</w:t>
      </w:r>
      <w:r w:rsidR="00016852">
        <w:rPr>
          <w:noProof/>
        </w:rPr>
        <w:t>shape_flatten) &lt;&lt;- draw) .!! ()</w:t>
      </w:r>
    </w:p>
    <w:p w14:paraId="775AA62F" w14:textId="77777777" w:rsidR="00535E6D" w:rsidRPr="00535E6D" w:rsidRDefault="00535E6D" w:rsidP="00535E6D">
      <w:pPr>
        <w:pStyle w:val="Code"/>
        <w:rPr>
          <w:noProof/>
        </w:rPr>
      </w:pPr>
      <w:r w:rsidRPr="00535E6D">
        <w:rPr>
          <w:noProof/>
        </w:rPr>
        <w:t xml:space="preserve">     draw_many ss (s ++ acc)</w:t>
      </w:r>
    </w:p>
    <w:p w14:paraId="67F26801" w14:textId="624A1058" w:rsidR="00535E6D" w:rsidRDefault="00256FBD" w:rsidP="00256FBD">
      <w:pPr>
        <w:tabs>
          <w:tab w:val="left" w:pos="1486"/>
        </w:tabs>
        <w:rPr>
          <w:noProof/>
          <w:lang w:val="en-US"/>
        </w:rPr>
      </w:pPr>
      <w:r>
        <w:rPr>
          <w:noProof/>
          <w:lang w:val="en-US"/>
        </w:rPr>
        <w:tab/>
      </w:r>
      <w:r w:rsidR="00016852" w:rsidRPr="00016852">
        <w:rPr>
          <w:noProof/>
          <w:lang w:val="en-US"/>
        </w:rPr>
        <w:br/>
        <w:t xml:space="preserve">We feel it is </w:t>
      </w:r>
      <w:r w:rsidR="00016852">
        <w:rPr>
          <w:noProof/>
          <w:lang w:val="en-US"/>
        </w:rPr>
        <w:t xml:space="preserve">worthy </w:t>
      </w:r>
      <w:r w:rsidR="00016852" w:rsidRPr="00016852">
        <w:rPr>
          <w:noProof/>
          <w:lang w:val="en-US"/>
        </w:rPr>
        <w:t xml:space="preserve">to point </w:t>
      </w:r>
      <w:r w:rsidR="00016852">
        <w:rPr>
          <w:noProof/>
          <w:lang w:val="en-US"/>
        </w:rPr>
        <w:t>out that no internal knowledge of how references work is needed to write this code, because the appropriate monad takes care of all the plumbing. This might be considered strong evidence of the correct working of our monad.</w:t>
      </w:r>
    </w:p>
    <w:p w14:paraId="07041244" w14:textId="132AE0A6" w:rsidR="00016852" w:rsidRPr="00016852" w:rsidRDefault="00016852" w:rsidP="00016852">
      <w:pPr>
        <w:rPr>
          <w:noProof/>
          <w:lang w:val="en-US"/>
        </w:rPr>
      </w:pPr>
      <w:r>
        <w:rPr>
          <w:noProof/>
          <w:lang w:val="en-US"/>
        </w:rPr>
        <w:t xml:space="preserve">Finally, we can invoke the </w:t>
      </w:r>
      <w:proofErr w:type="spellStart"/>
      <w:r w:rsidRPr="00016852">
        <w:rPr>
          <w:rStyle w:val="CodeChar"/>
        </w:rPr>
        <w:t>draw_many</w:t>
      </w:r>
      <w:proofErr w:type="spellEnd"/>
      <w:r>
        <w:rPr>
          <w:noProof/>
          <w:lang w:val="en-US"/>
        </w:rPr>
        <w:t xml:space="preserve"> function:</w:t>
      </w:r>
    </w:p>
    <w:p w14:paraId="61C97903" w14:textId="4B2AC4E2" w:rsidR="00016852" w:rsidRDefault="00016852" w:rsidP="00016852">
      <w:pPr>
        <w:pStyle w:val="Code"/>
        <w:rPr>
          <w:noProof/>
        </w:rPr>
      </w:pPr>
      <w:r w:rsidRPr="00016852">
        <w:rPr>
          <w:noProof/>
        </w:rPr>
        <w:t>draw_all_shapes = fst(getter (</w:t>
      </w:r>
      <w:r>
        <w:rPr>
          <w:noProof/>
        </w:rPr>
        <w:t>draw_many shapes "") state0)</w:t>
      </w:r>
    </w:p>
    <w:p w14:paraId="325A73D1" w14:textId="04F8A9A2" w:rsidR="00016852" w:rsidRPr="00016852" w:rsidRDefault="00016852" w:rsidP="00016852">
      <w:pPr>
        <w:rPr>
          <w:noProof/>
          <w:lang w:val="en-US"/>
        </w:rPr>
      </w:pPr>
      <w:r>
        <w:rPr>
          <w:noProof/>
          <w:lang w:val="en-US"/>
        </w:rPr>
        <w:br/>
        <w:t xml:space="preserve">As expected, the value of </w:t>
      </w:r>
      <w:proofErr w:type="spellStart"/>
      <w:r w:rsidRPr="00016852">
        <w:rPr>
          <w:rStyle w:val="CodeChar"/>
        </w:rPr>
        <w:t>draw_all_shapes</w:t>
      </w:r>
      <w:proofErr w:type="spellEnd"/>
      <w:r>
        <w:rPr>
          <w:noProof/>
          <w:lang w:val="en-US"/>
        </w:rPr>
        <w:t xml:space="preserve"> is </w:t>
      </w:r>
      <w:r w:rsidRPr="00016852">
        <w:rPr>
          <w:rStyle w:val="CodeChar"/>
        </w:rPr>
        <w:t>"(circle at 50, 50)(</w:t>
      </w:r>
      <w:proofErr w:type="spellStart"/>
      <w:r w:rsidRPr="00016852">
        <w:rPr>
          <w:rStyle w:val="CodeChar"/>
        </w:rPr>
        <w:t>rect</w:t>
      </w:r>
      <w:proofErr w:type="spellEnd"/>
      <w:r w:rsidRPr="00016852">
        <w:rPr>
          <w:rStyle w:val="CodeChar"/>
        </w:rPr>
        <w:t xml:space="preserve"> at 0, 0)"</w:t>
      </w:r>
      <w:r>
        <w:rPr>
          <w:noProof/>
          <w:lang w:val="en-US"/>
        </w:rPr>
        <w:t>.</w:t>
      </w:r>
    </w:p>
    <w:p w14:paraId="4E61D8E8" w14:textId="1ACB2D6D" w:rsidR="00256FBD" w:rsidRDefault="008E1C96" w:rsidP="004D079A">
      <w:pPr>
        <w:pStyle w:val="Heading1"/>
        <w:rPr>
          <w:lang w:val="en-US"/>
        </w:rPr>
      </w:pPr>
      <w:r>
        <w:rPr>
          <w:lang w:val="en-US"/>
        </w:rPr>
        <w:t xml:space="preserve">Comparison with other </w:t>
      </w:r>
      <w:r w:rsidR="00C46F6D">
        <w:rPr>
          <w:lang w:val="en-US"/>
        </w:rPr>
        <w:t>Encodings</w:t>
      </w:r>
    </w:p>
    <w:p w14:paraId="0319CE2D" w14:textId="77777777" w:rsidR="00F57B4D" w:rsidRDefault="00256FBD" w:rsidP="00256FBD">
      <w:pPr>
        <w:rPr>
          <w:lang w:val="en-US"/>
        </w:rPr>
      </w:pPr>
      <w:r>
        <w:rPr>
          <w:lang w:val="en-US"/>
        </w:rPr>
        <w:t xml:space="preserve">There is a vast literature that deals with object encodings in functional language, and a comparison with all </w:t>
      </w:r>
      <w:r w:rsidR="00F57B4D">
        <w:rPr>
          <w:lang w:val="en-US"/>
        </w:rPr>
        <w:t>that</w:t>
      </w:r>
      <w:r>
        <w:rPr>
          <w:lang w:val="en-US"/>
        </w:rPr>
        <w:t xml:space="preserve"> original work would fall far outside the scope of this paper. Instead we </w:t>
      </w:r>
      <w:r w:rsidR="00F57B4D">
        <w:rPr>
          <w:lang w:val="en-US"/>
        </w:rPr>
        <w:t>narrow our focus on:</w:t>
      </w:r>
    </w:p>
    <w:p w14:paraId="142E3008" w14:textId="77777777" w:rsidR="00F57B4D" w:rsidRDefault="00256FBD" w:rsidP="00F57B4D">
      <w:pPr>
        <w:pStyle w:val="ListParagraph"/>
        <w:numPr>
          <w:ilvl w:val="0"/>
          <w:numId w:val="20"/>
        </w:numPr>
        <w:rPr>
          <w:lang w:val="en-US"/>
        </w:rPr>
      </w:pPr>
      <w:r w:rsidRPr="00F57B4D">
        <w:rPr>
          <w:lang w:val="en-US"/>
        </w:rPr>
        <w:t xml:space="preserve">the </w:t>
      </w:r>
      <w:r w:rsidRPr="00F57B4D">
        <w:rPr>
          <w:i/>
          <w:color w:val="FF0000"/>
          <w:u w:val="single"/>
          <w:lang w:val="en-US"/>
        </w:rPr>
        <w:t>presentation</w:t>
      </w:r>
      <w:r w:rsidRPr="00F57B4D">
        <w:rPr>
          <w:lang w:val="en-US"/>
        </w:rPr>
        <w:t xml:space="preserve"> “Object encoding in Haskell”</w:t>
      </w:r>
      <w:r w:rsidR="00F57B4D">
        <w:rPr>
          <w:lang w:val="en-US"/>
        </w:rPr>
        <w:t>, which lists many interesting approaches to the problem of encoding objects in a pure functional manner</w:t>
      </w:r>
    </w:p>
    <w:p w14:paraId="7F9A6CB6" w14:textId="419CDCAC" w:rsidR="00256FBD" w:rsidRDefault="00F57B4D" w:rsidP="00F57B4D">
      <w:pPr>
        <w:pStyle w:val="ListParagraph"/>
        <w:numPr>
          <w:ilvl w:val="0"/>
          <w:numId w:val="20"/>
        </w:numPr>
        <w:rPr>
          <w:lang w:val="en-US"/>
        </w:rPr>
      </w:pPr>
      <w:r>
        <w:rPr>
          <w:lang w:val="en-US"/>
        </w:rPr>
        <w:t xml:space="preserve">the </w:t>
      </w:r>
      <w:proofErr w:type="spellStart"/>
      <w:r>
        <w:rPr>
          <w:lang w:val="en-US"/>
        </w:rPr>
        <w:t>O’Haskell</w:t>
      </w:r>
      <w:proofErr w:type="spellEnd"/>
      <w:r>
        <w:rPr>
          <w:lang w:val="en-US"/>
        </w:rPr>
        <w:t xml:space="preserve"> project</w:t>
      </w:r>
    </w:p>
    <w:p w14:paraId="39CA8A27" w14:textId="7C6367DE" w:rsidR="00F57B4D" w:rsidRPr="00F57B4D" w:rsidRDefault="00F57B4D" w:rsidP="00F57B4D">
      <w:pPr>
        <w:pStyle w:val="ListParagraph"/>
        <w:numPr>
          <w:ilvl w:val="0"/>
          <w:numId w:val="20"/>
        </w:numPr>
        <w:rPr>
          <w:lang w:val="en-US"/>
        </w:rPr>
      </w:pPr>
      <w:r>
        <w:rPr>
          <w:lang w:val="en-US"/>
        </w:rPr>
        <w:t xml:space="preserve">the </w:t>
      </w:r>
      <w:r w:rsidRPr="00F57B4D">
        <w:rPr>
          <w:i/>
          <w:color w:val="FF0000"/>
          <w:u w:val="single"/>
          <w:lang w:val="en-US"/>
        </w:rPr>
        <w:t>Haskell++</w:t>
      </w:r>
      <w:r>
        <w:rPr>
          <w:lang w:val="en-US"/>
        </w:rPr>
        <w:t xml:space="preserve"> project</w:t>
      </w:r>
    </w:p>
    <w:p w14:paraId="7CE59C5F" w14:textId="00CFA381" w:rsidR="002F2DF3" w:rsidRDefault="004D079A" w:rsidP="00256FBD">
      <w:pPr>
        <w:rPr>
          <w:lang w:val="en-US"/>
        </w:rPr>
      </w:pPr>
      <w:r>
        <w:rPr>
          <w:lang w:val="en-US"/>
        </w:rPr>
        <w:t>[…]</w:t>
      </w:r>
      <w:r w:rsidR="003F641D">
        <w:rPr>
          <w:lang w:val="en-US"/>
        </w:rPr>
        <w:t xml:space="preserve"> </w:t>
      </w:r>
      <w:proofErr w:type="spellStart"/>
      <w:r w:rsidR="003F641D" w:rsidRPr="0078343C">
        <w:rPr>
          <w:i/>
          <w:color w:val="FF0000"/>
          <w:u w:val="single"/>
          <w:lang w:val="en-US"/>
        </w:rPr>
        <w:t>Comparazione</w:t>
      </w:r>
      <w:proofErr w:type="spellEnd"/>
      <w:r w:rsidR="003F641D" w:rsidRPr="0078343C">
        <w:rPr>
          <w:i/>
          <w:color w:val="FF0000"/>
          <w:u w:val="single"/>
          <w:lang w:val="en-US"/>
        </w:rPr>
        <w:t xml:space="preserve"> </w:t>
      </w:r>
      <w:proofErr w:type="spellStart"/>
      <w:proofErr w:type="gramStart"/>
      <w:r w:rsidR="003F641D" w:rsidRPr="0078343C">
        <w:rPr>
          <w:i/>
          <w:color w:val="FF0000"/>
          <w:u w:val="single"/>
          <w:lang w:val="en-US"/>
        </w:rPr>
        <w:t>vera</w:t>
      </w:r>
      <w:proofErr w:type="spellEnd"/>
      <w:proofErr w:type="gramEnd"/>
      <w:r w:rsidR="003F641D" w:rsidRPr="0078343C">
        <w:rPr>
          <w:i/>
          <w:color w:val="FF0000"/>
          <w:u w:val="single"/>
          <w:lang w:val="en-US"/>
        </w:rPr>
        <w:t xml:space="preserve"> e </w:t>
      </w:r>
      <w:proofErr w:type="spellStart"/>
      <w:r w:rsidR="003F641D" w:rsidRPr="0078343C">
        <w:rPr>
          <w:i/>
          <w:color w:val="FF0000"/>
          <w:u w:val="single"/>
          <w:lang w:val="en-US"/>
        </w:rPr>
        <w:t>propria</w:t>
      </w:r>
      <w:proofErr w:type="spellEnd"/>
    </w:p>
    <w:p w14:paraId="21B4B305" w14:textId="51013885" w:rsidR="004D079A" w:rsidRDefault="002E3BC2" w:rsidP="00256FBD">
      <w:pPr>
        <w:rPr>
          <w:lang w:val="en-US"/>
        </w:rPr>
      </w:pPr>
      <w:r>
        <w:rPr>
          <w:lang w:val="en-US"/>
        </w:rPr>
        <w:t xml:space="preserve">It is worth noting </w:t>
      </w:r>
      <w:r w:rsidR="004D079A">
        <w:rPr>
          <w:lang w:val="en-US"/>
        </w:rPr>
        <w:t xml:space="preserve">that our system allows </w:t>
      </w:r>
      <w:r w:rsidRPr="002E3BC2">
        <w:rPr>
          <w:i/>
          <w:lang w:val="en-US"/>
        </w:rPr>
        <w:t>completely</w:t>
      </w:r>
      <w:r>
        <w:rPr>
          <w:lang w:val="en-US"/>
        </w:rPr>
        <w:t xml:space="preserve"> </w:t>
      </w:r>
      <w:r w:rsidR="004D079A" w:rsidRPr="004D079A">
        <w:rPr>
          <w:i/>
          <w:lang w:val="en-US"/>
        </w:rPr>
        <w:t>unrestricted</w:t>
      </w:r>
      <w:r w:rsidR="004D079A">
        <w:rPr>
          <w:lang w:val="en-US"/>
        </w:rPr>
        <w:t xml:space="preserve"> inheritance. Not only can any object inherit any type (even primitive types such as integers) by just exposing a field of that type as a public field, but also an object can inherit from the same type more than once. The fact that the selection operator is actually a casting operator is very powerful indeed.</w:t>
      </w:r>
    </w:p>
    <w:p w14:paraId="64E6DB0C" w14:textId="7A709964" w:rsidR="005F79A0" w:rsidRDefault="00EA5BD3" w:rsidP="001677F1">
      <w:pPr>
        <w:pStyle w:val="Heading1"/>
        <w:rPr>
          <w:lang w:val="en-US"/>
        </w:rPr>
      </w:pPr>
      <w:r>
        <w:rPr>
          <w:lang w:val="en-US"/>
        </w:rPr>
        <w:t xml:space="preserve">Conclusions </w:t>
      </w:r>
      <w:r w:rsidR="00C24D74">
        <w:rPr>
          <w:lang w:val="en-US"/>
        </w:rPr>
        <w:t>and Future Work</w:t>
      </w:r>
    </w:p>
    <w:p w14:paraId="166A21AF" w14:textId="7B3BFA4B" w:rsidR="00F261CA" w:rsidRDefault="004D079A" w:rsidP="004D079A">
      <w:pPr>
        <w:rPr>
          <w:rFonts w:eastAsiaTheme="minorEastAsia"/>
          <w:lang w:val="en-US"/>
        </w:rPr>
      </w:pPr>
      <w:r>
        <w:rPr>
          <w:lang w:val="en-US"/>
        </w:rPr>
        <w:t>It would be extremely interesting</w:t>
      </w:r>
      <w:r w:rsidR="0079767C">
        <w:rPr>
          <w:lang w:val="en-US"/>
        </w:rPr>
        <w:t xml:space="preserve"> to extend our system in various directions. The first, somewhat obvious extension would be that of removing the need to </w:t>
      </w:r>
      <w:r w:rsidR="00EA1F7C">
        <w:rPr>
          <w:lang w:val="en-US"/>
        </w:rPr>
        <w:t>declare a storage object for all</w:t>
      </w:r>
      <w:r w:rsidR="0079767C">
        <w:rPr>
          <w:lang w:val="en-US"/>
        </w:rPr>
        <w:t xml:space="preserve"> </w:t>
      </w:r>
      <w:r w:rsidR="00EA1F7C">
        <w:rPr>
          <w:lang w:val="en-US"/>
        </w:rPr>
        <w:t xml:space="preserve">our </w:t>
      </w:r>
      <w:r w:rsidR="0079767C">
        <w:rPr>
          <w:lang w:val="en-US"/>
        </w:rPr>
        <w:t xml:space="preserve">objects </w:t>
      </w:r>
      <w:r w:rsidR="00EA1F7C">
        <w:rPr>
          <w:lang w:val="en-US"/>
        </w:rPr>
        <w:t xml:space="preserve">(what will be </w:t>
      </w:r>
      <w:proofErr w:type="gramStart"/>
      <w:r w:rsidR="00EA1F7C">
        <w:rPr>
          <w:lang w:val="en-US"/>
        </w:rPr>
        <w:t>the</w:t>
      </w:r>
      <m:oMath>
        <m:r>
          <w:rPr>
            <w:rFonts w:ascii="Cambria Math" w:hAnsi="Cambria Math"/>
            <w:lang w:val="en-US"/>
          </w:rPr>
          <m:t xml:space="preserve"> σ</m:t>
        </m:r>
      </m:oMath>
      <w:r w:rsidR="00EA1F7C">
        <w:rPr>
          <w:rFonts w:eastAsiaTheme="minorEastAsia"/>
          <w:lang w:val="en-US"/>
        </w:rPr>
        <w:t xml:space="preserve"> of</w:t>
      </w:r>
      <w:proofErr w:type="gramEnd"/>
      <w:r w:rsidR="00EA1F7C">
        <w:rPr>
          <w:rFonts w:eastAsiaTheme="minorEastAsia"/>
          <w:lang w:val="en-US"/>
        </w:rPr>
        <w:t xml:space="preserve"> all our references). This </w:t>
      </w:r>
      <w:r w:rsidR="00F261CA">
        <w:rPr>
          <w:rFonts w:eastAsiaTheme="minorEastAsia"/>
          <w:lang w:val="en-US"/>
        </w:rPr>
        <w:t xml:space="preserve">could be accomplished in a manner similar to the use of the </w:t>
      </w:r>
      <w:proofErr w:type="spellStart"/>
      <w:r w:rsidR="00F261CA" w:rsidRPr="00F261CA">
        <w:rPr>
          <w:rStyle w:val="CodeChar"/>
        </w:rPr>
        <w:t>mfix</w:t>
      </w:r>
      <w:proofErr w:type="spellEnd"/>
      <w:r w:rsidR="00F261CA">
        <w:rPr>
          <w:rFonts w:eastAsiaTheme="minorEastAsia"/>
          <w:lang w:val="en-US"/>
        </w:rPr>
        <w:t xml:space="preserve"> operator in the OO-Haskell paper. Our need to generate a new type with a new label for our system to continue working suggests that we would need a </w:t>
      </w:r>
      <w:r w:rsidR="00F261CA" w:rsidRPr="00F261CA">
        <w:rPr>
          <w:rStyle w:val="CodeChar"/>
        </w:rPr>
        <w:t>new</w:t>
      </w:r>
      <w:r w:rsidR="00F261CA">
        <w:rPr>
          <w:rFonts w:eastAsiaTheme="minorEastAsia"/>
          <w:lang w:val="en-US"/>
        </w:rPr>
        <w:t xml:space="preserve"> operator that changes the current</w:t>
      </w:r>
      <m:oMath>
        <m:r>
          <w:rPr>
            <w:rFonts w:ascii="Cambria Math" w:eastAsiaTheme="minorEastAsia" w:hAnsi="Cambria Math"/>
            <w:lang w:val="en-US"/>
          </w:rPr>
          <m:t xml:space="preserve"> σ</m:t>
        </m:r>
      </m:oMath>
      <w:r w:rsidR="00F261CA">
        <w:rPr>
          <w:rFonts w:eastAsiaTheme="minorEastAsia"/>
          <w:lang w:val="en-US"/>
        </w:rPr>
        <w:t xml:space="preserve"> of the current reference, returning an extended</w:t>
      </w:r>
      <m:oMath>
        <m:r>
          <w:rPr>
            <w:rFonts w:ascii="Cambria Math" w:eastAsiaTheme="minorEastAsia" w:hAnsi="Cambria Math"/>
            <w:lang w:val="en-US"/>
          </w:rPr>
          <m:t xml:space="preserve"> σ'</m:t>
        </m:r>
      </m:oMath>
      <w:r w:rsidR="00FB7E02">
        <w:rPr>
          <w:rFonts w:eastAsiaTheme="minorEastAsia"/>
          <w:lang w:val="en-US"/>
        </w:rPr>
        <w:t>. The signature for creating a new label and a new state containing a new field of type</w:t>
      </w:r>
      <m:oMath>
        <m:r>
          <w:rPr>
            <w:rFonts w:ascii="Cambria Math" w:eastAsiaTheme="minorEastAsia" w:hAnsi="Cambria Math"/>
            <w:lang w:val="en-US"/>
          </w:rPr>
          <m:t xml:space="preserve"> α</m:t>
        </m:r>
      </m:oMath>
      <w:r w:rsidR="00FB7E02">
        <w:rPr>
          <w:rFonts w:eastAsiaTheme="minorEastAsia"/>
          <w:lang w:val="en-US"/>
        </w:rPr>
        <w:t xml:space="preserve"> would look approximately like:</w:t>
      </w:r>
    </w:p>
    <w:p w14:paraId="568AE24E" w14:textId="1C9ED7AC" w:rsidR="00F261CA" w:rsidRDefault="00F261CA" w:rsidP="00F261CA">
      <w:pPr>
        <w:pStyle w:val="Code"/>
      </w:pPr>
      <w:proofErr w:type="gramStart"/>
      <w:r>
        <w:t>new :</w:t>
      </w:r>
      <w:proofErr w:type="gramEnd"/>
      <w:r>
        <w:t>: (</w:t>
      </w:r>
      <w:proofErr w:type="spellStart"/>
      <w:r>
        <w:t>CNum</w:t>
      </w:r>
      <w:proofErr w:type="spellEnd"/>
      <w:r>
        <w:t xml:space="preserve"> n, </w:t>
      </w:r>
      <w:proofErr w:type="spellStart"/>
      <w:r w:rsidRPr="00813AEA">
        <w:t>HasField</w:t>
      </w:r>
      <w:proofErr w:type="spellEnd"/>
      <w:r w:rsidRPr="00813AEA">
        <w:t xml:space="preserve"> n </w:t>
      </w:r>
      <w:r>
        <w:t>a</w:t>
      </w:r>
      <w:r w:rsidRPr="00813AEA">
        <w:t xml:space="preserve"> </w:t>
      </w:r>
      <w:r>
        <w:t xml:space="preserve">s’, </w:t>
      </w:r>
      <w:proofErr w:type="spellStart"/>
      <w:r>
        <w:t>AddTail</w:t>
      </w:r>
      <w:proofErr w:type="spellEnd"/>
      <w:r>
        <w:t xml:space="preserve"> s a s’) =&gt; </w:t>
      </w:r>
      <w:r w:rsidR="00D93EFC">
        <w:t xml:space="preserve">a -&gt; </w:t>
      </w:r>
      <w:r>
        <w:t>Reference s () -&gt; Reference s’ n</w:t>
      </w:r>
    </w:p>
    <w:p w14:paraId="455EE9F1" w14:textId="34CDBA05" w:rsidR="004D079A" w:rsidRDefault="00F261CA" w:rsidP="004D079A">
      <w:pPr>
        <w:rPr>
          <w:rFonts w:eastAsiaTheme="minorEastAsia"/>
          <w:lang w:val="en-US"/>
        </w:rPr>
      </w:pPr>
      <w:r>
        <w:rPr>
          <w:rFonts w:eastAsiaTheme="minorEastAsia"/>
          <w:lang w:val="en-US"/>
        </w:rPr>
        <w:br/>
        <w:t xml:space="preserve">This way we could allocate </w:t>
      </w:r>
      <w:r w:rsidR="00FB7E02">
        <w:rPr>
          <w:rFonts w:eastAsiaTheme="minorEastAsia"/>
          <w:lang w:val="en-US"/>
        </w:rPr>
        <w:t>new classes on the fly instead of all at the beginning of the application.</w:t>
      </w:r>
    </w:p>
    <w:p w14:paraId="53661541" w14:textId="43B3A893" w:rsidR="00FB7E02" w:rsidRDefault="00FB7E02" w:rsidP="004D079A">
      <w:pPr>
        <w:rPr>
          <w:rFonts w:eastAsiaTheme="minorEastAsia"/>
          <w:lang w:val="en-US"/>
        </w:rPr>
      </w:pPr>
      <w:r>
        <w:rPr>
          <w:rFonts w:eastAsiaTheme="minorEastAsia"/>
          <w:lang w:val="en-US"/>
        </w:rPr>
        <w:t>A less obvious but still very interesting addition would be to play with monad transformers in order to combine our monad with other monads in order to extend our objects with even more advanced features such as exceptions, concurrency and many more features.</w:t>
      </w:r>
    </w:p>
    <w:p w14:paraId="5E56E3B2" w14:textId="47A602D7" w:rsidR="00FB7E02" w:rsidRDefault="00FB7E02" w:rsidP="004D079A">
      <w:pPr>
        <w:rPr>
          <w:lang w:val="en-US"/>
        </w:rPr>
      </w:pPr>
      <w:r>
        <w:rPr>
          <w:lang w:val="en-US"/>
        </w:rPr>
        <w:t>We have drafted an implementation of this system in the F# language, to start studying optimizations to our monad operators in order to remove some of the performance overhead that is encountered with all the closures and all the copies of the state that are generated. Initial benchmarks look quite promising, so we will put some more work in this area.</w:t>
      </w:r>
    </w:p>
    <w:p w14:paraId="46C7CABF" w14:textId="6DB9E667" w:rsidR="00FB7E02" w:rsidRDefault="00FB7E02" w:rsidP="004D079A">
      <w:pPr>
        <w:rPr>
          <w:lang w:val="en-US"/>
        </w:rPr>
      </w:pPr>
      <w:r>
        <w:rPr>
          <w:lang w:val="en-US"/>
        </w:rPr>
        <w:t xml:space="preserve">Extensible objects and overriding </w:t>
      </w:r>
      <w:r w:rsidR="00EA5BD3">
        <w:rPr>
          <w:lang w:val="en-US"/>
        </w:rPr>
        <w:t xml:space="preserve">methods </w:t>
      </w:r>
      <w:r>
        <w:rPr>
          <w:lang w:val="en-US"/>
        </w:rPr>
        <w:t xml:space="preserve">are very important aspects of object encodings and might not be too difficult to support given the inherent flexibility of </w:t>
      </w:r>
      <w:r w:rsidR="00EA5BD3">
        <w:rPr>
          <w:lang w:val="en-US"/>
        </w:rPr>
        <w:t>type lists such as our records. Also, limiting extensibility and overriding is now a feature that most object-oriented languages support in order to guarantee that certain classes will work as expected, for example for security reasons.</w:t>
      </w:r>
    </w:p>
    <w:p w14:paraId="20B7374E" w14:textId="1B391722" w:rsidR="00EA5BD3" w:rsidRPr="004D079A" w:rsidRDefault="00EA5BD3" w:rsidP="004D079A">
      <w:pPr>
        <w:rPr>
          <w:lang w:val="en-US"/>
        </w:rPr>
      </w:pPr>
      <w:r>
        <w:rPr>
          <w:lang w:val="en-US"/>
        </w:rPr>
        <w:lastRenderedPageBreak/>
        <w:t xml:space="preserve">One final point is that we would like to further explore the issue of the need for explicit type signatures. It is in fact important to notice that the samples listed in our code </w:t>
      </w:r>
      <w:r w:rsidR="00A23BB9">
        <w:rPr>
          <w:lang w:val="en-US"/>
        </w:rPr>
        <w:t xml:space="preserve">will </w:t>
      </w:r>
      <w:r>
        <w:rPr>
          <w:lang w:val="en-US"/>
        </w:rPr>
        <w:t xml:space="preserve">not compile in the </w:t>
      </w:r>
      <w:r w:rsidRPr="00EA5BD3">
        <w:rPr>
          <w:i/>
          <w:color w:val="FF0000"/>
          <w:u w:val="single"/>
          <w:lang w:val="en-US"/>
        </w:rPr>
        <w:t>latest version</w:t>
      </w:r>
      <w:r>
        <w:rPr>
          <w:lang w:val="en-US"/>
        </w:rPr>
        <w:t xml:space="preserve"> of the GHC compiler, even though they are correctly typed. This happens because the type inference algorithm encounters some difficulties when dealing with complex combinators libraries such as ours. </w:t>
      </w:r>
      <w:r w:rsidR="00A23BB9">
        <w:rPr>
          <w:lang w:val="en-US"/>
        </w:rPr>
        <w:t>This said, just by adding explicit typing information the code snippets of the paper all compile and work flawlessly.</w:t>
      </w:r>
    </w:p>
    <w:p w14:paraId="16F3138B" w14:textId="77777777" w:rsidR="00927841" w:rsidRDefault="00927841" w:rsidP="00927841">
      <w:pPr>
        <w:pStyle w:val="Heading1"/>
        <w:rPr>
          <w:lang w:val="en-US"/>
        </w:rPr>
      </w:pPr>
      <w:r>
        <w:rPr>
          <w:lang w:val="en-US"/>
        </w:rPr>
        <w:t>References</w:t>
      </w:r>
    </w:p>
    <w:p w14:paraId="064181EF" w14:textId="77777777" w:rsidR="00927841" w:rsidRDefault="009775A6" w:rsidP="00927841">
      <w:pPr>
        <w:pStyle w:val="ListParagraph"/>
        <w:numPr>
          <w:ilvl w:val="0"/>
          <w:numId w:val="17"/>
        </w:numPr>
        <w:rPr>
          <w:lang w:val="en-US"/>
        </w:rPr>
      </w:pPr>
      <w:proofErr w:type="spellStart"/>
      <w:r>
        <w:rPr>
          <w:lang w:val="en-US"/>
        </w:rPr>
        <w:t>H</w:t>
      </w:r>
      <w:r w:rsidR="00611C39">
        <w:rPr>
          <w:lang w:val="en-US"/>
        </w:rPr>
        <w:t>L</w:t>
      </w:r>
      <w:r>
        <w:rPr>
          <w:lang w:val="en-US"/>
        </w:rPr>
        <w:t>ist</w:t>
      </w:r>
      <w:proofErr w:type="spellEnd"/>
    </w:p>
    <w:p w14:paraId="1A225769" w14:textId="77777777" w:rsidR="009775A6" w:rsidRDefault="009775A6" w:rsidP="00927841">
      <w:pPr>
        <w:pStyle w:val="ListParagraph"/>
        <w:numPr>
          <w:ilvl w:val="0"/>
          <w:numId w:val="17"/>
        </w:numPr>
        <w:rPr>
          <w:lang w:val="en-US"/>
        </w:rPr>
      </w:pPr>
      <w:r>
        <w:rPr>
          <w:lang w:val="en-US"/>
        </w:rPr>
        <w:t>Object Encodings</w:t>
      </w:r>
    </w:p>
    <w:p w14:paraId="4DEBA9A3" w14:textId="77777777" w:rsidR="00E83173" w:rsidRDefault="00E83173" w:rsidP="00927841">
      <w:pPr>
        <w:pStyle w:val="ListParagraph"/>
        <w:numPr>
          <w:ilvl w:val="0"/>
          <w:numId w:val="17"/>
        </w:numPr>
        <w:rPr>
          <w:lang w:val="en-US"/>
        </w:rPr>
      </w:pPr>
      <w:r>
        <w:rPr>
          <w:lang w:val="en-US"/>
        </w:rPr>
        <w:t>Object Encoding in Haskell</w:t>
      </w:r>
    </w:p>
    <w:p w14:paraId="70EAD113" w14:textId="3B0C652E" w:rsidR="00E83173" w:rsidRDefault="00E83173" w:rsidP="00E83173">
      <w:pPr>
        <w:pStyle w:val="ListParagraph"/>
        <w:numPr>
          <w:ilvl w:val="1"/>
          <w:numId w:val="17"/>
        </w:numPr>
        <w:rPr>
          <w:lang w:val="en-US"/>
        </w:rPr>
      </w:pPr>
      <w:r>
        <w:rPr>
          <w:lang w:val="en-US"/>
        </w:rPr>
        <w:t>Sub-references</w:t>
      </w:r>
    </w:p>
    <w:p w14:paraId="328029B7" w14:textId="77777777" w:rsidR="00F35F37" w:rsidRDefault="00F35F37" w:rsidP="00927841">
      <w:pPr>
        <w:pStyle w:val="ListParagraph"/>
        <w:numPr>
          <w:ilvl w:val="0"/>
          <w:numId w:val="17"/>
        </w:numPr>
        <w:rPr>
          <w:lang w:val="en-US"/>
        </w:rPr>
      </w:pPr>
      <w:r>
        <w:rPr>
          <w:lang w:val="en-US"/>
        </w:rPr>
        <w:t>Extensible objects</w:t>
      </w:r>
    </w:p>
    <w:p w14:paraId="79CD31C3" w14:textId="77777777" w:rsidR="009775A6" w:rsidRDefault="009775A6" w:rsidP="00927841">
      <w:pPr>
        <w:pStyle w:val="ListParagraph"/>
        <w:numPr>
          <w:ilvl w:val="0"/>
          <w:numId w:val="17"/>
        </w:numPr>
        <w:rPr>
          <w:lang w:val="en-US"/>
        </w:rPr>
      </w:pPr>
      <w:proofErr w:type="spellStart"/>
      <w:r>
        <w:rPr>
          <w:lang w:val="en-US"/>
        </w:rPr>
        <w:t>O’Haskell</w:t>
      </w:r>
      <w:proofErr w:type="spellEnd"/>
    </w:p>
    <w:p w14:paraId="4FFAEF57" w14:textId="77777777" w:rsidR="009775A6" w:rsidRDefault="009775A6" w:rsidP="00927841">
      <w:pPr>
        <w:pStyle w:val="ListParagraph"/>
        <w:numPr>
          <w:ilvl w:val="0"/>
          <w:numId w:val="17"/>
        </w:numPr>
        <w:rPr>
          <w:lang w:val="en-US"/>
        </w:rPr>
      </w:pPr>
      <w:r>
        <w:rPr>
          <w:lang w:val="en-US"/>
        </w:rPr>
        <w:t>Taming Effects</w:t>
      </w:r>
    </w:p>
    <w:p w14:paraId="68BCACDA" w14:textId="77777777" w:rsidR="009775A6" w:rsidRDefault="009775A6" w:rsidP="00927841">
      <w:pPr>
        <w:pStyle w:val="ListParagraph"/>
        <w:numPr>
          <w:ilvl w:val="0"/>
          <w:numId w:val="17"/>
        </w:numPr>
        <w:rPr>
          <w:lang w:val="en-US"/>
        </w:rPr>
      </w:pPr>
      <w:r>
        <w:rPr>
          <w:lang w:val="en-US"/>
        </w:rPr>
        <w:t>Monads</w:t>
      </w:r>
    </w:p>
    <w:p w14:paraId="294015A4" w14:textId="77777777" w:rsidR="009775A6" w:rsidRDefault="009775A6" w:rsidP="009775A6">
      <w:pPr>
        <w:pStyle w:val="ListParagraph"/>
        <w:numPr>
          <w:ilvl w:val="1"/>
          <w:numId w:val="17"/>
        </w:numPr>
        <w:rPr>
          <w:lang w:val="en-US"/>
        </w:rPr>
      </w:pPr>
      <w:proofErr w:type="spellStart"/>
      <w:r>
        <w:rPr>
          <w:lang w:val="en-US"/>
        </w:rPr>
        <w:t>Moggi</w:t>
      </w:r>
      <w:proofErr w:type="spellEnd"/>
    </w:p>
    <w:p w14:paraId="1A8B0461" w14:textId="77777777" w:rsidR="009775A6" w:rsidRDefault="009775A6" w:rsidP="009775A6">
      <w:pPr>
        <w:pStyle w:val="ListParagraph"/>
        <w:numPr>
          <w:ilvl w:val="1"/>
          <w:numId w:val="17"/>
        </w:numPr>
        <w:rPr>
          <w:lang w:val="en-US"/>
        </w:rPr>
      </w:pPr>
      <w:proofErr w:type="spellStart"/>
      <w:r>
        <w:rPr>
          <w:lang w:val="en-US"/>
        </w:rPr>
        <w:t>Wadler</w:t>
      </w:r>
      <w:proofErr w:type="spellEnd"/>
    </w:p>
    <w:p w14:paraId="6233C1DF" w14:textId="77777777" w:rsidR="009775A6" w:rsidRPr="00927841" w:rsidRDefault="009775A6" w:rsidP="009775A6">
      <w:pPr>
        <w:pStyle w:val="ListParagraph"/>
        <w:numPr>
          <w:ilvl w:val="1"/>
          <w:numId w:val="17"/>
        </w:numPr>
        <w:rPr>
          <w:lang w:val="en-US"/>
        </w:rPr>
      </w:pPr>
      <w:proofErr w:type="spellStart"/>
      <w:r>
        <w:rPr>
          <w:lang w:val="en-US"/>
        </w:rPr>
        <w:t>Vari</w:t>
      </w:r>
      <w:proofErr w:type="spellEnd"/>
      <w:r>
        <w:rPr>
          <w:lang w:val="en-US"/>
        </w:rPr>
        <w:t xml:space="preserve"> </w:t>
      </w:r>
      <w:proofErr w:type="spellStart"/>
      <w:r>
        <w:rPr>
          <w:lang w:val="en-US"/>
        </w:rPr>
        <w:t>altri</w:t>
      </w:r>
      <w:proofErr w:type="spellEnd"/>
    </w:p>
    <w:p w14:paraId="76A17089" w14:textId="77777777" w:rsidR="00927841" w:rsidRPr="00927841" w:rsidRDefault="00927841" w:rsidP="00927841">
      <w:pPr>
        <w:rPr>
          <w:lang w:val="en-US"/>
        </w:rPr>
      </w:pPr>
    </w:p>
    <w:sectPr w:rsidR="00927841" w:rsidRPr="00927841" w:rsidSect="0022492C">
      <w:type w:val="continuous"/>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F314D"/>
    <w:multiLevelType w:val="hybridMultilevel"/>
    <w:tmpl w:val="15D4D96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CCC2D174">
      <w:start w:val="1"/>
      <w:numFmt w:val="lowerLetter"/>
      <w:lvlText w:val="%3)"/>
      <w:lvlJc w:val="left"/>
      <w:pPr>
        <w:ind w:left="2340" w:hanging="360"/>
      </w:pPr>
      <w:rPr>
        <w:rFonts w:hint="default"/>
      </w:rPr>
    </w:lvl>
    <w:lvl w:ilvl="3" w:tplc="F430661A">
      <w:start w:val="1"/>
      <w:numFmt w:val="bullet"/>
      <w:lvlText w:val=""/>
      <w:lvlJc w:val="left"/>
      <w:pPr>
        <w:ind w:left="2880" w:hanging="360"/>
      </w:pPr>
      <w:rPr>
        <w:rFonts w:ascii="Symbol" w:eastAsiaTheme="minorHAnsi" w:hAnsi="Symbol" w:cstheme="minorBidi"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EE3599D"/>
    <w:multiLevelType w:val="hybridMultilevel"/>
    <w:tmpl w:val="682266E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1AA6C43"/>
    <w:multiLevelType w:val="hybridMultilevel"/>
    <w:tmpl w:val="3D2E6258"/>
    <w:lvl w:ilvl="0" w:tplc="ABE4F6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A1E1C04"/>
    <w:multiLevelType w:val="hybridMultilevel"/>
    <w:tmpl w:val="135C0D7E"/>
    <w:lvl w:ilvl="0" w:tplc="3B56C44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FDE0920"/>
    <w:multiLevelType w:val="hybridMultilevel"/>
    <w:tmpl w:val="98EABB12"/>
    <w:lvl w:ilvl="0" w:tplc="3752D6AA">
      <w:start w:val="1"/>
      <w:numFmt w:val="decimal"/>
      <w:lvlText w:val="%1)"/>
      <w:lvlJc w:val="left"/>
      <w:pPr>
        <w:ind w:left="720" w:hanging="360"/>
      </w:pPr>
      <w:rPr>
        <w:rFonts w:hint="default"/>
        <w:i w:val="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326D3456"/>
    <w:multiLevelType w:val="hybridMultilevel"/>
    <w:tmpl w:val="C964AA1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41F4153"/>
    <w:multiLevelType w:val="hybridMultilevel"/>
    <w:tmpl w:val="4A5E75F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8240DB0"/>
    <w:multiLevelType w:val="hybridMultilevel"/>
    <w:tmpl w:val="ADB6B87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561519C"/>
    <w:multiLevelType w:val="hybridMultilevel"/>
    <w:tmpl w:val="E920240E"/>
    <w:lvl w:ilvl="0" w:tplc="D0F25518">
      <w:start w:val="1"/>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E316E12"/>
    <w:multiLevelType w:val="hybridMultilevel"/>
    <w:tmpl w:val="C9E26DAE"/>
    <w:lvl w:ilvl="0" w:tplc="C1D219BC">
      <w:start w:val="1"/>
      <w:numFmt w:val="decimal"/>
      <w:lvlText w:val="%1)"/>
      <w:lvlJc w:val="left"/>
      <w:pPr>
        <w:ind w:left="720" w:hanging="360"/>
      </w:pPr>
      <w:rPr>
        <w:rFonts w:eastAsiaTheme="minorEastAsia"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582D7C99"/>
    <w:multiLevelType w:val="hybridMultilevel"/>
    <w:tmpl w:val="2B0CE3A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58C1383E"/>
    <w:multiLevelType w:val="hybridMultilevel"/>
    <w:tmpl w:val="D9484BE2"/>
    <w:lvl w:ilvl="0" w:tplc="0409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CCC2D174">
      <w:start w:val="1"/>
      <w:numFmt w:val="lowerLetter"/>
      <w:lvlText w:val="%3)"/>
      <w:lvlJc w:val="left"/>
      <w:pPr>
        <w:ind w:left="2340" w:hanging="360"/>
      </w:pPr>
      <w:rPr>
        <w:rFonts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AB0564D"/>
    <w:multiLevelType w:val="hybridMultilevel"/>
    <w:tmpl w:val="0A5EFAD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5C32387B"/>
    <w:multiLevelType w:val="hybridMultilevel"/>
    <w:tmpl w:val="21A2BC2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DB23D99"/>
    <w:multiLevelType w:val="hybridMultilevel"/>
    <w:tmpl w:val="13B2FC2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E88409C"/>
    <w:multiLevelType w:val="hybridMultilevel"/>
    <w:tmpl w:val="47D08A2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5F54542B"/>
    <w:multiLevelType w:val="hybridMultilevel"/>
    <w:tmpl w:val="758013A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5302EFB"/>
    <w:multiLevelType w:val="hybridMultilevel"/>
    <w:tmpl w:val="DB7EE8D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B77069F"/>
    <w:multiLevelType w:val="hybridMultilevel"/>
    <w:tmpl w:val="83FE36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76FC7CB7"/>
    <w:multiLevelType w:val="hybridMultilevel"/>
    <w:tmpl w:val="95DC9BD2"/>
    <w:lvl w:ilvl="0" w:tplc="B260C37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EA72D77"/>
    <w:multiLevelType w:val="hybridMultilevel"/>
    <w:tmpl w:val="C2A48EC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11"/>
  </w:num>
  <w:num w:numId="5">
    <w:abstractNumId w:val="19"/>
  </w:num>
  <w:num w:numId="6">
    <w:abstractNumId w:val="2"/>
  </w:num>
  <w:num w:numId="7">
    <w:abstractNumId w:val="3"/>
  </w:num>
  <w:num w:numId="8">
    <w:abstractNumId w:val="15"/>
  </w:num>
  <w:num w:numId="9">
    <w:abstractNumId w:val="12"/>
  </w:num>
  <w:num w:numId="10">
    <w:abstractNumId w:val="9"/>
  </w:num>
  <w:num w:numId="11">
    <w:abstractNumId w:val="13"/>
  </w:num>
  <w:num w:numId="12">
    <w:abstractNumId w:val="7"/>
  </w:num>
  <w:num w:numId="13">
    <w:abstractNumId w:val="16"/>
  </w:num>
  <w:num w:numId="14">
    <w:abstractNumId w:val="4"/>
  </w:num>
  <w:num w:numId="15">
    <w:abstractNumId w:val="1"/>
  </w:num>
  <w:num w:numId="16">
    <w:abstractNumId w:val="14"/>
  </w:num>
  <w:num w:numId="17">
    <w:abstractNumId w:val="17"/>
  </w:num>
  <w:num w:numId="18">
    <w:abstractNumId w:val="20"/>
  </w:num>
  <w:num w:numId="19">
    <w:abstractNumId w:val="5"/>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attachedTemplate r:id="rId1"/>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B30"/>
    <w:rsid w:val="00011A30"/>
    <w:rsid w:val="00016852"/>
    <w:rsid w:val="0002066D"/>
    <w:rsid w:val="000873FE"/>
    <w:rsid w:val="00092755"/>
    <w:rsid w:val="000940F2"/>
    <w:rsid w:val="000A6F0E"/>
    <w:rsid w:val="000B7F85"/>
    <w:rsid w:val="0010196D"/>
    <w:rsid w:val="00137BF6"/>
    <w:rsid w:val="001677F1"/>
    <w:rsid w:val="00176ABE"/>
    <w:rsid w:val="00182D05"/>
    <w:rsid w:val="001941BA"/>
    <w:rsid w:val="001B50A7"/>
    <w:rsid w:val="001D4926"/>
    <w:rsid w:val="001E1B18"/>
    <w:rsid w:val="002019C4"/>
    <w:rsid w:val="002025D5"/>
    <w:rsid w:val="002037C0"/>
    <w:rsid w:val="0020499F"/>
    <w:rsid w:val="002070B6"/>
    <w:rsid w:val="0021532C"/>
    <w:rsid w:val="0022492C"/>
    <w:rsid w:val="00256FBD"/>
    <w:rsid w:val="002626D1"/>
    <w:rsid w:val="00265F3E"/>
    <w:rsid w:val="00273965"/>
    <w:rsid w:val="0028126A"/>
    <w:rsid w:val="00294E42"/>
    <w:rsid w:val="002A347A"/>
    <w:rsid w:val="002B7CB6"/>
    <w:rsid w:val="002E3BC2"/>
    <w:rsid w:val="002F2DF3"/>
    <w:rsid w:val="00326C63"/>
    <w:rsid w:val="003561D2"/>
    <w:rsid w:val="00375AE1"/>
    <w:rsid w:val="0038048B"/>
    <w:rsid w:val="003B4D9D"/>
    <w:rsid w:val="003F641D"/>
    <w:rsid w:val="003F75AE"/>
    <w:rsid w:val="00415D1B"/>
    <w:rsid w:val="00446A84"/>
    <w:rsid w:val="00452F65"/>
    <w:rsid w:val="00464034"/>
    <w:rsid w:val="00490B30"/>
    <w:rsid w:val="00496147"/>
    <w:rsid w:val="004A4294"/>
    <w:rsid w:val="004C6296"/>
    <w:rsid w:val="004D079A"/>
    <w:rsid w:val="004D421F"/>
    <w:rsid w:val="004E22F0"/>
    <w:rsid w:val="004E7E19"/>
    <w:rsid w:val="004F1CF0"/>
    <w:rsid w:val="00500715"/>
    <w:rsid w:val="005029D2"/>
    <w:rsid w:val="0050606D"/>
    <w:rsid w:val="00524987"/>
    <w:rsid w:val="00535E6D"/>
    <w:rsid w:val="00535F01"/>
    <w:rsid w:val="005415F8"/>
    <w:rsid w:val="00550518"/>
    <w:rsid w:val="005510E8"/>
    <w:rsid w:val="005676C7"/>
    <w:rsid w:val="005A788A"/>
    <w:rsid w:val="005B369D"/>
    <w:rsid w:val="005C2E41"/>
    <w:rsid w:val="005F4605"/>
    <w:rsid w:val="005F79A0"/>
    <w:rsid w:val="00600EB6"/>
    <w:rsid w:val="00611C39"/>
    <w:rsid w:val="0065752B"/>
    <w:rsid w:val="00663656"/>
    <w:rsid w:val="00664E56"/>
    <w:rsid w:val="006A43F2"/>
    <w:rsid w:val="006A7A9C"/>
    <w:rsid w:val="006B4DD0"/>
    <w:rsid w:val="006F0B4D"/>
    <w:rsid w:val="00714898"/>
    <w:rsid w:val="00734453"/>
    <w:rsid w:val="007402A5"/>
    <w:rsid w:val="007571BB"/>
    <w:rsid w:val="0078343C"/>
    <w:rsid w:val="0079767C"/>
    <w:rsid w:val="007C7A94"/>
    <w:rsid w:val="007E1290"/>
    <w:rsid w:val="00801D9B"/>
    <w:rsid w:val="00810430"/>
    <w:rsid w:val="00813AEA"/>
    <w:rsid w:val="00821696"/>
    <w:rsid w:val="00844722"/>
    <w:rsid w:val="00845CE7"/>
    <w:rsid w:val="00847E5A"/>
    <w:rsid w:val="00853658"/>
    <w:rsid w:val="0085798E"/>
    <w:rsid w:val="00870CA8"/>
    <w:rsid w:val="0088658B"/>
    <w:rsid w:val="008B1740"/>
    <w:rsid w:val="008B2517"/>
    <w:rsid w:val="008E1C96"/>
    <w:rsid w:val="00913FCB"/>
    <w:rsid w:val="00916114"/>
    <w:rsid w:val="009172BC"/>
    <w:rsid w:val="009220EA"/>
    <w:rsid w:val="00927841"/>
    <w:rsid w:val="00933E9D"/>
    <w:rsid w:val="0093440E"/>
    <w:rsid w:val="00944B3B"/>
    <w:rsid w:val="00947675"/>
    <w:rsid w:val="009775A6"/>
    <w:rsid w:val="00980C4F"/>
    <w:rsid w:val="009847D3"/>
    <w:rsid w:val="00990625"/>
    <w:rsid w:val="009A1EF7"/>
    <w:rsid w:val="009B18E1"/>
    <w:rsid w:val="009D7E24"/>
    <w:rsid w:val="00A00114"/>
    <w:rsid w:val="00A12860"/>
    <w:rsid w:val="00A14E93"/>
    <w:rsid w:val="00A23BB9"/>
    <w:rsid w:val="00A27831"/>
    <w:rsid w:val="00A329DF"/>
    <w:rsid w:val="00A37E0E"/>
    <w:rsid w:val="00A4620B"/>
    <w:rsid w:val="00A579AF"/>
    <w:rsid w:val="00A63221"/>
    <w:rsid w:val="00A722FD"/>
    <w:rsid w:val="00A74C4B"/>
    <w:rsid w:val="00A87994"/>
    <w:rsid w:val="00A92129"/>
    <w:rsid w:val="00AC0130"/>
    <w:rsid w:val="00AE27EC"/>
    <w:rsid w:val="00AE474E"/>
    <w:rsid w:val="00AF357C"/>
    <w:rsid w:val="00B2057A"/>
    <w:rsid w:val="00B254D5"/>
    <w:rsid w:val="00B27E04"/>
    <w:rsid w:val="00B67048"/>
    <w:rsid w:val="00B81A78"/>
    <w:rsid w:val="00B81FBB"/>
    <w:rsid w:val="00B9424C"/>
    <w:rsid w:val="00BF0CA6"/>
    <w:rsid w:val="00BF317E"/>
    <w:rsid w:val="00C10491"/>
    <w:rsid w:val="00C20CD4"/>
    <w:rsid w:val="00C24D74"/>
    <w:rsid w:val="00C40C64"/>
    <w:rsid w:val="00C424CD"/>
    <w:rsid w:val="00C46F6D"/>
    <w:rsid w:val="00C52E60"/>
    <w:rsid w:val="00C734E7"/>
    <w:rsid w:val="00CA3FEF"/>
    <w:rsid w:val="00CB6104"/>
    <w:rsid w:val="00CC05C6"/>
    <w:rsid w:val="00CC7552"/>
    <w:rsid w:val="00CD6CB6"/>
    <w:rsid w:val="00D06A2A"/>
    <w:rsid w:val="00D223E0"/>
    <w:rsid w:val="00D37921"/>
    <w:rsid w:val="00D472BE"/>
    <w:rsid w:val="00D64E54"/>
    <w:rsid w:val="00D744FF"/>
    <w:rsid w:val="00D93EFC"/>
    <w:rsid w:val="00DA2C31"/>
    <w:rsid w:val="00DC2391"/>
    <w:rsid w:val="00DE56E1"/>
    <w:rsid w:val="00E0169F"/>
    <w:rsid w:val="00E155BE"/>
    <w:rsid w:val="00E17E9C"/>
    <w:rsid w:val="00E3334E"/>
    <w:rsid w:val="00E56511"/>
    <w:rsid w:val="00E64D0B"/>
    <w:rsid w:val="00E70984"/>
    <w:rsid w:val="00E83173"/>
    <w:rsid w:val="00E95EA2"/>
    <w:rsid w:val="00EA1F7C"/>
    <w:rsid w:val="00EA4B89"/>
    <w:rsid w:val="00EA5BD3"/>
    <w:rsid w:val="00EB71B7"/>
    <w:rsid w:val="00ED5471"/>
    <w:rsid w:val="00ED56FE"/>
    <w:rsid w:val="00F2437F"/>
    <w:rsid w:val="00F261CA"/>
    <w:rsid w:val="00F35F37"/>
    <w:rsid w:val="00F47343"/>
    <w:rsid w:val="00F57B4D"/>
    <w:rsid w:val="00F71C6C"/>
    <w:rsid w:val="00F729E8"/>
    <w:rsid w:val="00F914AB"/>
    <w:rsid w:val="00FB5655"/>
    <w:rsid w:val="00FB7495"/>
    <w:rsid w:val="00FB7E02"/>
    <w:rsid w:val="00FD45A7"/>
    <w:rsid w:val="00FF64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6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D9B"/>
    <w:pPr>
      <w:spacing w:line="240" w:lineRule="auto"/>
      <w:jc w:val="both"/>
    </w:pPr>
    <w:rPr>
      <w:rFonts w:ascii="Times New Roman" w:hAnsi="Times New Roman"/>
      <w:sz w:val="18"/>
    </w:rPr>
  </w:style>
  <w:style w:type="paragraph" w:styleId="Heading1">
    <w:name w:val="heading 1"/>
    <w:basedOn w:val="Normal"/>
    <w:next w:val="Normal"/>
    <w:link w:val="Heading1Char"/>
    <w:uiPriority w:val="9"/>
    <w:qFormat/>
    <w:rsid w:val="00E56511"/>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5F79A0"/>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4D079A"/>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0B30"/>
    <w:pPr>
      <w:pBdr>
        <w:bottom w:val="single" w:sz="8" w:space="4" w:color="000000"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90B30"/>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490B30"/>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490B30"/>
    <w:rPr>
      <w:rFonts w:asciiTheme="majorHAnsi" w:eastAsiaTheme="majorEastAsia" w:hAnsiTheme="majorHAnsi" w:cstheme="majorBidi"/>
      <w:i/>
      <w:iCs/>
      <w:color w:val="000000" w:themeColor="accent1"/>
      <w:spacing w:val="15"/>
      <w:sz w:val="24"/>
      <w:szCs w:val="24"/>
    </w:rPr>
  </w:style>
  <w:style w:type="character" w:customStyle="1" w:styleId="Heading1Char">
    <w:name w:val="Heading 1 Char"/>
    <w:basedOn w:val="DefaultParagraphFont"/>
    <w:link w:val="Heading1"/>
    <w:uiPriority w:val="9"/>
    <w:rsid w:val="00E56511"/>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5F79A0"/>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5F79A0"/>
    <w:pPr>
      <w:ind w:left="720"/>
      <w:contextualSpacing/>
    </w:pPr>
  </w:style>
  <w:style w:type="paragraph" w:customStyle="1" w:styleId="Code">
    <w:name w:val="Code"/>
    <w:basedOn w:val="Normal"/>
    <w:link w:val="CodeChar"/>
    <w:qFormat/>
    <w:rsid w:val="005F4605"/>
    <w:pPr>
      <w:pBdr>
        <w:top w:val="single" w:sz="4" w:space="1" w:color="auto"/>
        <w:left w:val="single" w:sz="4" w:space="4" w:color="auto"/>
        <w:bottom w:val="single" w:sz="4" w:space="1" w:color="auto"/>
        <w:right w:val="single" w:sz="4" w:space="4" w:color="auto"/>
      </w:pBdr>
      <w:autoSpaceDE w:val="0"/>
      <w:autoSpaceDN w:val="0"/>
      <w:adjustRightInd w:val="0"/>
      <w:spacing w:after="0"/>
    </w:pPr>
    <w:rPr>
      <w:rFonts w:ascii="Consolas" w:hAnsi="Consolas" w:cs="Consolas"/>
      <w:szCs w:val="19"/>
      <w:lang w:val="en-US"/>
    </w:rPr>
  </w:style>
  <w:style w:type="paragraph" w:customStyle="1" w:styleId="Nor">
    <w:name w:val="Nor"/>
    <w:basedOn w:val="Code"/>
    <w:rsid w:val="00C734E7"/>
  </w:style>
  <w:style w:type="character" w:customStyle="1" w:styleId="CodeChar">
    <w:name w:val="Code Char"/>
    <w:basedOn w:val="DefaultParagraphFont"/>
    <w:link w:val="Code"/>
    <w:rsid w:val="005F4605"/>
    <w:rPr>
      <w:rFonts w:ascii="Consolas" w:hAnsi="Consolas" w:cs="Consolas"/>
      <w:sz w:val="18"/>
      <w:szCs w:val="19"/>
      <w:lang w:val="en-US"/>
    </w:rPr>
  </w:style>
  <w:style w:type="paragraph" w:styleId="BalloonText">
    <w:name w:val="Balloon Text"/>
    <w:basedOn w:val="Normal"/>
    <w:link w:val="BalloonTextChar"/>
    <w:uiPriority w:val="99"/>
    <w:semiHidden/>
    <w:unhideWhenUsed/>
    <w:rsid w:val="001019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96D"/>
    <w:rPr>
      <w:rFonts w:ascii="Tahoma" w:hAnsi="Tahoma" w:cs="Tahoma"/>
      <w:sz w:val="16"/>
      <w:szCs w:val="16"/>
    </w:rPr>
  </w:style>
  <w:style w:type="character" w:styleId="PlaceholderText">
    <w:name w:val="Placeholder Text"/>
    <w:basedOn w:val="DefaultParagraphFont"/>
    <w:uiPriority w:val="99"/>
    <w:semiHidden/>
    <w:rsid w:val="0010196D"/>
    <w:rPr>
      <w:color w:val="808080"/>
    </w:rPr>
  </w:style>
  <w:style w:type="paragraph" w:customStyle="1" w:styleId="Normals">
    <w:name w:val="Normals"/>
    <w:basedOn w:val="Nor"/>
    <w:rsid w:val="00273965"/>
  </w:style>
  <w:style w:type="character" w:styleId="Hyperlink">
    <w:name w:val="Hyperlink"/>
    <w:basedOn w:val="DefaultParagraphFont"/>
    <w:uiPriority w:val="99"/>
    <w:unhideWhenUsed/>
    <w:rsid w:val="005510E8"/>
    <w:rPr>
      <w:color w:val="5F5F5F" w:themeColor="hyperlink"/>
      <w:u w:val="single"/>
    </w:rPr>
  </w:style>
  <w:style w:type="paragraph" w:styleId="NoSpacing">
    <w:name w:val="No Spacing"/>
    <w:uiPriority w:val="1"/>
    <w:qFormat/>
    <w:rsid w:val="00801D9B"/>
    <w:pPr>
      <w:spacing w:after="0" w:line="240" w:lineRule="auto"/>
      <w:jc w:val="both"/>
    </w:pPr>
    <w:rPr>
      <w:rFonts w:ascii="Times New Roman" w:hAnsi="Times New Roman"/>
      <w:sz w:val="18"/>
    </w:rPr>
  </w:style>
  <w:style w:type="character" w:customStyle="1" w:styleId="Heading3Char">
    <w:name w:val="Heading 3 Char"/>
    <w:basedOn w:val="DefaultParagraphFont"/>
    <w:link w:val="Heading3"/>
    <w:uiPriority w:val="9"/>
    <w:rsid w:val="004D079A"/>
    <w:rPr>
      <w:rFonts w:asciiTheme="majorHAnsi" w:eastAsiaTheme="majorEastAsia" w:hAnsiTheme="majorHAnsi" w:cstheme="majorBidi"/>
      <w:b/>
      <w:bCs/>
      <w:color w:val="000000" w:themeColor="accent1"/>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D9B"/>
    <w:pPr>
      <w:spacing w:line="240" w:lineRule="auto"/>
      <w:jc w:val="both"/>
    </w:pPr>
    <w:rPr>
      <w:rFonts w:ascii="Times New Roman" w:hAnsi="Times New Roman"/>
      <w:sz w:val="18"/>
    </w:rPr>
  </w:style>
  <w:style w:type="paragraph" w:styleId="Heading1">
    <w:name w:val="heading 1"/>
    <w:basedOn w:val="Normal"/>
    <w:next w:val="Normal"/>
    <w:link w:val="Heading1Char"/>
    <w:uiPriority w:val="9"/>
    <w:qFormat/>
    <w:rsid w:val="00E56511"/>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5F79A0"/>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4D079A"/>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0B30"/>
    <w:pPr>
      <w:pBdr>
        <w:bottom w:val="single" w:sz="8" w:space="4" w:color="000000"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90B30"/>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490B30"/>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490B30"/>
    <w:rPr>
      <w:rFonts w:asciiTheme="majorHAnsi" w:eastAsiaTheme="majorEastAsia" w:hAnsiTheme="majorHAnsi" w:cstheme="majorBidi"/>
      <w:i/>
      <w:iCs/>
      <w:color w:val="000000" w:themeColor="accent1"/>
      <w:spacing w:val="15"/>
      <w:sz w:val="24"/>
      <w:szCs w:val="24"/>
    </w:rPr>
  </w:style>
  <w:style w:type="character" w:customStyle="1" w:styleId="Heading1Char">
    <w:name w:val="Heading 1 Char"/>
    <w:basedOn w:val="DefaultParagraphFont"/>
    <w:link w:val="Heading1"/>
    <w:uiPriority w:val="9"/>
    <w:rsid w:val="00E56511"/>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5F79A0"/>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5F79A0"/>
    <w:pPr>
      <w:ind w:left="720"/>
      <w:contextualSpacing/>
    </w:pPr>
  </w:style>
  <w:style w:type="paragraph" w:customStyle="1" w:styleId="Code">
    <w:name w:val="Code"/>
    <w:basedOn w:val="Normal"/>
    <w:link w:val="CodeChar"/>
    <w:qFormat/>
    <w:rsid w:val="005F4605"/>
    <w:pPr>
      <w:pBdr>
        <w:top w:val="single" w:sz="4" w:space="1" w:color="auto"/>
        <w:left w:val="single" w:sz="4" w:space="4" w:color="auto"/>
        <w:bottom w:val="single" w:sz="4" w:space="1" w:color="auto"/>
        <w:right w:val="single" w:sz="4" w:space="4" w:color="auto"/>
      </w:pBdr>
      <w:autoSpaceDE w:val="0"/>
      <w:autoSpaceDN w:val="0"/>
      <w:adjustRightInd w:val="0"/>
      <w:spacing w:after="0"/>
    </w:pPr>
    <w:rPr>
      <w:rFonts w:ascii="Consolas" w:hAnsi="Consolas" w:cs="Consolas"/>
      <w:szCs w:val="19"/>
      <w:lang w:val="en-US"/>
    </w:rPr>
  </w:style>
  <w:style w:type="paragraph" w:customStyle="1" w:styleId="Nor">
    <w:name w:val="Nor"/>
    <w:basedOn w:val="Code"/>
    <w:rsid w:val="00C734E7"/>
  </w:style>
  <w:style w:type="character" w:customStyle="1" w:styleId="CodeChar">
    <w:name w:val="Code Char"/>
    <w:basedOn w:val="DefaultParagraphFont"/>
    <w:link w:val="Code"/>
    <w:rsid w:val="005F4605"/>
    <w:rPr>
      <w:rFonts w:ascii="Consolas" w:hAnsi="Consolas" w:cs="Consolas"/>
      <w:sz w:val="18"/>
      <w:szCs w:val="19"/>
      <w:lang w:val="en-US"/>
    </w:rPr>
  </w:style>
  <w:style w:type="paragraph" w:styleId="BalloonText">
    <w:name w:val="Balloon Text"/>
    <w:basedOn w:val="Normal"/>
    <w:link w:val="BalloonTextChar"/>
    <w:uiPriority w:val="99"/>
    <w:semiHidden/>
    <w:unhideWhenUsed/>
    <w:rsid w:val="001019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96D"/>
    <w:rPr>
      <w:rFonts w:ascii="Tahoma" w:hAnsi="Tahoma" w:cs="Tahoma"/>
      <w:sz w:val="16"/>
      <w:szCs w:val="16"/>
    </w:rPr>
  </w:style>
  <w:style w:type="character" w:styleId="PlaceholderText">
    <w:name w:val="Placeholder Text"/>
    <w:basedOn w:val="DefaultParagraphFont"/>
    <w:uiPriority w:val="99"/>
    <w:semiHidden/>
    <w:rsid w:val="0010196D"/>
    <w:rPr>
      <w:color w:val="808080"/>
    </w:rPr>
  </w:style>
  <w:style w:type="paragraph" w:customStyle="1" w:styleId="Normals">
    <w:name w:val="Normals"/>
    <w:basedOn w:val="Nor"/>
    <w:rsid w:val="00273965"/>
  </w:style>
  <w:style w:type="character" w:styleId="Hyperlink">
    <w:name w:val="Hyperlink"/>
    <w:basedOn w:val="DefaultParagraphFont"/>
    <w:uiPriority w:val="99"/>
    <w:unhideWhenUsed/>
    <w:rsid w:val="005510E8"/>
    <w:rPr>
      <w:color w:val="5F5F5F" w:themeColor="hyperlink"/>
      <w:u w:val="single"/>
    </w:rPr>
  </w:style>
  <w:style w:type="paragraph" w:styleId="NoSpacing">
    <w:name w:val="No Spacing"/>
    <w:uiPriority w:val="1"/>
    <w:qFormat/>
    <w:rsid w:val="00801D9B"/>
    <w:pPr>
      <w:spacing w:after="0" w:line="240" w:lineRule="auto"/>
      <w:jc w:val="both"/>
    </w:pPr>
    <w:rPr>
      <w:rFonts w:ascii="Times New Roman" w:hAnsi="Times New Roman"/>
      <w:sz w:val="18"/>
    </w:rPr>
  </w:style>
  <w:style w:type="character" w:customStyle="1" w:styleId="Heading3Char">
    <w:name w:val="Heading 3 Char"/>
    <w:basedOn w:val="DefaultParagraphFont"/>
    <w:link w:val="Heading3"/>
    <w:uiPriority w:val="9"/>
    <w:rsid w:val="004D079A"/>
    <w:rPr>
      <w:rFonts w:asciiTheme="majorHAnsi" w:eastAsiaTheme="majorEastAsia" w:hAnsiTheme="majorHAnsi" w:cstheme="majorBidi"/>
      <w:b/>
      <w:bCs/>
      <w:color w:val="000000" w:themeColor="accent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xmlns:mc="http://schemas.openxmlformats.org/markup-compatibility/2006" xmlns:a14="http://schemas.microsoft.com/office/drawing/2010/main" val="000000" mc:Ignorable=""/>
      </a:dk2>
      <a:lt2>
        <a:srgbClr xmlns:mc="http://schemas.openxmlformats.org/markup-compatibility/2006" xmlns:a14="http://schemas.microsoft.com/office/drawing/2010/main" val="F8F8F8" mc:Ignorable=""/>
      </a:lt2>
      <a:accent1>
        <a:srgbClr xmlns:mc="http://schemas.openxmlformats.org/markup-compatibility/2006" xmlns:a14="http://schemas.microsoft.com/office/drawing/2010/main" val="000000" mc:Ignorable=""/>
      </a:accent1>
      <a:accent2>
        <a:srgbClr xmlns:mc="http://schemas.openxmlformats.org/markup-compatibility/2006" xmlns:a14="http://schemas.microsoft.com/office/drawing/2010/main" val="000000" mc:Ignorable=""/>
      </a:accent2>
      <a:accent3>
        <a:srgbClr xmlns:mc="http://schemas.openxmlformats.org/markup-compatibility/2006" xmlns:a14="http://schemas.microsoft.com/office/drawing/2010/main" val="000000" mc:Ignorable=""/>
      </a:accent3>
      <a:accent4>
        <a:srgbClr xmlns:mc="http://schemas.openxmlformats.org/markup-compatibility/2006" xmlns:a14="http://schemas.microsoft.com/office/drawing/2010/main" val="000000" mc:Ignorable=""/>
      </a:accent4>
      <a:accent5>
        <a:srgbClr xmlns:mc="http://schemas.openxmlformats.org/markup-compatibility/2006" xmlns:a14="http://schemas.microsoft.com/office/drawing/2010/main" val="000000" mc:Ignorable=""/>
      </a:accent5>
      <a:accent6>
        <a:srgbClr xmlns:mc="http://schemas.openxmlformats.org/markup-compatibility/2006" xmlns:a14="http://schemas.microsoft.com/office/drawing/2010/main" val="000000" mc:Ignorable=""/>
      </a:accent6>
      <a:hlink>
        <a:srgbClr xmlns:mc="http://schemas.openxmlformats.org/markup-compatibility/2006" xmlns:a14="http://schemas.microsoft.com/office/drawing/2010/main" val="5F5F5F" mc:Ignorable=""/>
      </a:hlink>
      <a:folHlink>
        <a:srgbClr xmlns:mc="http://schemas.openxmlformats.org/markup-compatibility/2006" xmlns:a14="http://schemas.microsoft.com/office/drawing/2010/main" val="919191"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10</Pages>
  <Words>4117</Words>
  <Characters>23469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pulcy</dc:creator>
  <cp:lastModifiedBy>pulcy</cp:lastModifiedBy>
  <cp:revision>183</cp:revision>
  <cp:lastPrinted>2010-03-17T16:11:00Z</cp:lastPrinted>
  <dcterms:created xsi:type="dcterms:W3CDTF">2010-03-11T07:56:00Z</dcterms:created>
  <dcterms:modified xsi:type="dcterms:W3CDTF">2010-03-19T09:36:00Z</dcterms:modified>
</cp:coreProperties>
</file>