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4EDF" w14:textId="622ECD1A" w:rsidR="008B197E" w:rsidRPr="00F2730B" w:rsidRDefault="00DE0D3E" w:rsidP="008D4FAB">
      <w:pPr>
        <w:pStyle w:val="papertitle"/>
        <w:rPr>
          <w:lang w:val="it-IT"/>
        </w:rPr>
      </w:pPr>
      <w:r w:rsidRPr="00F2730B">
        <w:rPr>
          <w:lang w:val="it-IT"/>
        </w:rPr>
        <w:t xml:space="preserve">Making Games with </w:t>
      </w:r>
      <w:r w:rsidR="002116EF" w:rsidRPr="00F2730B">
        <w:rPr>
          <w:lang w:val="it-IT"/>
        </w:rPr>
        <w:t>Casanova</w:t>
      </w:r>
    </w:p>
    <w:p w14:paraId="2641E81E" w14:textId="46D2D8D1" w:rsidR="000D4DE4" w:rsidRPr="00F2730B" w:rsidRDefault="000D4DE4" w:rsidP="008D4FAB">
      <w:pPr>
        <w:pStyle w:val="author0"/>
        <w:rPr>
          <w:lang w:val="it-IT"/>
        </w:rPr>
      </w:pPr>
      <w:r w:rsidRPr="00F2730B">
        <w:rPr>
          <w:lang w:val="it-IT"/>
        </w:rPr>
        <w:t>Giuseppe Maggiore, Alvise Spanò, Ren</w:t>
      </w:r>
      <w:r w:rsidR="00CA3F10" w:rsidRPr="00F2730B">
        <w:rPr>
          <w:lang w:val="it-IT"/>
        </w:rPr>
        <w:t>zo Orsini, Michele Bugliesi, Enrico Steffinlongo</w:t>
      </w:r>
    </w:p>
    <w:p w14:paraId="4972981F" w14:textId="6974D490" w:rsidR="000D4DE4" w:rsidRPr="00F2730B" w:rsidRDefault="000D4DE4" w:rsidP="008D4FAB">
      <w:pPr>
        <w:pStyle w:val="address"/>
        <w:rPr>
          <w:lang w:val="it-IT"/>
        </w:rPr>
      </w:pPr>
      <w:r w:rsidRPr="00F2730B">
        <w:rPr>
          <w:lang w:val="it-IT"/>
        </w:rPr>
        <w:t>Università Ca’ Foscari Venezia</w:t>
      </w:r>
    </w:p>
    <w:p w14:paraId="4C42B334" w14:textId="77777777" w:rsidR="000D4DE4" w:rsidRPr="00F2730B" w:rsidRDefault="000D4DE4" w:rsidP="008D4FAB">
      <w:pPr>
        <w:pStyle w:val="address"/>
        <w:rPr>
          <w:lang w:val="it-IT"/>
        </w:rPr>
      </w:pPr>
      <w:r w:rsidRPr="00F2730B">
        <w:rPr>
          <w:lang w:val="it-IT"/>
        </w:rPr>
        <w:t>DAIS - Computer Science</w:t>
      </w:r>
    </w:p>
    <w:p w14:paraId="72E7AF11" w14:textId="5CC41FE2" w:rsidR="000D4DE4" w:rsidRPr="00F2730B" w:rsidRDefault="00CA3F10" w:rsidP="008D4FAB">
      <w:pPr>
        <w:pStyle w:val="address"/>
        <w:rPr>
          <w:rStyle w:val="e-mail0"/>
          <w:lang w:val="it-IT"/>
        </w:rPr>
        <w:sectPr w:rsidR="000D4DE4" w:rsidRPr="00F2730B" w:rsidSect="00F2730B">
          <w:footerReference w:type="even" r:id="rId9"/>
          <w:pgSz w:w="11906" w:h="16838" w:code="1"/>
          <w:pgMar w:top="2948" w:right="2494" w:bottom="2948" w:left="2494" w:header="2381" w:footer="2324" w:gutter="0"/>
          <w:cols w:space="720"/>
          <w:titlePg/>
          <w:docGrid w:linePitch="272"/>
        </w:sectPr>
      </w:pPr>
      <w:r w:rsidRPr="00F2730B">
        <w:rPr>
          <w:rStyle w:val="e-mail0"/>
          <w:lang w:val="it-IT"/>
        </w:rPr>
        <w:t>{maggiore,spano,orsini</w:t>
      </w:r>
      <w:r w:rsidR="002E12BA" w:rsidRPr="00F2730B">
        <w:rPr>
          <w:rStyle w:val="e-mail0"/>
          <w:lang w:val="it-IT"/>
        </w:rPr>
        <w:t>,bugliesi</w:t>
      </w:r>
      <w:r w:rsidRPr="00F2730B">
        <w:rPr>
          <w:rStyle w:val="e-mail0"/>
          <w:lang w:val="it-IT"/>
        </w:rPr>
        <w:t>,esteffin</w:t>
      </w:r>
      <w:r w:rsidR="000D4DE4" w:rsidRPr="00F2730B">
        <w:rPr>
          <w:rStyle w:val="e-mail0"/>
          <w:lang w:val="it-IT"/>
        </w:rPr>
        <w:t>}@dais.unive.it</w:t>
      </w:r>
    </w:p>
    <w:p w14:paraId="514F03B8" w14:textId="77777777" w:rsidR="008B197E" w:rsidRPr="00F2730B" w:rsidRDefault="008B197E" w:rsidP="008D4FAB">
      <w:pPr>
        <w:rPr>
          <w:lang w:val="it-IT"/>
        </w:rPr>
      </w:pPr>
    </w:p>
    <w:p w14:paraId="7E5C622D" w14:textId="14AB3C3B" w:rsidR="00374A0A" w:rsidRPr="005E640F" w:rsidRDefault="005E640F" w:rsidP="008D4FAB">
      <w:pPr>
        <w:pStyle w:val="abstract0"/>
      </w:pPr>
      <w:r>
        <w:rPr>
          <w:b/>
        </w:rPr>
        <w:t>Abstract.</w:t>
      </w:r>
      <w:r>
        <w:t xml:space="preserve"> </w:t>
      </w:r>
      <w:r w:rsidR="00374A0A" w:rsidRPr="005E640F">
        <w:t xml:space="preserve">In this paper we present the Casanova language and framework for making games. We show how Casanova is suitable for making games </w:t>
      </w:r>
      <w:r w:rsidR="0063004F">
        <w:t xml:space="preserve">regardless of their genre </w:t>
      </w:r>
      <w:r w:rsidR="00374A0A" w:rsidRPr="005E640F">
        <w:t xml:space="preserve">and we detail how to build a series of simple but very different games: the Game of Life, a shooter game, </w:t>
      </w:r>
      <w:r w:rsidR="006A5B60">
        <w:t xml:space="preserve">and </w:t>
      </w:r>
      <w:r w:rsidR="00374A0A" w:rsidRPr="005E640F">
        <w:t xml:space="preserve">a strategy game. We discuss the difference between the Casanova language and the Casanova framework, and we </w:t>
      </w:r>
      <w:r w:rsidR="001D5367">
        <w:t xml:space="preserve">describe </w:t>
      </w:r>
      <w:r w:rsidR="00374A0A" w:rsidRPr="005E640F">
        <w:t xml:space="preserve">the </w:t>
      </w:r>
      <w:r w:rsidR="001D5367">
        <w:t xml:space="preserve">various </w:t>
      </w:r>
      <w:r w:rsidR="00374A0A" w:rsidRPr="005E640F">
        <w:t xml:space="preserve">extensions that we are </w:t>
      </w:r>
      <w:r w:rsidR="008E1261" w:rsidRPr="005E640F">
        <w:t>studying for addition</w:t>
      </w:r>
      <w:r w:rsidR="00374A0A" w:rsidRPr="005E640F">
        <w:t>.</w:t>
      </w:r>
    </w:p>
    <w:p w14:paraId="02EF5FF5" w14:textId="4357BFC0" w:rsidR="008B197E" w:rsidRPr="005E640F" w:rsidRDefault="005E640F" w:rsidP="008D4FAB">
      <w:pPr>
        <w:pStyle w:val="keywords"/>
      </w:pPr>
      <w:r>
        <w:rPr>
          <w:b/>
        </w:rPr>
        <w:t>Keywords:</w:t>
      </w:r>
      <w:r>
        <w:t xml:space="preserve"> </w:t>
      </w:r>
      <w:r w:rsidR="00D06851" w:rsidRPr="005E640F">
        <w:t xml:space="preserve">Game development, Casanova, databases, languages, </w:t>
      </w:r>
      <w:r w:rsidR="00056261" w:rsidRPr="005E640F">
        <w:t xml:space="preserve">functional programming, </w:t>
      </w:r>
      <w:r w:rsidR="00D06851" w:rsidRPr="005E640F">
        <w:t>F#</w:t>
      </w:r>
    </w:p>
    <w:p w14:paraId="3440DD72" w14:textId="3C58F5D4" w:rsidR="008B197E" w:rsidRPr="005E640F" w:rsidRDefault="008D4FAB" w:rsidP="008D4FAB">
      <w:pPr>
        <w:pStyle w:val="heading1"/>
      </w:pPr>
      <w:r>
        <w:t>Introduction</w:t>
      </w:r>
    </w:p>
    <w:p w14:paraId="6A10AD2D" w14:textId="186402E4" w:rsidR="00C524C1" w:rsidRPr="005E640F" w:rsidRDefault="00DB563B" w:rsidP="008D4FAB">
      <w:pPr>
        <w:pStyle w:val="p1a"/>
      </w:pPr>
      <w:r w:rsidRPr="005E640F">
        <w:t xml:space="preserve">Games are a huge business </w:t>
      </w:r>
      <w:sdt>
        <w:sdtPr>
          <w:id w:val="1439185534"/>
          <w:citation/>
        </w:sdtPr>
        <w:sdtEndPr/>
        <w:sdtContent>
          <w:r w:rsidR="00D34F97" w:rsidRPr="005E640F">
            <w:fldChar w:fldCharType="begin"/>
          </w:r>
          <w:r w:rsidR="00C34FE4" w:rsidRPr="005E640F">
            <w:instrText xml:space="preserve">CITATION ESA \l 1033 </w:instrText>
          </w:r>
          <w:r w:rsidR="00D34F97" w:rsidRPr="005E640F">
            <w:fldChar w:fldCharType="separate"/>
          </w:r>
          <w:r w:rsidR="0043537B">
            <w:rPr>
              <w:noProof/>
            </w:rPr>
            <w:t>[1]</w:t>
          </w:r>
          <w:r w:rsidR="00D34F97" w:rsidRPr="005E640F">
            <w:fldChar w:fldCharType="end"/>
          </w:r>
        </w:sdtContent>
      </w:sdt>
      <w:r w:rsidR="00C524C1" w:rsidRPr="005E640F">
        <w:t xml:space="preserve"> </w:t>
      </w:r>
      <w:r w:rsidRPr="005E640F">
        <w:t xml:space="preserve">and a very large aspect of modern popular culture. </w:t>
      </w:r>
      <w:r w:rsidR="0030776C" w:rsidRPr="005E640F">
        <w:t>Independent games, the need for fast prototyping gameplay mechanics</w:t>
      </w:r>
      <w:r w:rsidR="00BF3253" w:rsidRPr="005E640F">
        <w:t xml:space="preserve"> </w:t>
      </w:r>
      <w:sdt>
        <w:sdtPr>
          <w:id w:val="1052425839"/>
          <w:citation/>
        </w:sdtPr>
        <w:sdtEndPr/>
        <w:sdtContent>
          <w:r w:rsidR="00D34F97" w:rsidRPr="005E640F">
            <w:fldChar w:fldCharType="begin"/>
          </w:r>
          <w:r w:rsidR="00FB6CC3" w:rsidRPr="005E640F">
            <w:instrText xml:space="preserve">CITATION THE \l 1033 </w:instrText>
          </w:r>
          <w:r w:rsidR="00D34F97" w:rsidRPr="005E640F">
            <w:fldChar w:fldCharType="separate"/>
          </w:r>
          <w:r w:rsidR="0043537B">
            <w:rPr>
              <w:noProof/>
            </w:rPr>
            <w:t>[2]</w:t>
          </w:r>
          <w:r w:rsidR="00D34F97" w:rsidRPr="005E640F">
            <w:fldChar w:fldCharType="end"/>
          </w:r>
        </w:sdtContent>
      </w:sdt>
      <w:r w:rsidR="008E1261" w:rsidRPr="005E640F">
        <w:t xml:space="preserve"> and the low budget available</w:t>
      </w:r>
      <w:r w:rsidR="002A5AA9" w:rsidRPr="005E640F">
        <w:t xml:space="preserve"> </w:t>
      </w:r>
      <w:r w:rsidR="0030776C" w:rsidRPr="005E640F">
        <w:t xml:space="preserve">for making serious games </w:t>
      </w:r>
      <w:sdt>
        <w:sdtPr>
          <w:id w:val="-1715182873"/>
          <w:citation/>
        </w:sdtPr>
        <w:sdtEndPr/>
        <w:sdtContent>
          <w:r w:rsidR="00D34F97" w:rsidRPr="005E640F">
            <w:fldChar w:fldCharType="begin"/>
          </w:r>
          <w:r w:rsidR="006E4DFE" w:rsidRPr="005E640F">
            <w:instrText xml:space="preserve">CITATION SER \l 1033 </w:instrText>
          </w:r>
          <w:r w:rsidR="00D34F97" w:rsidRPr="005E640F">
            <w:fldChar w:fldCharType="separate"/>
          </w:r>
          <w:r w:rsidR="0043537B">
            <w:rPr>
              <w:noProof/>
            </w:rPr>
            <w:t>[3]</w:t>
          </w:r>
          <w:r w:rsidR="00D34F97" w:rsidRPr="005E640F">
            <w:fldChar w:fldCharType="end"/>
          </w:r>
        </w:sdtContent>
      </w:sdt>
      <w:r w:rsidR="008E1261" w:rsidRPr="005E640F">
        <w:t xml:space="preserve"> </w:t>
      </w:r>
      <w:r w:rsidR="0030776C" w:rsidRPr="005E640F">
        <w:t xml:space="preserve">(when compared with the budget of </w:t>
      </w:r>
      <w:r w:rsidR="002A5AA9" w:rsidRPr="005E640F">
        <w:t>blockbuster</w:t>
      </w:r>
      <w:r w:rsidR="0030776C" w:rsidRPr="005E640F">
        <w:t xml:space="preserve"> games)</w:t>
      </w:r>
      <w:r w:rsidR="00F37FFA" w:rsidRPr="005E640F">
        <w:t xml:space="preserve"> has created substantial interest in research on principled design techniques and on cost-effective development technologies </w:t>
      </w:r>
      <w:r w:rsidR="00C524C1" w:rsidRPr="005E640F">
        <w:t>for game architectures</w:t>
      </w:r>
      <w:r w:rsidR="00F37FFA" w:rsidRPr="005E640F">
        <w:t xml:space="preserve">. Our present endeavor makes a step along these </w:t>
      </w:r>
      <w:r w:rsidR="00C524C1" w:rsidRPr="005E640F">
        <w:t>directions.</w:t>
      </w:r>
    </w:p>
    <w:p w14:paraId="675F67D6" w14:textId="230A47BD" w:rsidR="00C524C1" w:rsidRPr="005E640F" w:rsidRDefault="00C524C1" w:rsidP="00D628D3">
      <w:r w:rsidRPr="008D4FAB">
        <w:t>Making gam</w:t>
      </w:r>
      <w:r w:rsidR="00F37FFA" w:rsidRPr="008D4FAB">
        <w:t xml:space="preserve">es is an extremely </w:t>
      </w:r>
      <w:r w:rsidRPr="008D4FAB">
        <w:t>complex business. Games are lar</w:t>
      </w:r>
      <w:r w:rsidR="00F37FFA" w:rsidRPr="008D4FAB">
        <w:t xml:space="preserve">ge pieces of software with many heterogeneous requirements, the two crucial being high quality </w:t>
      </w:r>
      <w:r w:rsidRPr="008D4FAB">
        <w:t xml:space="preserve">and high performance </w:t>
      </w:r>
      <w:sdt>
        <w:sdtPr>
          <w:id w:val="573016308"/>
          <w:citation/>
        </w:sdtPr>
        <w:sdtEndPr/>
        <w:sdtContent>
          <w:r w:rsidR="00D34F97" w:rsidRPr="008D4FAB">
            <w:fldChar w:fldCharType="begin"/>
          </w:r>
          <w:r w:rsidR="001266CA" w:rsidRPr="008D4FAB">
            <w:instrText xml:space="preserve">CITATION Mat \l 1033 </w:instrText>
          </w:r>
          <w:r w:rsidR="00D34F97" w:rsidRPr="008D4FAB">
            <w:fldChar w:fldCharType="separate"/>
          </w:r>
          <w:r w:rsidR="0043537B">
            <w:rPr>
              <w:noProof/>
            </w:rPr>
            <w:t>[4]</w:t>
          </w:r>
          <w:r w:rsidR="00D34F97" w:rsidRPr="008D4FAB">
            <w:fldChar w:fldCharType="end"/>
          </w:r>
        </w:sdtContent>
      </w:sdt>
      <w:r w:rsidR="00E90B8A">
        <w:t xml:space="preserve">. </w:t>
      </w:r>
      <w:r w:rsidR="00F37FFA" w:rsidRPr="005E640F">
        <w:t>High quality</w:t>
      </w:r>
      <w:r w:rsidR="007B0ED4" w:rsidRPr="005E640F">
        <w:t xml:space="preserve"> in games is comprised </w:t>
      </w:r>
      <w:r w:rsidRPr="005E640F">
        <w:t>by t</w:t>
      </w:r>
      <w:r w:rsidR="007B0ED4" w:rsidRPr="005E640F">
        <w:t xml:space="preserve">wo main factors: visual quality and simulation quality. Visual quality </w:t>
      </w:r>
      <w:r w:rsidRPr="005E640F">
        <w:t>in games has made huge leaps forward, and many researchers continuously push the boundaries of real-time rendering towards photorealism</w:t>
      </w:r>
      <w:r w:rsidR="00E90B8A">
        <w:t xml:space="preserve">; unfortunately, creating a game requires deep knowledge of the </w:t>
      </w:r>
      <w:r w:rsidR="00F715E9">
        <w:t xml:space="preserve">arcane inner </w:t>
      </w:r>
      <w:r w:rsidR="00E90B8A">
        <w:t>workings of a GPU and the complex libraries to program one such as DirectX or OpenGL</w:t>
      </w:r>
      <w:r w:rsidRPr="005E640F">
        <w:t xml:space="preserve">. Simulation quality, on the other hand, is often lacking in modern games; game entities react to the player with little </w:t>
      </w:r>
      <w:r w:rsidR="007B0ED4" w:rsidRPr="005E640F">
        <w:t xml:space="preserve">intelligence, </w:t>
      </w:r>
      <w:r w:rsidR="00F715E9">
        <w:t xml:space="preserve">and </w:t>
      </w:r>
      <w:r w:rsidR="007B0ED4" w:rsidRPr="005E640F">
        <w:t xml:space="preserve">the logic of game levels is often completely </w:t>
      </w:r>
      <w:r w:rsidR="00EF709C" w:rsidRPr="005E640F">
        <w:t xml:space="preserve">linear. Building a high-quality </w:t>
      </w:r>
      <w:r w:rsidRPr="005E640F">
        <w:t xml:space="preserve">simulation is very complex in terms of development effort and also results in computationally expensive code. To make matters worse, gameplay and </w:t>
      </w:r>
      <w:r w:rsidRPr="005E640F">
        <w:lastRenderedPageBreak/>
        <w:t>many other aspects of the game are modified many times during the course of development</w:t>
      </w:r>
      <w:r w:rsidR="00D628D3">
        <w:t xml:space="preserve"> while experimenting with the design of the game</w:t>
      </w:r>
      <w:r w:rsidRPr="005E640F">
        <w:t>. For this reason game architectures require a lot of flexibility.</w:t>
      </w:r>
      <w:r w:rsidR="00D628D3">
        <w:t xml:space="preserve"> </w:t>
      </w:r>
      <w:r w:rsidRPr="005E640F">
        <w:t xml:space="preserve">To manage all this complexity, game developers use a variety of strategies. </w:t>
      </w:r>
      <w:r w:rsidR="00B735FC">
        <w:t>Reusable engines mitigate the difficulties of rendering, while o</w:t>
      </w:r>
      <w:r w:rsidRPr="005E640F">
        <w:t xml:space="preserve">bject-oriented architectures, </w:t>
      </w:r>
      <w:r w:rsidR="0037028F" w:rsidRPr="005E640F">
        <w:t xml:space="preserve">external scripting languages, </w:t>
      </w:r>
      <w:r w:rsidRPr="005E640F">
        <w:t>components, reactive prog</w:t>
      </w:r>
      <w:r w:rsidR="0037028F" w:rsidRPr="005E640F">
        <w:t>r</w:t>
      </w:r>
      <w:r w:rsidRPr="005E640F">
        <w:t>amming, etc</w:t>
      </w:r>
      <w:r w:rsidR="00CE3C47" w:rsidRPr="005E640F">
        <w:t>.</w:t>
      </w:r>
      <w:r w:rsidRPr="005E640F">
        <w:t xml:space="preserve"> have all been used with some degree of success for </w:t>
      </w:r>
      <w:r w:rsidR="00B735FC">
        <w:t xml:space="preserve">the crafting of the game logic </w:t>
      </w:r>
      <w:sdt>
        <w:sdtPr>
          <w:id w:val="-1339380298"/>
          <w:citation/>
        </w:sdtPr>
        <w:sdtEndPr/>
        <w:sdtContent>
          <w:r w:rsidR="00D34F97" w:rsidRPr="005E640F">
            <w:fldChar w:fldCharType="begin"/>
          </w:r>
          <w:r w:rsidR="00C301F7" w:rsidRPr="005E640F">
            <w:instrText xml:space="preserve">CITATION Inh \l 1033 </w:instrText>
          </w:r>
          <w:r w:rsidR="00D34F97" w:rsidRPr="005E640F">
            <w:fldChar w:fldCharType="separate"/>
          </w:r>
          <w:r w:rsidR="0043537B">
            <w:rPr>
              <w:noProof/>
            </w:rPr>
            <w:t>[5]</w:t>
          </w:r>
          <w:r w:rsidR="00D34F97" w:rsidRPr="005E640F">
            <w:fldChar w:fldCharType="end"/>
          </w:r>
        </w:sdtContent>
      </w:sdt>
      <w:sdt>
        <w:sdtPr>
          <w:id w:val="525610323"/>
          <w:citation/>
        </w:sdtPr>
        <w:sdtEndPr/>
        <w:sdtContent>
          <w:r w:rsidR="00D34F97" w:rsidRPr="005E640F">
            <w:fldChar w:fldCharType="begin"/>
          </w:r>
          <w:r w:rsidR="006E4DFE" w:rsidRPr="005E640F">
            <w:instrText xml:space="preserve">CITATION Apo \l 1033 </w:instrText>
          </w:r>
          <w:r w:rsidR="00D34F97" w:rsidRPr="005E640F">
            <w:fldChar w:fldCharType="separate"/>
          </w:r>
          <w:r w:rsidR="0043537B">
            <w:rPr>
              <w:noProof/>
            </w:rPr>
            <w:t xml:space="preserve"> [6]</w:t>
          </w:r>
          <w:r w:rsidR="00D34F97" w:rsidRPr="005E640F">
            <w:fldChar w:fldCharType="end"/>
          </w:r>
        </w:sdtContent>
      </w:sdt>
      <w:sdt>
        <w:sdtPr>
          <w:id w:val="379908402"/>
          <w:citation/>
        </w:sdtPr>
        <w:sdtEndPr/>
        <w:sdtContent>
          <w:r w:rsidR="00D34F97" w:rsidRPr="005E640F">
            <w:fldChar w:fldCharType="begin"/>
          </w:r>
          <w:r w:rsidR="00F727EA" w:rsidRPr="005E640F">
            <w:instrText xml:space="preserve">CITATION Con \l 1033 </w:instrText>
          </w:r>
          <w:r w:rsidR="00D34F97" w:rsidRPr="005E640F">
            <w:fldChar w:fldCharType="separate"/>
          </w:r>
          <w:r w:rsidR="0043537B">
            <w:rPr>
              <w:noProof/>
            </w:rPr>
            <w:t xml:space="preserve"> [7]</w:t>
          </w:r>
          <w:r w:rsidR="00D34F97" w:rsidRPr="005E640F">
            <w:fldChar w:fldCharType="end"/>
          </w:r>
        </w:sdtContent>
      </w:sdt>
      <w:sdt>
        <w:sdtPr>
          <w:id w:val="1594896407"/>
          <w:citation/>
        </w:sdtPr>
        <w:sdtEndPr/>
        <w:sdtContent>
          <w:r w:rsidR="00D34F97" w:rsidRPr="005E640F">
            <w:fldChar w:fldCharType="begin"/>
          </w:r>
          <w:r w:rsidR="001266CA" w:rsidRPr="005E640F">
            <w:instrText xml:space="preserve">CITATION Eel \l 1033 </w:instrText>
          </w:r>
          <w:r w:rsidR="00D34F97" w:rsidRPr="005E640F">
            <w:fldChar w:fldCharType="separate"/>
          </w:r>
          <w:r w:rsidR="0043537B">
            <w:rPr>
              <w:noProof/>
            </w:rPr>
            <w:t xml:space="preserve"> [8]</w:t>
          </w:r>
          <w:r w:rsidR="00D34F97" w:rsidRPr="005E640F">
            <w:fldChar w:fldCharType="end"/>
          </w:r>
        </w:sdtContent>
      </w:sdt>
      <w:r w:rsidRPr="005E640F">
        <w:t xml:space="preserve">. </w:t>
      </w:r>
    </w:p>
    <w:p w14:paraId="17B3BF05" w14:textId="41DDEB16" w:rsidR="00C524C1" w:rsidRPr="005E640F" w:rsidRDefault="007B0ED4" w:rsidP="00A42F5C">
      <w:r w:rsidRPr="005E640F">
        <w:t xml:space="preserve">In this paper we will present </w:t>
      </w:r>
      <w:r w:rsidR="00C524C1" w:rsidRPr="005E640F">
        <w:t>the Casanova language</w:t>
      </w:r>
      <w:r w:rsidRPr="005E640F">
        <w:t xml:space="preserve"> and framework</w:t>
      </w:r>
      <w:r w:rsidR="00A42F5C">
        <w:t>; we will focus more on showing how to build actual games with Casanova than on describing the language itself</w:t>
      </w:r>
      <w:r w:rsidR="001D5367">
        <w:t xml:space="preserve"> (which is the focus of other papers </w:t>
      </w:r>
      <w:sdt>
        <w:sdtPr>
          <w:id w:val="1570609346"/>
          <w:citation/>
        </w:sdtPr>
        <w:sdtEndPr/>
        <w:sdtContent>
          <w:r w:rsidR="00421288">
            <w:fldChar w:fldCharType="begin"/>
          </w:r>
          <w:r w:rsidR="00A27C73">
            <w:instrText xml:space="preserve">CITATION Giu3 \l 1033 </w:instrText>
          </w:r>
          <w:r w:rsidR="00421288">
            <w:fldChar w:fldCharType="separate"/>
          </w:r>
          <w:r w:rsidR="0043537B">
            <w:rPr>
              <w:noProof/>
            </w:rPr>
            <w:t>[9]</w:t>
          </w:r>
          <w:r w:rsidR="00421288">
            <w:fldChar w:fldCharType="end"/>
          </w:r>
        </w:sdtContent>
      </w:sdt>
      <w:r w:rsidR="001D5367">
        <w:t>)</w:t>
      </w:r>
      <w:r w:rsidRPr="005E640F">
        <w:t>. Casanova is the result of a search</w:t>
      </w:r>
      <w:r w:rsidR="00E31E43" w:rsidRPr="005E640F">
        <w:t xml:space="preserve">, started with </w:t>
      </w:r>
      <w:sdt>
        <w:sdtPr>
          <w:id w:val="480354511"/>
          <w:citation/>
        </w:sdtPr>
        <w:sdtEndPr/>
        <w:sdtContent>
          <w:r w:rsidR="00D34F97" w:rsidRPr="005E640F">
            <w:fldChar w:fldCharType="begin"/>
          </w:r>
          <w:r w:rsidR="00A27C73">
            <w:instrText xml:space="preserve">CITATION Giu3 \m Mat \l 1033 </w:instrText>
          </w:r>
          <w:r w:rsidR="00D34F97" w:rsidRPr="005E640F">
            <w:fldChar w:fldCharType="separate"/>
          </w:r>
          <w:r w:rsidR="0043537B">
            <w:rPr>
              <w:noProof/>
            </w:rPr>
            <w:t>[9,4]</w:t>
          </w:r>
          <w:r w:rsidR="00D34F97" w:rsidRPr="005E640F">
            <w:fldChar w:fldCharType="end"/>
          </w:r>
        </w:sdtContent>
      </w:sdt>
      <w:r w:rsidR="00E31E43" w:rsidRPr="005E640F">
        <w:t xml:space="preserve">, </w:t>
      </w:r>
      <w:r w:rsidRPr="005E640F">
        <w:t xml:space="preserve">for a general-purpose methodology </w:t>
      </w:r>
      <w:r w:rsidR="004B2C55">
        <w:t xml:space="preserve">to make </w:t>
      </w:r>
      <w:r w:rsidRPr="005E640F">
        <w:t>game development easier</w:t>
      </w:r>
      <w:r w:rsidR="00EF709C" w:rsidRPr="005E640F">
        <w:t xml:space="preserve"> and speedier</w:t>
      </w:r>
      <w:r w:rsidR="0037028F" w:rsidRPr="005E640F">
        <w:t>, by integrating ma</w:t>
      </w:r>
      <w:r w:rsidR="006741C4" w:rsidRPr="005E640F">
        <w:t xml:space="preserve">ny of the benefits of the above-mentioned </w:t>
      </w:r>
      <w:r w:rsidR="0037028F" w:rsidRPr="005E640F">
        <w:t>techniques</w:t>
      </w:r>
      <w:r w:rsidRPr="005E640F">
        <w:t>.</w:t>
      </w:r>
      <w:r w:rsidR="00A42F5C">
        <w:t xml:space="preserve"> </w:t>
      </w:r>
      <w:r w:rsidR="00C524C1" w:rsidRPr="005E640F">
        <w:t xml:space="preserve">In the remainder of the paper we show the Casanova language in action. We </w:t>
      </w:r>
      <w:r w:rsidR="00E56781">
        <w:t xml:space="preserve">give a first description </w:t>
      </w:r>
      <w:r w:rsidR="00C524C1" w:rsidRPr="005E640F">
        <w:t xml:space="preserve">of </w:t>
      </w:r>
      <w:r w:rsidR="006741C4" w:rsidRPr="005E640F">
        <w:t xml:space="preserve">Casanova and </w:t>
      </w:r>
      <w:r w:rsidR="00756D19" w:rsidRPr="005E640F">
        <w:t xml:space="preserve">we </w:t>
      </w:r>
      <w:r w:rsidR="00E56781">
        <w:t xml:space="preserve">compare it </w:t>
      </w:r>
      <w:r w:rsidR="006741C4" w:rsidRPr="005E640F">
        <w:t xml:space="preserve">with existing approaches in section </w:t>
      </w:r>
      <w:hyperlink w:anchor="_WHAT_IS_CASANOVA?" w:history="1">
        <w:r w:rsidR="006741C4" w:rsidRPr="005E640F">
          <w:rPr>
            <w:rStyle w:val="Hyperlink"/>
          </w:rPr>
          <w:t>2</w:t>
        </w:r>
      </w:hyperlink>
      <w:r w:rsidR="006741C4" w:rsidRPr="005E640F">
        <w:t xml:space="preserve">. We </w:t>
      </w:r>
      <w:r w:rsidR="00E56781">
        <w:t xml:space="preserve">detail much </w:t>
      </w:r>
      <w:r w:rsidR="00756D19" w:rsidRPr="005E640F">
        <w:t xml:space="preserve">of </w:t>
      </w:r>
      <w:r w:rsidR="00E56781">
        <w:t xml:space="preserve">our framework </w:t>
      </w:r>
      <w:r w:rsidR="00756D19" w:rsidRPr="005E640F">
        <w:t xml:space="preserve">in section </w:t>
      </w:r>
      <w:hyperlink w:anchor="_THE_CASANOVA_LANGUAGE" w:history="1">
        <w:r w:rsidR="00756D19" w:rsidRPr="005E640F">
          <w:rPr>
            <w:rStyle w:val="Hyperlink"/>
          </w:rPr>
          <w:t>3</w:t>
        </w:r>
      </w:hyperlink>
      <w:r w:rsidR="00756D19" w:rsidRPr="005E640F">
        <w:t xml:space="preserve">. We discuss </w:t>
      </w:r>
      <w:r w:rsidR="00E56781">
        <w:t xml:space="preserve">with detailed examples </w:t>
      </w:r>
      <w:r w:rsidR="00756D19" w:rsidRPr="005E640F">
        <w:t xml:space="preserve">how to make actual games with Casanova in section </w:t>
      </w:r>
      <w:hyperlink w:anchor="_AIMS_OF_CASANOVA" w:history="1">
        <w:r w:rsidR="00756D19" w:rsidRPr="005E640F">
          <w:rPr>
            <w:rStyle w:val="Hyperlink"/>
          </w:rPr>
          <w:t>4</w:t>
        </w:r>
      </w:hyperlink>
      <w:r w:rsidR="00756D19" w:rsidRPr="005E640F">
        <w:t xml:space="preserve">. In section </w:t>
      </w:r>
      <w:hyperlink w:anchor="_FUTURE_WORK" w:history="1">
        <w:r w:rsidR="00756D19" w:rsidRPr="005E640F">
          <w:rPr>
            <w:rStyle w:val="Hyperlink"/>
          </w:rPr>
          <w:t>5</w:t>
        </w:r>
      </w:hyperlink>
      <w:r w:rsidR="00756D19" w:rsidRPr="005E640F">
        <w:t xml:space="preserve"> we </w:t>
      </w:r>
      <w:r w:rsidR="00E56781">
        <w:t xml:space="preserve">conclude by discussing the main </w:t>
      </w:r>
      <w:r w:rsidR="00756D19" w:rsidRPr="005E640F">
        <w:t>extensions that we are planning on adding to Casanova</w:t>
      </w:r>
      <w:r w:rsidR="00E56781">
        <w:t xml:space="preserve"> with our future research.</w:t>
      </w:r>
    </w:p>
    <w:p w14:paraId="330B63DA" w14:textId="5E22B88A" w:rsidR="008B197E" w:rsidRPr="005E640F" w:rsidRDefault="008D4FAB" w:rsidP="008D4FAB">
      <w:pPr>
        <w:pStyle w:val="heading1"/>
      </w:pPr>
      <w:bookmarkStart w:id="0" w:name="_WHAT_IS_CASANOVA?"/>
      <w:bookmarkEnd w:id="0"/>
      <w:r>
        <w:t>What is Casanova?</w:t>
      </w:r>
    </w:p>
    <w:p w14:paraId="02B3ABEF" w14:textId="6781F529" w:rsidR="00573E87" w:rsidRPr="005E640F" w:rsidRDefault="00421288" w:rsidP="008D4FAB">
      <w:pPr>
        <w:pStyle w:val="p1a"/>
      </w:pPr>
      <w:r>
        <w:t>The Casanova project actually has two different faces</w:t>
      </w:r>
      <w:r w:rsidR="004B2C55">
        <w:t xml:space="preserve">. On one hand is </w:t>
      </w:r>
      <w:r w:rsidR="00573E87" w:rsidRPr="005E640F">
        <w:t xml:space="preserve">a programming language that </w:t>
      </w:r>
      <w:r w:rsidR="00EF709C" w:rsidRPr="005E640F">
        <w:t>offers a mixed declarative</w:t>
      </w:r>
      <w:r w:rsidR="00573E87" w:rsidRPr="005E640F">
        <w:t xml:space="preserve"> and </w:t>
      </w:r>
      <w:r w:rsidR="00EF709C" w:rsidRPr="005E640F">
        <w:t>procedural style of pr</w:t>
      </w:r>
      <w:r w:rsidR="00EF709C" w:rsidRPr="005E640F">
        <w:t>o</w:t>
      </w:r>
      <w:r w:rsidR="00EF709C" w:rsidRPr="005E640F">
        <w:t>gramming which has been designed in order to facilitate game development</w:t>
      </w:r>
      <w:r w:rsidR="004B2C55">
        <w:t xml:space="preserve">; this language hides most of the low-level details of game development, </w:t>
      </w:r>
      <w:r>
        <w:t>but</w:t>
      </w:r>
      <w:r w:rsidR="004B2C55">
        <w:t xml:space="preserve"> it does not (yet) have a fully working compiler implementation. The Casanova language</w:t>
      </w:r>
      <w:r w:rsidR="00C156F4">
        <w:t>, as of the time of writing,</w:t>
      </w:r>
      <w:r w:rsidR="004B2C55">
        <w:t xml:space="preserve"> is </w:t>
      </w:r>
      <w:r w:rsidR="00C156F4">
        <w:t xml:space="preserve">still just </w:t>
      </w:r>
      <w:r w:rsidR="004B2C55">
        <w:t xml:space="preserve">a design tool for </w:t>
      </w:r>
      <w:r w:rsidR="004B2C55" w:rsidRPr="004B2C55">
        <w:rPr>
          <w:i/>
        </w:rPr>
        <w:t>defining and reasoning</w:t>
      </w:r>
      <w:r w:rsidR="004B2C55">
        <w:t xml:space="preserve"> about one’s game before diving into actual code, and </w:t>
      </w:r>
      <w:r w:rsidR="00240A17">
        <w:t>it can also be considered</w:t>
      </w:r>
      <w:r w:rsidR="004B2C55">
        <w:t xml:space="preserve"> </w:t>
      </w:r>
      <w:r w:rsidR="00240A17">
        <w:t xml:space="preserve">as </w:t>
      </w:r>
      <w:r w:rsidR="004B2C55">
        <w:t xml:space="preserve">a </w:t>
      </w:r>
      <w:r w:rsidR="004B2C55" w:rsidRPr="004B2C55">
        <w:rPr>
          <w:i/>
        </w:rPr>
        <w:t>software engineering</w:t>
      </w:r>
      <w:r w:rsidR="004B2C55">
        <w:t xml:space="preserve"> tool</w:t>
      </w:r>
      <w:r w:rsidR="00EF709C" w:rsidRPr="005E640F">
        <w:t xml:space="preserve">. The language </w:t>
      </w:r>
      <w:r w:rsidR="00BB6B38">
        <w:t xml:space="preserve">allows a designer or an engineer to </w:t>
      </w:r>
      <w:r w:rsidR="004B2C55">
        <w:t>spec</w:t>
      </w:r>
      <w:r w:rsidR="004B2C55">
        <w:t>i</w:t>
      </w:r>
      <w:r w:rsidR="004B2C55">
        <w:t xml:space="preserve">fy </w:t>
      </w:r>
      <w:r w:rsidR="00EF709C" w:rsidRPr="005E640F">
        <w:t>only and exclusively</w:t>
      </w:r>
      <w:r w:rsidR="0036602A" w:rsidRPr="005E640F">
        <w:t xml:space="preserve"> </w:t>
      </w:r>
      <w:r w:rsidR="00573E87" w:rsidRPr="005E640F">
        <w:t xml:space="preserve">those aspects </w:t>
      </w:r>
      <w:r w:rsidR="00EF709C" w:rsidRPr="00BB6B38">
        <w:rPr>
          <w:i/>
        </w:rPr>
        <w:t>specific</w:t>
      </w:r>
      <w:r w:rsidR="00EF709C" w:rsidRPr="005E640F">
        <w:t xml:space="preserve"> to the game being developed</w:t>
      </w:r>
      <w:r w:rsidR="00B40D34" w:rsidRPr="005E640F">
        <w:t>, rather than writing lots of boilerplate code</w:t>
      </w:r>
      <w:r w:rsidR="00EF709C" w:rsidRPr="005E640F">
        <w:t>.</w:t>
      </w:r>
      <w:r w:rsidR="004B2C55">
        <w:t xml:space="preserve"> On the other hand, Casanova also offers a</w:t>
      </w:r>
      <w:r w:rsidR="00BB6B38">
        <w:t>n actual</w:t>
      </w:r>
      <w:r w:rsidR="004B2C55">
        <w:t xml:space="preserve"> programming framework; this framework contains a series of managed and native libraries </w:t>
      </w:r>
      <w:sdt>
        <w:sdtPr>
          <w:id w:val="-1699086429"/>
          <w:citation/>
        </w:sdtPr>
        <w:sdtEndPr/>
        <w:sdtContent>
          <w:r w:rsidR="003253F8">
            <w:fldChar w:fldCharType="begin"/>
          </w:r>
          <w:r w:rsidR="003253F8">
            <w:instrText xml:space="preserve"> CITATION Mag \l 1033 </w:instrText>
          </w:r>
          <w:r w:rsidR="003253F8">
            <w:fldChar w:fldCharType="separate"/>
          </w:r>
          <w:r w:rsidR="0043537B">
            <w:rPr>
              <w:noProof/>
            </w:rPr>
            <w:t>[10]</w:t>
          </w:r>
          <w:r w:rsidR="003253F8">
            <w:fldChar w:fldCharType="end"/>
          </w:r>
        </w:sdtContent>
      </w:sdt>
      <w:r w:rsidR="00B35B73">
        <w:t xml:space="preserve"> </w:t>
      </w:r>
      <w:r w:rsidR="004B2C55">
        <w:t>designed to offer many of the language functionalities but in the existing languages of F# and C++</w:t>
      </w:r>
      <w:r w:rsidR="006C5FB5">
        <w:t xml:space="preserve"> (respectively using the rendering libraries XNA and DirectX 10)</w:t>
      </w:r>
      <w:r w:rsidR="004B2C55">
        <w:t>.</w:t>
      </w:r>
      <w:r w:rsidR="00EF709C" w:rsidRPr="005E640F">
        <w:t xml:space="preserve"> </w:t>
      </w:r>
      <w:r w:rsidR="004B2C55">
        <w:t xml:space="preserve">Casanova </w:t>
      </w:r>
      <w:r w:rsidR="00EF709C" w:rsidRPr="005E640F">
        <w:t xml:space="preserve">aims for simplicity and expressive power, </w:t>
      </w:r>
      <w:r w:rsidR="00573E87" w:rsidRPr="005E640F">
        <w:t xml:space="preserve">but it is also designed in order to </w:t>
      </w:r>
      <w:r w:rsidR="004B2C55">
        <w:t xml:space="preserve">facilitate or automate </w:t>
      </w:r>
      <w:r w:rsidR="00573E87" w:rsidRPr="005E640F">
        <w:t xml:space="preserve">optimizations. </w:t>
      </w:r>
      <w:r w:rsidR="001D2BAD">
        <w:t xml:space="preserve">Casanova </w:t>
      </w:r>
      <w:r w:rsidR="00573E87" w:rsidRPr="005E640F">
        <w:t xml:space="preserve">ensures consistency in the update of the game world and it also offers integrated support for coroutines, a </w:t>
      </w:r>
      <w:r w:rsidR="001D2BAD">
        <w:t xml:space="preserve">widespread </w:t>
      </w:r>
      <w:r w:rsidR="00573E87" w:rsidRPr="005E640F">
        <w:t xml:space="preserve">mechanism </w:t>
      </w:r>
      <w:r w:rsidR="001D2BAD">
        <w:t xml:space="preserve">in games </w:t>
      </w:r>
      <w:sdt>
        <w:sdtPr>
          <w:id w:val="528845350"/>
          <w:citation/>
        </w:sdtPr>
        <w:sdtEndPr/>
        <w:sdtContent>
          <w:r w:rsidR="00D34F97" w:rsidRPr="005E640F">
            <w:fldChar w:fldCharType="begin"/>
          </w:r>
          <w:r w:rsidR="008B6447" w:rsidRPr="005E640F">
            <w:instrText xml:space="preserve">CITATION COR \l 1033 </w:instrText>
          </w:r>
          <w:r w:rsidR="00D34F97" w:rsidRPr="005E640F">
            <w:fldChar w:fldCharType="separate"/>
          </w:r>
          <w:r w:rsidR="0043537B">
            <w:rPr>
              <w:noProof/>
            </w:rPr>
            <w:t>[11]</w:t>
          </w:r>
          <w:r w:rsidR="00D34F97" w:rsidRPr="005E640F">
            <w:fldChar w:fldCharType="end"/>
          </w:r>
        </w:sdtContent>
      </w:sdt>
      <w:r w:rsidR="00573E87" w:rsidRPr="005E640F">
        <w:t>.</w:t>
      </w:r>
    </w:p>
    <w:p w14:paraId="72A1DD44" w14:textId="52EB997C" w:rsidR="00B0629D" w:rsidRPr="005E640F" w:rsidRDefault="00E14953" w:rsidP="008D4FAB">
      <w:r w:rsidRPr="005E640F">
        <w:t xml:space="preserve">Casanova solves the following problems encountered when making a game: </w:t>
      </w:r>
      <w:r w:rsidRPr="001D2BAD">
        <w:rPr>
          <w:i/>
        </w:rPr>
        <w:t>(</w:t>
      </w:r>
      <w:proofErr w:type="spellStart"/>
      <w:r w:rsidRPr="001D2BAD">
        <w:rPr>
          <w:i/>
        </w:rPr>
        <w:t>i</w:t>
      </w:r>
      <w:proofErr w:type="spellEnd"/>
      <w:r w:rsidRPr="001D2BAD">
        <w:rPr>
          <w:i/>
        </w:rPr>
        <w:t>)</w:t>
      </w:r>
      <w:r w:rsidRPr="005E640F">
        <w:t xml:space="preserve"> updating the world </w:t>
      </w:r>
      <w:r w:rsidRPr="00AE09DD">
        <w:rPr>
          <w:i/>
        </w:rPr>
        <w:t>consistently</w:t>
      </w:r>
      <w:r w:rsidRPr="005E640F">
        <w:t xml:space="preserve">, that is the world is never stored partially updated; </w:t>
      </w:r>
      <w:r w:rsidRPr="001D2BAD">
        <w:rPr>
          <w:i/>
        </w:rPr>
        <w:t>(ii)</w:t>
      </w:r>
      <w:r w:rsidRPr="005E640F">
        <w:t xml:space="preserve"> traversing the world fully, that is no portion of the </w:t>
      </w:r>
      <w:r w:rsidR="00834A9E" w:rsidRPr="005E640F">
        <w:t xml:space="preserve">world is left out of an update; </w:t>
      </w:r>
      <w:r w:rsidR="00834A9E" w:rsidRPr="001D2BAD">
        <w:rPr>
          <w:i/>
        </w:rPr>
        <w:t>(iii)</w:t>
      </w:r>
      <w:r w:rsidR="00834A9E" w:rsidRPr="005E640F">
        <w:t xml:space="preserve"> </w:t>
      </w:r>
      <w:r w:rsidR="000713E7" w:rsidRPr="005E640F">
        <w:t>expressing queries on the many lists of entities of the world</w:t>
      </w:r>
      <w:r w:rsidR="00834A9E" w:rsidRPr="005E640F">
        <w:t xml:space="preserve">; </w:t>
      </w:r>
      <w:r w:rsidR="00834A9E" w:rsidRPr="001D2BAD">
        <w:rPr>
          <w:i/>
        </w:rPr>
        <w:lastRenderedPageBreak/>
        <w:t>(iv)</w:t>
      </w:r>
      <w:r w:rsidR="00834A9E" w:rsidRPr="005E640F">
        <w:t xml:space="preserve"> supporting imperative processes that operate on the game state</w:t>
      </w:r>
      <w:r w:rsidR="001D2BAD">
        <w:t xml:space="preserve">; </w:t>
      </w:r>
      <w:r w:rsidR="001D2BAD">
        <w:rPr>
          <w:i/>
        </w:rPr>
        <w:t>(v)</w:t>
      </w:r>
      <w:r w:rsidR="001D2BAD">
        <w:t xml:space="preserve"> supporting d</w:t>
      </w:r>
      <w:r w:rsidR="001D2BAD">
        <w:t>e</w:t>
      </w:r>
      <w:r w:rsidR="001D2BAD">
        <w:t>clarative 2D and 3D rendering</w:t>
      </w:r>
      <w:r w:rsidR="00862241" w:rsidRPr="005E640F">
        <w:t>.</w:t>
      </w:r>
    </w:p>
    <w:p w14:paraId="666F90F5" w14:textId="5CA4A5D8" w:rsidR="001B6485" w:rsidRPr="005E640F" w:rsidRDefault="00466AC6" w:rsidP="001B6485">
      <w:r w:rsidRPr="005E640F">
        <w:t xml:space="preserve">Each updateable entity of the game state defines the computation that transforms its fields from the current time step to the next. These computations are called rules. Each rule is applied exactly once </w:t>
      </w:r>
      <w:r w:rsidR="00C3764D" w:rsidRPr="005E640F">
        <w:t xml:space="preserve">on each </w:t>
      </w:r>
      <w:r w:rsidR="00421288">
        <w:t xml:space="preserve">field of each </w:t>
      </w:r>
      <w:r w:rsidR="00C3764D" w:rsidRPr="005E640F">
        <w:t xml:space="preserve">entity it upgrades, and at the same time with all other rules to avoid any </w:t>
      </w:r>
      <w:r w:rsidR="003F4A11" w:rsidRPr="005E640F">
        <w:t xml:space="preserve">temporal </w:t>
      </w:r>
      <w:r w:rsidR="00C3764D" w:rsidRPr="005E640F">
        <w:t xml:space="preserve">interference. </w:t>
      </w:r>
      <w:r w:rsidRPr="005E640F">
        <w:t xml:space="preserve">This technique allows us to </w:t>
      </w:r>
      <w:r w:rsidR="002B5D8B" w:rsidRPr="005E640F">
        <w:t xml:space="preserve">avoid </w:t>
      </w:r>
      <w:r w:rsidRPr="005E640F">
        <w:t>many bugs that derive from the state being updated in place</w:t>
      </w:r>
      <w:r w:rsidR="00C44E89">
        <w:t xml:space="preserve">, since </w:t>
      </w:r>
      <w:r w:rsidR="001B6485">
        <w:t xml:space="preserve">it is quite hard to reason about a </w:t>
      </w:r>
      <w:r w:rsidR="00C44E89">
        <w:t xml:space="preserve">state </w:t>
      </w:r>
      <w:r w:rsidR="001B6485">
        <w:t xml:space="preserve">that is </w:t>
      </w:r>
      <w:r w:rsidR="00C44E89">
        <w:t>half in the present and half in the future</w:t>
      </w:r>
      <w:r w:rsidRPr="005E640F">
        <w:t>.</w:t>
      </w:r>
      <w:r w:rsidR="0068268A">
        <w:t xml:space="preserve"> </w:t>
      </w:r>
      <w:r w:rsidRPr="008D4FAB">
        <w:t xml:space="preserve">Casanova </w:t>
      </w:r>
      <w:r w:rsidR="001B6485">
        <w:t>sim</w:t>
      </w:r>
      <w:r w:rsidR="0068268A">
        <w:t>plifies managing lists of entities</w:t>
      </w:r>
      <w:r w:rsidR="001B6485">
        <w:t xml:space="preserve"> by supporting </w:t>
      </w:r>
      <w:r w:rsidRPr="008D4FAB">
        <w:t>declarative queries (in the style of databases)</w:t>
      </w:r>
      <w:r w:rsidR="0038202D" w:rsidRPr="008D4FAB">
        <w:t xml:space="preserve">. Queries are </w:t>
      </w:r>
      <w:r w:rsidRPr="008D4FAB">
        <w:t xml:space="preserve">optimized </w:t>
      </w:r>
      <w:r w:rsidR="001B6485">
        <w:t xml:space="preserve">with the usual </w:t>
      </w:r>
      <w:r w:rsidRPr="008D4FAB">
        <w:t xml:space="preserve">database </w:t>
      </w:r>
      <w:r w:rsidR="001B6485">
        <w:t>techniques (with indices, such as spatial partitio</w:t>
      </w:r>
      <w:r w:rsidR="001B6485">
        <w:t>n</w:t>
      </w:r>
      <w:r w:rsidR="001B6485">
        <w:t>ing trees)</w:t>
      </w:r>
      <w:r w:rsidRPr="008D4FAB">
        <w:t>.</w:t>
      </w:r>
      <w:r w:rsidR="0068268A">
        <w:t xml:space="preserve"> </w:t>
      </w:r>
      <w:r w:rsidRPr="005E640F">
        <w:t xml:space="preserve">While many aspects of a game </w:t>
      </w:r>
      <w:r w:rsidR="002B7243">
        <w:t>lend themselves to a declarative description</w:t>
      </w:r>
      <w:r w:rsidRPr="005E640F">
        <w:t xml:space="preserve">, other aspects </w:t>
      </w:r>
      <w:r w:rsidR="00B76CFA" w:rsidRPr="005E640F">
        <w:t xml:space="preserve">(such as AI, input, </w:t>
      </w:r>
      <w:r w:rsidR="002B7243">
        <w:t xml:space="preserve">level activators, </w:t>
      </w:r>
      <w:r w:rsidR="00B76CFA" w:rsidRPr="005E640F">
        <w:t xml:space="preserve">etc.) </w:t>
      </w:r>
      <w:r w:rsidR="002B7243">
        <w:t xml:space="preserve">are more imperative in nature. </w:t>
      </w:r>
      <w:r w:rsidRPr="005E640F">
        <w:t xml:space="preserve">To support these aspects of a game, Casanova </w:t>
      </w:r>
      <w:r w:rsidR="00421288">
        <w:t>provides support for</w:t>
      </w:r>
      <w:r w:rsidRPr="005E640F">
        <w:t xml:space="preserve"> </w:t>
      </w:r>
      <w:r w:rsidR="002B7243">
        <w:t xml:space="preserve">imperative processes, or </w:t>
      </w:r>
      <w:r w:rsidR="0074392C" w:rsidRPr="002B7243">
        <w:rPr>
          <w:i/>
        </w:rPr>
        <w:t>behaviors</w:t>
      </w:r>
      <w:r w:rsidR="0074392C" w:rsidRPr="005E640F">
        <w:t xml:space="preserve"> (implemented through </w:t>
      </w:r>
      <w:r w:rsidRPr="005E640F">
        <w:t>coroutines</w:t>
      </w:r>
      <w:r w:rsidR="0074392C" w:rsidRPr="005E640F">
        <w:t>)</w:t>
      </w:r>
      <w:r w:rsidRPr="005E640F">
        <w:t xml:space="preserve"> </w:t>
      </w:r>
      <w:sdt>
        <w:sdtPr>
          <w:id w:val="1365870589"/>
          <w:citation/>
        </w:sdtPr>
        <w:sdtEndPr/>
        <w:sdtContent>
          <w:r w:rsidR="00D34F97" w:rsidRPr="005E640F">
            <w:fldChar w:fldCharType="begin"/>
          </w:r>
          <w:r w:rsidR="00C301F7" w:rsidRPr="005E640F">
            <w:instrText xml:space="preserve">CITATION Don \l 1033 </w:instrText>
          </w:r>
          <w:r w:rsidR="00D34F97" w:rsidRPr="005E640F">
            <w:fldChar w:fldCharType="separate"/>
          </w:r>
          <w:r w:rsidR="0043537B">
            <w:rPr>
              <w:noProof/>
            </w:rPr>
            <w:t>[12]</w:t>
          </w:r>
          <w:r w:rsidR="00D34F97" w:rsidRPr="005E640F">
            <w:fldChar w:fldCharType="end"/>
          </w:r>
        </w:sdtContent>
      </w:sdt>
      <w:r w:rsidR="002B7243">
        <w:t>.</w:t>
      </w:r>
      <w:r w:rsidR="0068268A">
        <w:t xml:space="preserve"> </w:t>
      </w:r>
      <w:r w:rsidR="002B7243">
        <w:t>Finally, s</w:t>
      </w:r>
      <w:r w:rsidR="001B6485">
        <w:t xml:space="preserve">ome entities may contain instances of predefined drawable data-types such as models, sprites, and texts. Drawable data-types are grouped by their camera </w:t>
      </w:r>
      <w:r w:rsidR="00421288">
        <w:t xml:space="preserve">when they are 3D </w:t>
      </w:r>
      <w:r w:rsidR="001B6485">
        <w:t xml:space="preserve">models and </w:t>
      </w:r>
      <w:r w:rsidR="00421288">
        <w:t xml:space="preserve">by </w:t>
      </w:r>
      <w:r w:rsidR="001B6485">
        <w:t xml:space="preserve">layer </w:t>
      </w:r>
      <w:r w:rsidR="00421288">
        <w:t xml:space="preserve">when they are </w:t>
      </w:r>
      <w:r w:rsidR="001B6485">
        <w:t>sprites and text</w:t>
      </w:r>
      <w:r w:rsidR="00421288">
        <w:t>. This grouping specifies common rendering options such as alpha-blending, transforms or even shaders and manages</w:t>
      </w:r>
      <w:r w:rsidR="001B6485">
        <w:t xml:space="preserve"> visibility culling.</w:t>
      </w:r>
      <w:r w:rsidR="000D2E1D">
        <w:t xml:space="preserve"> The fields of drawable entities are updated with </w:t>
      </w:r>
      <w:r w:rsidR="002B7243">
        <w:t xml:space="preserve">the same </w:t>
      </w:r>
      <w:r w:rsidR="000D2E1D">
        <w:t>rules</w:t>
      </w:r>
      <w:r w:rsidR="002B7243">
        <w:t xml:space="preserve"> that update the other fields of </w:t>
      </w:r>
      <w:r w:rsidR="001647C7">
        <w:t xml:space="preserve">logical </w:t>
      </w:r>
      <w:r w:rsidR="002B7243">
        <w:t>game entities</w:t>
      </w:r>
      <w:r w:rsidR="000D2E1D">
        <w:t>.</w:t>
      </w:r>
    </w:p>
    <w:p w14:paraId="1E6D8169" w14:textId="7D861922" w:rsidR="0037028F" w:rsidRPr="005E640F" w:rsidRDefault="00A27C73" w:rsidP="008D4FAB">
      <w:pPr>
        <w:pStyle w:val="heading2"/>
      </w:pPr>
      <w:r>
        <w:t>Related work</w:t>
      </w:r>
    </w:p>
    <w:p w14:paraId="40B3475F" w14:textId="4AF1FB44" w:rsidR="002B497B" w:rsidRDefault="002B497B" w:rsidP="002B497B">
      <w:pPr>
        <w:pStyle w:val="p1a"/>
        <w:rPr>
          <w:rFonts w:eastAsiaTheme="minorEastAsia"/>
        </w:rPr>
      </w:pPr>
      <w:r>
        <w:rPr>
          <w:rFonts w:eastAsiaTheme="minorEastAsia"/>
        </w:rPr>
        <w:t>Building a rendering system in a modern game involves</w:t>
      </w:r>
      <w:r w:rsidR="002F0D5B">
        <w:rPr>
          <w:rFonts w:eastAsiaTheme="minorEastAsia"/>
        </w:rPr>
        <w:t>, at its core, the</w:t>
      </w:r>
      <w:r>
        <w:rPr>
          <w:rFonts w:eastAsiaTheme="minorEastAsia"/>
        </w:rPr>
        <w:t xml:space="preserve"> building </w:t>
      </w:r>
      <w:r w:rsidR="002F0D5B">
        <w:rPr>
          <w:rFonts w:eastAsiaTheme="minorEastAsia"/>
        </w:rPr>
        <w:t xml:space="preserve">of a scene graph </w:t>
      </w:r>
      <w:r w:rsidR="003A1190">
        <w:rPr>
          <w:rFonts w:eastAsiaTheme="minorEastAsia"/>
        </w:rPr>
        <w:t xml:space="preserve">that is fast to traverse </w:t>
      </w:r>
      <w:r w:rsidR="002F0D5B">
        <w:rPr>
          <w:rFonts w:eastAsiaTheme="minorEastAsia"/>
        </w:rPr>
        <w:t xml:space="preserve">for </w:t>
      </w:r>
      <w:r w:rsidR="003A1190">
        <w:rPr>
          <w:rFonts w:eastAsiaTheme="minorEastAsia"/>
        </w:rPr>
        <w:t xml:space="preserve">the retrieval of the </w:t>
      </w:r>
      <w:r w:rsidR="002F0D5B">
        <w:rPr>
          <w:rFonts w:eastAsiaTheme="minorEastAsia"/>
        </w:rPr>
        <w:t>visual entities of the game. Rendering engines are either built from scratch or licensed from other game studios. Building a new engine is a very hard and time-consuming task that may involve a group of developers several years of constant effort</w:t>
      </w:r>
      <w:r w:rsidR="003A1190">
        <w:rPr>
          <w:rFonts w:eastAsiaTheme="minorEastAsia"/>
        </w:rPr>
        <w:t>,</w:t>
      </w:r>
      <w:r w:rsidR="002F0D5B">
        <w:rPr>
          <w:rFonts w:eastAsiaTheme="minorEastAsia"/>
        </w:rPr>
        <w:t xml:space="preserve"> </w:t>
      </w:r>
      <w:r w:rsidR="003A1190">
        <w:rPr>
          <w:rFonts w:eastAsiaTheme="minorEastAsia"/>
        </w:rPr>
        <w:t>while u</w:t>
      </w:r>
      <w:r w:rsidR="002F0D5B">
        <w:rPr>
          <w:rFonts w:eastAsiaTheme="minorEastAsia"/>
        </w:rPr>
        <w:t xml:space="preserve">sing an external rendering engine carries some rather large risks, since engines are large and complex pieces of software that are very hard to use effectively, and which sometimes are </w:t>
      </w:r>
      <w:r w:rsidR="00CA567C">
        <w:rPr>
          <w:rFonts w:eastAsiaTheme="minorEastAsia"/>
        </w:rPr>
        <w:t xml:space="preserve">difficult </w:t>
      </w:r>
      <w:r w:rsidR="002F0D5B">
        <w:rPr>
          <w:rFonts w:eastAsiaTheme="minorEastAsia"/>
        </w:rPr>
        <w:t>to adapt to the evolving needs of the game.</w:t>
      </w:r>
      <w:r w:rsidR="00CA567C">
        <w:rPr>
          <w:rFonts w:eastAsiaTheme="minorEastAsia"/>
        </w:rPr>
        <w:t xml:space="preserve"> In fact,</w:t>
      </w:r>
      <w:r w:rsidR="00631F82">
        <w:rPr>
          <w:rFonts w:eastAsiaTheme="minorEastAsia"/>
        </w:rPr>
        <w:t xml:space="preserve"> rendering engines tend to be relatively monolithic, that is when an engine is built for a specific type of game then </w:t>
      </w:r>
      <w:r w:rsidR="00CA567C">
        <w:rPr>
          <w:rFonts w:eastAsiaTheme="minorEastAsia"/>
        </w:rPr>
        <w:t xml:space="preserve">it </w:t>
      </w:r>
      <w:r w:rsidR="00631F82">
        <w:rPr>
          <w:rFonts w:eastAsiaTheme="minorEastAsia"/>
        </w:rPr>
        <w:t>will be difficult to use for other genres</w:t>
      </w:r>
      <w:r w:rsidR="00CA3D80">
        <w:rPr>
          <w:rFonts w:eastAsiaTheme="minorEastAsia"/>
        </w:rPr>
        <w:t xml:space="preserve"> </w:t>
      </w:r>
      <w:sdt>
        <w:sdtPr>
          <w:rPr>
            <w:rFonts w:eastAsiaTheme="minorEastAsia"/>
          </w:rPr>
          <w:id w:val="-237937964"/>
          <w:citation/>
        </w:sdtPr>
        <w:sdtEndPr/>
        <w:sdtContent>
          <w:r w:rsidR="00CA3D80">
            <w:rPr>
              <w:rFonts w:eastAsiaTheme="minorEastAsia"/>
            </w:rPr>
            <w:fldChar w:fldCharType="begin"/>
          </w:r>
          <w:r w:rsidR="00CA3D80">
            <w:rPr>
              <w:rFonts w:eastAsiaTheme="minorEastAsia"/>
            </w:rPr>
            <w:instrText xml:space="preserve"> CITATION Mar09 \l 1033 </w:instrText>
          </w:r>
          <w:r w:rsidR="00CA3D80">
            <w:rPr>
              <w:rFonts w:eastAsiaTheme="minorEastAsia"/>
            </w:rPr>
            <w:fldChar w:fldCharType="separate"/>
          </w:r>
          <w:r w:rsidR="0043537B" w:rsidRPr="0043537B">
            <w:rPr>
              <w:rFonts w:eastAsiaTheme="minorEastAsia"/>
              <w:noProof/>
            </w:rPr>
            <w:t>[13]</w:t>
          </w:r>
          <w:r w:rsidR="00CA3D80">
            <w:rPr>
              <w:rFonts w:eastAsiaTheme="minorEastAsia"/>
            </w:rPr>
            <w:fldChar w:fldCharType="end"/>
          </w:r>
        </w:sdtContent>
      </w:sdt>
      <w:r w:rsidR="00631F82">
        <w:rPr>
          <w:rFonts w:eastAsiaTheme="minorEastAsia"/>
        </w:rPr>
        <w:t>.</w:t>
      </w:r>
    </w:p>
    <w:p w14:paraId="5FFF4682" w14:textId="7D8FD853" w:rsidR="00AA16B4" w:rsidRPr="005E640F" w:rsidRDefault="002B497B" w:rsidP="002B497B">
      <w:pPr>
        <w:pStyle w:val="p1a"/>
        <w:rPr>
          <w:rFonts w:eastAsiaTheme="minorEastAsia"/>
        </w:rPr>
      </w:pPr>
      <w:r>
        <w:rPr>
          <w:rFonts w:eastAsiaTheme="minorEastAsia"/>
        </w:rPr>
        <w:t>When it comes to building a game logic, t</w:t>
      </w:r>
      <w:r w:rsidR="00AA16B4" w:rsidRPr="005E640F">
        <w:rPr>
          <w:rFonts w:eastAsiaTheme="minorEastAsia"/>
        </w:rPr>
        <w:t xml:space="preserve">he two most common </w:t>
      </w:r>
      <w:r>
        <w:rPr>
          <w:rFonts w:eastAsiaTheme="minorEastAsia"/>
        </w:rPr>
        <w:t xml:space="preserve">software </w:t>
      </w:r>
      <w:r w:rsidR="00AA16B4" w:rsidRPr="005E640F">
        <w:rPr>
          <w:rFonts w:eastAsiaTheme="minorEastAsia"/>
        </w:rPr>
        <w:t>architectures are object-oriented hierarchies and component-based systems.</w:t>
      </w:r>
      <w:r>
        <w:rPr>
          <w:rFonts w:eastAsiaTheme="minorEastAsia"/>
        </w:rPr>
        <w:t xml:space="preserve"> </w:t>
      </w:r>
      <w:r w:rsidR="00AA16B4" w:rsidRPr="005E640F">
        <w:rPr>
          <w:rFonts w:eastAsiaTheme="minorEastAsia"/>
        </w:rPr>
        <w:t>In a traditio</w:t>
      </w:r>
      <w:r w:rsidR="00AA16B4" w:rsidRPr="005E640F">
        <w:rPr>
          <w:rFonts w:eastAsiaTheme="minorEastAsia"/>
        </w:rPr>
        <w:t>n</w:t>
      </w:r>
      <w:r w:rsidR="00AA16B4" w:rsidRPr="005E640F">
        <w:rPr>
          <w:rFonts w:eastAsiaTheme="minorEastAsia"/>
        </w:rPr>
        <w:t xml:space="preserve">al object-oriented game engine the hierarchy represents the various game objects all derived from the general </w:t>
      </w:r>
      <w:r w:rsidR="00AA16B4" w:rsidRPr="00CA567C">
        <w:rPr>
          <w:rStyle w:val="CodiceInline"/>
          <w:rFonts w:eastAsiaTheme="minorEastAsia"/>
        </w:rPr>
        <w:t>Entity</w:t>
      </w:r>
      <w:r w:rsidR="00AA16B4" w:rsidRPr="005E640F">
        <w:rPr>
          <w:rFonts w:eastAsiaTheme="minorEastAsia"/>
        </w:rPr>
        <w:t xml:space="preserve"> class. Each entity is responsible for updating itself at each tick of th</w:t>
      </w:r>
      <w:r w:rsidR="00662A09" w:rsidRPr="005E640F">
        <w:rPr>
          <w:rFonts w:eastAsiaTheme="minorEastAsia"/>
        </w:rPr>
        <w:t xml:space="preserve">e </w:t>
      </w:r>
      <w:r w:rsidR="00CA567C">
        <w:rPr>
          <w:rFonts w:eastAsiaTheme="minorEastAsia"/>
        </w:rPr>
        <w:t xml:space="preserve">simulation </w:t>
      </w:r>
      <w:sdt>
        <w:sdtPr>
          <w:rPr>
            <w:rFonts w:eastAsiaTheme="minorEastAsia"/>
          </w:rPr>
          <w:id w:val="-912231625"/>
          <w:citation/>
        </w:sdtPr>
        <w:sdtEndPr/>
        <w:sdtContent>
          <w:r w:rsidR="00D34F97" w:rsidRPr="005E640F">
            <w:rPr>
              <w:rFonts w:eastAsiaTheme="minorEastAsia"/>
            </w:rPr>
            <w:fldChar w:fldCharType="begin"/>
          </w:r>
          <w:r w:rsidR="006E4DFE" w:rsidRPr="005E640F">
            <w:rPr>
              <w:rFonts w:eastAsiaTheme="minorEastAsia"/>
            </w:rPr>
            <w:instrText xml:space="preserve">CITATION Apo \l 1033 </w:instrText>
          </w:r>
          <w:r w:rsidR="00D34F97" w:rsidRPr="005E640F">
            <w:rPr>
              <w:rFonts w:eastAsiaTheme="minorEastAsia"/>
            </w:rPr>
            <w:fldChar w:fldCharType="separate"/>
          </w:r>
          <w:r w:rsidR="0043537B" w:rsidRPr="0043537B">
            <w:rPr>
              <w:rFonts w:eastAsiaTheme="minorEastAsia"/>
              <w:noProof/>
            </w:rPr>
            <w:t>[6]</w:t>
          </w:r>
          <w:r w:rsidR="00D34F97" w:rsidRPr="005E640F">
            <w:rPr>
              <w:rFonts w:eastAsiaTheme="minorEastAsia"/>
            </w:rPr>
            <w:fldChar w:fldCharType="end"/>
          </w:r>
        </w:sdtContent>
      </w:sdt>
      <w:r w:rsidR="00AA16B4" w:rsidRPr="005E640F">
        <w:rPr>
          <w:rFonts w:eastAsiaTheme="minorEastAsia"/>
        </w:rPr>
        <w:t>.</w:t>
      </w:r>
      <w:r>
        <w:rPr>
          <w:rFonts w:eastAsiaTheme="minorEastAsia"/>
        </w:rPr>
        <w:t xml:space="preserve"> </w:t>
      </w:r>
      <w:r w:rsidR="00AA16B4" w:rsidRPr="005E640F">
        <w:rPr>
          <w:rFonts w:eastAsiaTheme="minorEastAsia"/>
        </w:rPr>
        <w:t xml:space="preserve">A component-based system defines each game entity as a composition of components that provide reusable, specific functionality such as animation, </w:t>
      </w:r>
      <w:r w:rsidR="00A27C73">
        <w:rPr>
          <w:rFonts w:eastAsiaTheme="minorEastAsia"/>
        </w:rPr>
        <w:t>move</w:t>
      </w:r>
      <w:r w:rsidR="00AA16B4" w:rsidRPr="005E640F">
        <w:rPr>
          <w:rFonts w:eastAsiaTheme="minorEastAsia"/>
        </w:rPr>
        <w:t xml:space="preserve">ment, reaction to physics, etc. Component-based systems are being widely adopted, and they are described in </w:t>
      </w:r>
      <w:sdt>
        <w:sdtPr>
          <w:rPr>
            <w:rFonts w:eastAsiaTheme="minorEastAsia"/>
          </w:rPr>
          <w:id w:val="-1519848363"/>
          <w:citation/>
        </w:sdtPr>
        <w:sdtEndPr/>
        <w:sdtContent>
          <w:r w:rsidR="00D34F97" w:rsidRPr="005E640F">
            <w:rPr>
              <w:rFonts w:eastAsiaTheme="minorEastAsia"/>
            </w:rPr>
            <w:fldChar w:fldCharType="begin"/>
          </w:r>
          <w:r w:rsidR="001266CA" w:rsidRPr="005E640F">
            <w:rPr>
              <w:rFonts w:eastAsiaTheme="minorEastAsia"/>
            </w:rPr>
            <w:instrText xml:space="preserve">CITATION Eel \l 1033 </w:instrText>
          </w:r>
          <w:r w:rsidR="00D34F97" w:rsidRPr="005E640F">
            <w:rPr>
              <w:rFonts w:eastAsiaTheme="minorEastAsia"/>
            </w:rPr>
            <w:fldChar w:fldCharType="separate"/>
          </w:r>
          <w:r w:rsidR="0043537B" w:rsidRPr="0043537B">
            <w:rPr>
              <w:rFonts w:eastAsiaTheme="minorEastAsia"/>
              <w:noProof/>
            </w:rPr>
            <w:t>[8]</w:t>
          </w:r>
          <w:r w:rsidR="00D34F97" w:rsidRPr="005E640F">
            <w:rPr>
              <w:rFonts w:eastAsiaTheme="minorEastAsia"/>
            </w:rPr>
            <w:fldChar w:fldCharType="end"/>
          </w:r>
        </w:sdtContent>
      </w:sdt>
      <w:r w:rsidR="00AA16B4" w:rsidRPr="005E640F">
        <w:rPr>
          <w:rFonts w:eastAsiaTheme="minorEastAsia"/>
        </w:rPr>
        <w:t>.</w:t>
      </w:r>
      <w:r>
        <w:rPr>
          <w:rFonts w:eastAsiaTheme="minorEastAsia"/>
        </w:rPr>
        <w:t xml:space="preserve"> </w:t>
      </w:r>
      <w:r w:rsidR="0038202D" w:rsidRPr="005E640F">
        <w:rPr>
          <w:rFonts w:eastAsiaTheme="minorEastAsia"/>
        </w:rPr>
        <w:t>These two</w:t>
      </w:r>
      <w:r w:rsidR="00AA16B4" w:rsidRPr="005E640F">
        <w:rPr>
          <w:rFonts w:eastAsiaTheme="minorEastAsia"/>
        </w:rPr>
        <w:t xml:space="preserve"> more traditional approaches both suffer from a noticeable shortcoming: they focus e</w:t>
      </w:r>
      <w:r w:rsidR="00AA16B4" w:rsidRPr="005E640F">
        <w:rPr>
          <w:rFonts w:eastAsiaTheme="minorEastAsia"/>
        </w:rPr>
        <w:t>x</w:t>
      </w:r>
      <w:r w:rsidR="00AA16B4" w:rsidRPr="005E640F">
        <w:rPr>
          <w:rFonts w:eastAsiaTheme="minorEastAsia"/>
        </w:rPr>
        <w:t xml:space="preserve">clusively on representing single entities and their update operations. </w:t>
      </w:r>
      <w:r w:rsidR="00AA16B4" w:rsidRPr="005E640F">
        <w:rPr>
          <w:rFonts w:eastAsiaTheme="minorEastAsia"/>
        </w:rPr>
        <w:lastRenderedPageBreak/>
        <w:t>By doing so they lose the focus on the fact that m</w:t>
      </w:r>
      <w:r w:rsidR="0096210C" w:rsidRPr="005E640F">
        <w:rPr>
          <w:rFonts w:eastAsiaTheme="minorEastAsia"/>
        </w:rPr>
        <w:t xml:space="preserve">ost entities in a game need to </w:t>
      </w:r>
      <w:r w:rsidR="00AA16B4" w:rsidRPr="005E640F">
        <w:rPr>
          <w:rFonts w:eastAsiaTheme="minorEastAsia"/>
        </w:rPr>
        <w:t>interact with one another (collision detection, AI, etc.), and usually lots of a game complexity comes from defining (and optimizing) these interactions. Also, all games feature behaviors that take longer than a single tick; these behaviors are hard to express inside the various entities, which often end up storing explicit program counters to resume the current behavior at each tick.</w:t>
      </w:r>
      <w:r w:rsidR="00D5656B" w:rsidRPr="005E640F">
        <w:rPr>
          <w:rFonts w:eastAsiaTheme="minorEastAsia"/>
        </w:rPr>
        <w:t xml:space="preserve"> Moreover, these architectures simply upgrade everything in place, and offer no guarantees of consistency or against duplicated updates of an entity.</w:t>
      </w:r>
    </w:p>
    <w:p w14:paraId="796EFEB1" w14:textId="7C075776" w:rsidR="00AA16B4" w:rsidRPr="005E640F" w:rsidRDefault="00AA16B4" w:rsidP="008D4FAB">
      <w:pPr>
        <w:rPr>
          <w:rFonts w:eastAsiaTheme="minorEastAsia"/>
        </w:rPr>
      </w:pPr>
      <w:r w:rsidRPr="005E640F">
        <w:rPr>
          <w:rFonts w:eastAsiaTheme="minorEastAsia"/>
        </w:rPr>
        <w:t xml:space="preserve">There are two </w:t>
      </w:r>
      <w:r w:rsidR="0038202D" w:rsidRPr="005E640F">
        <w:rPr>
          <w:rFonts w:eastAsiaTheme="minorEastAsia"/>
        </w:rPr>
        <w:t xml:space="preserve">additional </w:t>
      </w:r>
      <w:r w:rsidRPr="005E640F">
        <w:rPr>
          <w:rFonts w:eastAsiaTheme="minorEastAsia"/>
        </w:rPr>
        <w:t>approaches that have emerged in the last few years as possible alternatives to object-orientation: (functional) reactive programming and SQL-style declarative programming.</w:t>
      </w:r>
      <w:r w:rsidR="002B497B">
        <w:rPr>
          <w:rFonts w:eastAsiaTheme="minorEastAsia"/>
        </w:rPr>
        <w:t xml:space="preserve"> </w:t>
      </w:r>
      <w:r w:rsidRPr="005E640F">
        <w:rPr>
          <w:rFonts w:eastAsiaTheme="minorEastAsia"/>
        </w:rPr>
        <w:t xml:space="preserve">Functional reactive programming (FRP, see </w:t>
      </w:r>
      <w:sdt>
        <w:sdtPr>
          <w:rPr>
            <w:rFonts w:eastAsiaTheme="minorEastAsia"/>
          </w:rPr>
          <w:id w:val="1031307787"/>
          <w:citation/>
        </w:sdtPr>
        <w:sdtEndPr/>
        <w:sdtContent>
          <w:r w:rsidR="00D34F97" w:rsidRPr="005E640F">
            <w:rPr>
              <w:rFonts w:eastAsiaTheme="minorEastAsia"/>
            </w:rPr>
            <w:fldChar w:fldCharType="begin"/>
          </w:r>
          <w:r w:rsidR="00F727EA" w:rsidRPr="005E640F">
            <w:rPr>
              <w:rFonts w:eastAsiaTheme="minorEastAsia"/>
            </w:rPr>
            <w:instrText xml:space="preserve">CITATION Con \l 1033 </w:instrText>
          </w:r>
          <w:r w:rsidR="00D34F97" w:rsidRPr="005E640F">
            <w:rPr>
              <w:rFonts w:eastAsiaTheme="minorEastAsia"/>
            </w:rPr>
            <w:fldChar w:fldCharType="separate"/>
          </w:r>
          <w:r w:rsidR="0043537B" w:rsidRPr="0043537B">
            <w:rPr>
              <w:rFonts w:eastAsiaTheme="minorEastAsia"/>
              <w:noProof/>
            </w:rPr>
            <w:t>[7]</w:t>
          </w:r>
          <w:r w:rsidR="00D34F97" w:rsidRPr="005E640F">
            <w:rPr>
              <w:rFonts w:eastAsiaTheme="minorEastAsia"/>
            </w:rPr>
            <w:fldChar w:fldCharType="end"/>
          </w:r>
        </w:sdtContent>
      </w:sdt>
      <w:r w:rsidRPr="005E640F">
        <w:rPr>
          <w:rFonts w:eastAsiaTheme="minorEastAsia"/>
        </w:rPr>
        <w:t xml:space="preserve">) is a data-flow approach where value modification is automatically propagated along a dependency graph that represents the computation. </w:t>
      </w:r>
      <w:r w:rsidR="00A43199" w:rsidRPr="005E640F">
        <w:rPr>
          <w:rFonts w:eastAsiaTheme="minorEastAsia"/>
        </w:rPr>
        <w:t xml:space="preserve">While </w:t>
      </w:r>
      <w:r w:rsidRPr="005E640F">
        <w:rPr>
          <w:rFonts w:eastAsiaTheme="minorEastAsia"/>
        </w:rPr>
        <w:t xml:space="preserve">FRP offers a solution to the problem of representing long-running behaviors, it </w:t>
      </w:r>
      <w:r w:rsidR="00A43199" w:rsidRPr="005E640F">
        <w:rPr>
          <w:rFonts w:eastAsiaTheme="minorEastAsia"/>
        </w:rPr>
        <w:t xml:space="preserve">neither </w:t>
      </w:r>
      <w:r w:rsidRPr="005E640F">
        <w:rPr>
          <w:rFonts w:eastAsiaTheme="minorEastAsia"/>
        </w:rPr>
        <w:t>address</w:t>
      </w:r>
      <w:r w:rsidR="00A43199" w:rsidRPr="005E640F">
        <w:rPr>
          <w:rFonts w:eastAsiaTheme="minorEastAsia"/>
        </w:rPr>
        <w:t>es</w:t>
      </w:r>
      <w:r w:rsidRPr="005E640F">
        <w:rPr>
          <w:rFonts w:eastAsiaTheme="minorEastAsia"/>
        </w:rPr>
        <w:t xml:space="preserve"> the problem of many entities that interact with each other</w:t>
      </w:r>
      <w:r w:rsidR="00A43199" w:rsidRPr="005E640F">
        <w:rPr>
          <w:rFonts w:eastAsiaTheme="minorEastAsia"/>
        </w:rPr>
        <w:t xml:space="preserve">, nor </w:t>
      </w:r>
      <w:r w:rsidR="002B497B">
        <w:rPr>
          <w:rFonts w:eastAsiaTheme="minorEastAsia"/>
        </w:rPr>
        <w:t xml:space="preserve">does it address </w:t>
      </w:r>
      <w:r w:rsidR="00A43199" w:rsidRPr="005E640F">
        <w:rPr>
          <w:rFonts w:eastAsiaTheme="minorEastAsia"/>
        </w:rPr>
        <w:t>the problem of maintaining the consistency of the game world</w:t>
      </w:r>
      <w:r w:rsidRPr="005E640F">
        <w:rPr>
          <w:rFonts w:eastAsiaTheme="minorEastAsia"/>
        </w:rPr>
        <w:t>.</w:t>
      </w:r>
      <w:r w:rsidR="002B497B">
        <w:rPr>
          <w:rFonts w:eastAsiaTheme="minorEastAsia"/>
        </w:rPr>
        <w:t xml:space="preserve"> </w:t>
      </w:r>
      <w:r w:rsidRPr="005E640F">
        <w:rPr>
          <w:rFonts w:eastAsiaTheme="minorEastAsia"/>
        </w:rPr>
        <w:t xml:space="preserve">SQL-queries for games have been used with a certain success in the SGL language (see </w:t>
      </w:r>
      <w:sdt>
        <w:sdtPr>
          <w:rPr>
            <w:rFonts w:eastAsiaTheme="minorEastAsia"/>
          </w:rPr>
          <w:id w:val="-518776802"/>
          <w:citation/>
        </w:sdtPr>
        <w:sdtEndPr/>
        <w:sdtContent>
          <w:r w:rsidR="00D34F97" w:rsidRPr="005E640F">
            <w:rPr>
              <w:rFonts w:eastAsiaTheme="minorEastAsia"/>
            </w:rPr>
            <w:fldChar w:fldCharType="begin"/>
          </w:r>
          <w:r w:rsidR="00FB6CC3" w:rsidRPr="005E640F">
            <w:rPr>
              <w:rFonts w:eastAsiaTheme="minorEastAsia"/>
            </w:rPr>
            <w:instrText xml:space="preserve">CITATION Wal \l 1033 </w:instrText>
          </w:r>
          <w:r w:rsidR="00D34F97" w:rsidRPr="005E640F">
            <w:rPr>
              <w:rFonts w:eastAsiaTheme="minorEastAsia"/>
            </w:rPr>
            <w:fldChar w:fldCharType="separate"/>
          </w:r>
          <w:r w:rsidR="0043537B" w:rsidRPr="0043537B">
            <w:rPr>
              <w:rFonts w:eastAsiaTheme="minorEastAsia"/>
              <w:noProof/>
            </w:rPr>
            <w:t>[14]</w:t>
          </w:r>
          <w:r w:rsidR="00D34F97" w:rsidRPr="005E640F">
            <w:rPr>
              <w:rFonts w:eastAsiaTheme="minorEastAsia"/>
            </w:rPr>
            <w:fldChar w:fldCharType="end"/>
          </w:r>
        </w:sdtContent>
      </w:sdt>
      <w:r w:rsidRPr="005E640F">
        <w:rPr>
          <w:rFonts w:eastAsiaTheme="minorEastAsia"/>
        </w:rPr>
        <w:t xml:space="preserve">). This approach uses a lightweight, statically compiled </w:t>
      </w:r>
      <w:r w:rsidR="002B497B">
        <w:rPr>
          <w:rFonts w:eastAsiaTheme="minorEastAsia"/>
        </w:rPr>
        <w:t xml:space="preserve">and heavily optimized </w:t>
      </w:r>
      <w:r w:rsidRPr="005E640F">
        <w:rPr>
          <w:rFonts w:eastAsiaTheme="minorEastAsia"/>
        </w:rPr>
        <w:t>query e</w:t>
      </w:r>
      <w:r w:rsidRPr="005E640F">
        <w:rPr>
          <w:rFonts w:eastAsiaTheme="minorEastAsia"/>
        </w:rPr>
        <w:t>n</w:t>
      </w:r>
      <w:r w:rsidRPr="005E640F">
        <w:rPr>
          <w:rFonts w:eastAsiaTheme="minorEastAsia"/>
        </w:rPr>
        <w:t>gine for defining a game. SGL suffers when it comes to representing long-running behaviors, since it focuses exclusively on defining the tick function.</w:t>
      </w:r>
    </w:p>
    <w:p w14:paraId="071A7129" w14:textId="0D961F54" w:rsidR="009F24D4" w:rsidRDefault="00AA16B4" w:rsidP="008D4FAB">
      <w:pPr>
        <w:rPr>
          <w:rFonts w:eastAsiaTheme="minorEastAsia"/>
        </w:rPr>
      </w:pPr>
      <w:r w:rsidRPr="005E640F">
        <w:rPr>
          <w:rFonts w:eastAsiaTheme="minorEastAsia"/>
        </w:rPr>
        <w:t>We have designed Casanova with these issues in mind: with Casanova, the integration of the interactions between entities and lon</w:t>
      </w:r>
      <w:r w:rsidR="00C022B7" w:rsidRPr="005E640F">
        <w:rPr>
          <w:rFonts w:eastAsiaTheme="minorEastAsia"/>
        </w:rPr>
        <w:t>g-running behaviors is seamless, the resulting game world is always consistent</w:t>
      </w:r>
      <w:r w:rsidR="00631F82">
        <w:rPr>
          <w:rFonts w:eastAsiaTheme="minorEastAsia"/>
        </w:rPr>
        <w:t xml:space="preserve">, and integrating the visual aspects of the </w:t>
      </w:r>
      <w:r w:rsidR="00150977">
        <w:rPr>
          <w:rFonts w:eastAsiaTheme="minorEastAsia"/>
        </w:rPr>
        <w:t xml:space="preserve">simulation </w:t>
      </w:r>
      <w:r w:rsidR="00631F82">
        <w:rPr>
          <w:rFonts w:eastAsiaTheme="minorEastAsia"/>
        </w:rPr>
        <w:t>with visibility culling</w:t>
      </w:r>
      <w:r w:rsidR="00150977">
        <w:rPr>
          <w:rFonts w:eastAsiaTheme="minorEastAsia"/>
        </w:rPr>
        <w:t>,</w:t>
      </w:r>
      <w:r w:rsidR="00631F82">
        <w:rPr>
          <w:rFonts w:eastAsiaTheme="minorEastAsia"/>
        </w:rPr>
        <w:t xml:space="preserve"> a scene-graph</w:t>
      </w:r>
      <w:r w:rsidR="00150977">
        <w:rPr>
          <w:rFonts w:eastAsiaTheme="minorEastAsia"/>
        </w:rPr>
        <w:t>,</w:t>
      </w:r>
      <w:r w:rsidR="00631F82">
        <w:rPr>
          <w:rFonts w:eastAsiaTheme="minorEastAsia"/>
        </w:rPr>
        <w:t xml:space="preserve"> </w:t>
      </w:r>
      <w:r w:rsidR="00150977">
        <w:rPr>
          <w:rFonts w:eastAsiaTheme="minorEastAsia"/>
        </w:rPr>
        <w:t>and shaders and e</w:t>
      </w:r>
      <w:r w:rsidR="00150977">
        <w:rPr>
          <w:rFonts w:eastAsiaTheme="minorEastAsia"/>
        </w:rPr>
        <w:t>f</w:t>
      </w:r>
      <w:r w:rsidR="00150977">
        <w:rPr>
          <w:rFonts w:eastAsiaTheme="minorEastAsia"/>
        </w:rPr>
        <w:t xml:space="preserve">fects </w:t>
      </w:r>
      <w:r w:rsidR="00631F82">
        <w:rPr>
          <w:rFonts w:eastAsiaTheme="minorEastAsia"/>
        </w:rPr>
        <w:t>can be done declarative and at very little cost for the developer</w:t>
      </w:r>
      <w:r w:rsidR="00C022B7" w:rsidRPr="005E640F">
        <w:rPr>
          <w:rFonts w:eastAsiaTheme="minorEastAsia"/>
        </w:rPr>
        <w:t>.</w:t>
      </w:r>
    </w:p>
    <w:p w14:paraId="6FC12AAA" w14:textId="6710E491" w:rsidR="00233066" w:rsidRPr="0095440F" w:rsidRDefault="00233066" w:rsidP="008D4FAB">
      <w:pPr>
        <w:rPr>
          <w:rFonts w:eastAsiaTheme="minorEastAsia"/>
        </w:rPr>
      </w:pPr>
      <w:r>
        <w:rPr>
          <w:rFonts w:eastAsiaTheme="minorEastAsia"/>
        </w:rPr>
        <w:t xml:space="preserve">As a final note, this paper builds upon </w:t>
      </w:r>
      <w:sdt>
        <w:sdtPr>
          <w:rPr>
            <w:rFonts w:eastAsiaTheme="minorEastAsia"/>
          </w:rPr>
          <w:id w:val="537790680"/>
          <w:citation/>
        </w:sdtPr>
        <w:sdtContent>
          <w:r w:rsidR="003A3FAD">
            <w:rPr>
              <w:rFonts w:eastAsiaTheme="minorEastAsia"/>
            </w:rPr>
            <w:fldChar w:fldCharType="begin"/>
          </w:r>
          <w:r w:rsidR="003A3FAD">
            <w:rPr>
              <w:rFonts w:eastAsiaTheme="minorEastAsia"/>
            </w:rPr>
            <w:instrText xml:space="preserve"> CITATION Giu3 \l 1033 </w:instrText>
          </w:r>
          <w:r w:rsidR="003A3FAD">
            <w:rPr>
              <w:rFonts w:eastAsiaTheme="minorEastAsia"/>
            </w:rPr>
            <w:fldChar w:fldCharType="separate"/>
          </w:r>
          <w:r w:rsidR="0043537B" w:rsidRPr="0043537B">
            <w:rPr>
              <w:rFonts w:eastAsiaTheme="minorEastAsia"/>
              <w:noProof/>
            </w:rPr>
            <w:t>[9]</w:t>
          </w:r>
          <w:r w:rsidR="003A3FAD">
            <w:rPr>
              <w:rFonts w:eastAsiaTheme="minorEastAsia"/>
            </w:rPr>
            <w:fldChar w:fldCharType="end"/>
          </w:r>
        </w:sdtContent>
      </w:sdt>
      <w:r w:rsidR="003A3FAD">
        <w:rPr>
          <w:rFonts w:eastAsiaTheme="minorEastAsia"/>
        </w:rPr>
        <w:t>, where we presented the original design of the Casanova language. Indeed, the two papers share some simila</w:t>
      </w:r>
      <w:r w:rsidR="003A3FAD">
        <w:rPr>
          <w:rFonts w:eastAsiaTheme="minorEastAsia"/>
        </w:rPr>
        <w:t>r</w:t>
      </w:r>
      <w:r w:rsidR="003A3FAD">
        <w:rPr>
          <w:rFonts w:eastAsiaTheme="minorEastAsia"/>
        </w:rPr>
        <w:t xml:space="preserve">ities. The novel contributions of this paper are: </w:t>
      </w:r>
      <w:r w:rsidR="003A3FAD">
        <w:rPr>
          <w:rFonts w:eastAsiaTheme="minorEastAsia"/>
          <w:i/>
        </w:rPr>
        <w:t>(</w:t>
      </w:r>
      <w:proofErr w:type="spellStart"/>
      <w:r w:rsidR="003A3FAD">
        <w:rPr>
          <w:rFonts w:eastAsiaTheme="minorEastAsia"/>
          <w:i/>
        </w:rPr>
        <w:t>i</w:t>
      </w:r>
      <w:proofErr w:type="spellEnd"/>
      <w:r w:rsidR="003A3FAD">
        <w:rPr>
          <w:rFonts w:eastAsiaTheme="minorEastAsia"/>
          <w:i/>
        </w:rPr>
        <w:t xml:space="preserve">) </w:t>
      </w:r>
      <w:r w:rsidR="003A3FAD">
        <w:rPr>
          <w:rFonts w:eastAsiaTheme="minorEastAsia"/>
        </w:rPr>
        <w:t xml:space="preserve">a new, simplified syntax for rules that makes them syntactically closer to F# methods; </w:t>
      </w:r>
      <w:r w:rsidR="003A3FAD">
        <w:rPr>
          <w:rFonts w:eastAsiaTheme="minorEastAsia"/>
          <w:i/>
        </w:rPr>
        <w:t xml:space="preserve">(ii) </w:t>
      </w:r>
      <w:r w:rsidR="0095440F">
        <w:rPr>
          <w:rFonts w:eastAsiaTheme="minorEastAsia"/>
        </w:rPr>
        <w:t xml:space="preserve">a novel system for managing input with scripted events and responses; </w:t>
      </w:r>
      <w:r w:rsidR="0095440F">
        <w:rPr>
          <w:rFonts w:eastAsiaTheme="minorEastAsia"/>
          <w:i/>
        </w:rPr>
        <w:t>(iii)</w:t>
      </w:r>
      <w:r w:rsidR="0095440F">
        <w:rPr>
          <w:rFonts w:eastAsiaTheme="minorEastAsia"/>
        </w:rPr>
        <w:t xml:space="preserve"> a series of in-depth samples and their benchmarks, to show the feasibility of the system in action; and </w:t>
      </w:r>
      <w:r w:rsidR="0095440F">
        <w:rPr>
          <w:rFonts w:eastAsiaTheme="minorEastAsia"/>
          <w:i/>
        </w:rPr>
        <w:t>(iv)</w:t>
      </w:r>
      <w:r w:rsidR="0095440F">
        <w:rPr>
          <w:rFonts w:eastAsiaTheme="minorEastAsia"/>
        </w:rPr>
        <w:t xml:space="preserve"> an integrated rendering system for drawing Casanova entities.</w:t>
      </w:r>
    </w:p>
    <w:p w14:paraId="43547F9E" w14:textId="4A4FC928" w:rsidR="008254AC" w:rsidRPr="005E640F" w:rsidRDefault="008D4FAB" w:rsidP="008D4FAB">
      <w:pPr>
        <w:pStyle w:val="heading1"/>
      </w:pPr>
      <w:bookmarkStart w:id="1" w:name="_THE_CASANOVA_LANGUAGE"/>
      <w:bookmarkEnd w:id="1"/>
      <w:r>
        <w:t>The Casanova language</w:t>
      </w:r>
    </w:p>
    <w:p w14:paraId="083339B1" w14:textId="7C45315D" w:rsidR="009065AE" w:rsidRPr="008D4FAB" w:rsidRDefault="00654F7F" w:rsidP="00D515C5">
      <w:pPr>
        <w:pStyle w:val="p1a"/>
      </w:pPr>
      <w:r w:rsidRPr="005E640F">
        <w:t>The Casanova language is similar to the languages of the ML family (F# in particular, with a few aspects such as list comprehensions inspired from the elegant Haskell syntax) and it is built around the idea of defining a gam</w:t>
      </w:r>
      <w:r w:rsidR="00775A31">
        <w:t>e according to a precise model.</w:t>
      </w:r>
      <w:r w:rsidR="00D515C5">
        <w:t xml:space="preserve"> </w:t>
      </w:r>
      <w:r w:rsidR="009065AE" w:rsidRPr="008D4FAB">
        <w:t xml:space="preserve">List comprehensions have a syntax that is similar to </w:t>
      </w:r>
      <w:r w:rsidR="00C67902" w:rsidRPr="008D4FAB">
        <w:t xml:space="preserve">the set </w:t>
      </w:r>
      <w:r w:rsidR="009065AE" w:rsidRPr="008D4FAB">
        <w:t>not</w:t>
      </w:r>
      <w:r w:rsidR="009065AE" w:rsidRPr="008D4FAB">
        <w:t>a</w:t>
      </w:r>
      <w:r w:rsidR="009065AE" w:rsidRPr="008D4FAB">
        <w:t>ti</w:t>
      </w:r>
      <w:r w:rsidR="00C67902" w:rsidRPr="008D4FAB">
        <w:t>on commonly used in mathematics</w:t>
      </w:r>
      <w:r w:rsidR="00F738EF">
        <w:t xml:space="preserve">, and they return </w:t>
      </w:r>
      <w:r w:rsidR="00C67902" w:rsidRPr="008D4FAB">
        <w:t xml:space="preserve">the values of </w:t>
      </w:r>
      <w:r w:rsidR="00775A31">
        <w:t xml:space="preserve">an </w:t>
      </w:r>
      <w:r w:rsidR="00C67902" w:rsidRPr="008D4FAB">
        <w:t xml:space="preserve">expression evaluated for each combination of values of a series of range variables. Those values </w:t>
      </w:r>
      <w:r w:rsidR="00150977">
        <w:t xml:space="preserve">from </w:t>
      </w:r>
      <w:r w:rsidR="00C67902" w:rsidRPr="008D4FAB">
        <w:t>the range variables that fail certain predicates are discarded:</w:t>
      </w:r>
    </w:p>
    <w:p w14:paraId="2115001E" w14:textId="5E0AEA02" w:rsidR="009065AE" w:rsidRPr="005E640F" w:rsidRDefault="00C67902" w:rsidP="008D4FAB">
      <w:pPr>
        <w:pStyle w:val="Codice"/>
      </w:pPr>
      <w:proofErr w:type="gramStart"/>
      <w:r w:rsidRPr="005E640F">
        <w:t xml:space="preserve">[ </w:t>
      </w:r>
      <w:proofErr w:type="spellStart"/>
      <w:r w:rsidRPr="005E640F">
        <w:t>expr</w:t>
      </w:r>
      <w:proofErr w:type="spellEnd"/>
      <w:proofErr w:type="gramEnd"/>
      <w:r w:rsidRPr="005E640F">
        <w:t>(x1,x2,</w:t>
      </w:r>
      <w:r w:rsidR="008C673D" w:rsidRPr="008C673D">
        <w:t xml:space="preserve"> </w:t>
      </w:r>
      <w:r w:rsidR="008C673D">
        <w:t>…</w:t>
      </w:r>
      <w:r w:rsidRPr="005E640F">
        <w:t>) | x1</w:t>
      </w:r>
      <w:r w:rsidR="00150977">
        <w:t xml:space="preserve"> </w:t>
      </w:r>
      <w:r w:rsidRPr="005E640F">
        <w:t>&lt;-</w:t>
      </w:r>
      <w:r w:rsidR="00150977">
        <w:t xml:space="preserve"> </w:t>
      </w:r>
      <w:r w:rsidRPr="005E640F">
        <w:t>l1</w:t>
      </w:r>
      <w:r w:rsidR="00170472" w:rsidRPr="005E640F">
        <w:t xml:space="preserve"> &amp;&amp; x</w:t>
      </w:r>
      <w:r w:rsidRPr="005E640F">
        <w:t>2</w:t>
      </w:r>
      <w:r w:rsidR="00150977">
        <w:t xml:space="preserve"> </w:t>
      </w:r>
      <w:r w:rsidRPr="005E640F">
        <w:t>&lt;-</w:t>
      </w:r>
      <w:r w:rsidR="00150977">
        <w:t xml:space="preserve"> </w:t>
      </w:r>
      <w:r w:rsidRPr="005E640F">
        <w:t>l2</w:t>
      </w:r>
      <w:r w:rsidR="00170472" w:rsidRPr="005E640F">
        <w:t xml:space="preserve"> &amp;&amp; </w:t>
      </w:r>
      <w:r w:rsidR="008C673D">
        <w:t>…</w:t>
      </w:r>
      <w:r w:rsidR="00170472" w:rsidRPr="005E640F">
        <w:t xml:space="preserve"> </w:t>
      </w:r>
      <w:r w:rsidR="00150977">
        <w:t>pred</w:t>
      </w:r>
      <w:r w:rsidR="00150977" w:rsidRPr="00150977">
        <w:rPr>
          <w:vertAlign w:val="subscript"/>
        </w:rPr>
        <w:t>1</w:t>
      </w:r>
      <w:r w:rsidR="00170472" w:rsidRPr="005E640F">
        <w:t xml:space="preserve"> &amp;&amp; </w:t>
      </w:r>
      <w:r w:rsidR="00150977">
        <w:t>pred</w:t>
      </w:r>
      <w:r w:rsidR="00150977" w:rsidRPr="00150977">
        <w:rPr>
          <w:vertAlign w:val="subscript"/>
        </w:rPr>
        <w:t>2</w:t>
      </w:r>
      <w:r w:rsidR="00150977">
        <w:t xml:space="preserve"> </w:t>
      </w:r>
      <w:r w:rsidR="008C673D">
        <w:t>…</w:t>
      </w:r>
      <w:r w:rsidRPr="005E640F">
        <w:t xml:space="preserve"> ]</w:t>
      </w:r>
    </w:p>
    <w:p w14:paraId="76E7D364" w14:textId="596CFF95" w:rsidR="00775A31" w:rsidRDefault="00775A31" w:rsidP="008D4FAB">
      <w:r>
        <w:lastRenderedPageBreak/>
        <w:t xml:space="preserve">Casanova </w:t>
      </w:r>
      <w:r w:rsidR="009D5ADA">
        <w:t xml:space="preserve">is a strongly-typed language, even though it makes use of </w:t>
      </w:r>
      <w:r w:rsidR="009D5ADA" w:rsidRPr="009D5ADA">
        <w:rPr>
          <w:i/>
        </w:rPr>
        <w:t>type inference</w:t>
      </w:r>
      <w:r w:rsidR="009D5ADA">
        <w:t xml:space="preserve"> so that type annotations are not always needed (but may still be provided in the form </w:t>
      </w:r>
      <w:proofErr w:type="spellStart"/>
      <w:r w:rsidR="009D5ADA">
        <w:rPr>
          <w:rStyle w:val="CodiceInline"/>
        </w:rPr>
        <w:t>id</w:t>
      </w:r>
      <w:proofErr w:type="gramStart"/>
      <w:r w:rsidR="009D5ADA">
        <w:rPr>
          <w:rStyle w:val="CodiceInline"/>
        </w:rPr>
        <w:t>:type</w:t>
      </w:r>
      <w:proofErr w:type="spellEnd"/>
      <w:proofErr w:type="gramEnd"/>
      <w:r w:rsidR="009D5ADA">
        <w:t xml:space="preserve">). The type system </w:t>
      </w:r>
      <w:r>
        <w:t xml:space="preserve">also supports units of measure, which allow the annotation of </w:t>
      </w:r>
      <w:r w:rsidR="00D515C5">
        <w:t>certain numeric data-types (floats, vectors, etc.)</w:t>
      </w:r>
      <w:r w:rsidR="0076466A">
        <w:t xml:space="preserve">, for example by writing </w:t>
      </w:r>
      <w:r w:rsidR="0076466A" w:rsidRPr="0076466A">
        <w:rPr>
          <w:rStyle w:val="CodiceInline"/>
        </w:rPr>
        <w:t>float&lt;s&gt;</w:t>
      </w:r>
      <w:r w:rsidR="0076466A">
        <w:t xml:space="preserve"> rather than </w:t>
      </w:r>
      <w:r w:rsidR="0076466A" w:rsidRPr="0076466A">
        <w:rPr>
          <w:rStyle w:val="CodiceInline"/>
        </w:rPr>
        <w:t>float&lt;m/s&gt;</w:t>
      </w:r>
      <w:r w:rsidR="0076466A">
        <w:t>, and so on.</w:t>
      </w:r>
    </w:p>
    <w:p w14:paraId="27E67BFA" w14:textId="2B033FA5" w:rsidR="00170472" w:rsidRPr="005E640F" w:rsidRDefault="00775A31" w:rsidP="008D4FAB">
      <w:r>
        <w:t>A Casanova game starts by</w:t>
      </w:r>
      <w:r w:rsidR="00AD4553" w:rsidRPr="008D4FAB">
        <w:t xml:space="preserve"> defining the data</w:t>
      </w:r>
      <w:r>
        <w:t>-</w:t>
      </w:r>
      <w:r w:rsidR="00AD4553" w:rsidRPr="008D4FAB">
        <w:t xml:space="preserve">types that describe the game world in a record called </w:t>
      </w:r>
      <w:r w:rsidRPr="00150977">
        <w:rPr>
          <w:rStyle w:val="CodiceInline"/>
        </w:rPr>
        <w:t>World</w:t>
      </w:r>
      <w:r w:rsidR="00AD4553" w:rsidRPr="008D4FAB">
        <w:t xml:space="preserve">. The game </w:t>
      </w:r>
      <w:r>
        <w:t xml:space="preserve">world </w:t>
      </w:r>
      <w:r w:rsidR="0076466A">
        <w:t xml:space="preserve">contains a </w:t>
      </w:r>
      <w:r w:rsidR="00AD4553" w:rsidRPr="008D4FAB">
        <w:t>series of fields that can either be simple variables, other records or collections of values. Each field may have at most</w:t>
      </w:r>
      <w:r w:rsidR="00654F7F" w:rsidRPr="008D4FAB">
        <w:t xml:space="preserve"> one rule attached to it</w:t>
      </w:r>
      <w:r w:rsidR="00AD4553" w:rsidRPr="008D4FAB">
        <w:t xml:space="preserve">; a rule computes the value that the field will assume </w:t>
      </w:r>
      <w:r w:rsidR="00AD4553" w:rsidRPr="00775A31">
        <w:rPr>
          <w:i/>
        </w:rPr>
        <w:t xml:space="preserve">at the next </w:t>
      </w:r>
      <w:r w:rsidR="00CE6E89">
        <w:rPr>
          <w:i/>
        </w:rPr>
        <w:t>tick</w:t>
      </w:r>
      <w:r w:rsidR="00AD4553" w:rsidRPr="008D4FAB">
        <w:t xml:space="preserve"> of the game loop</w:t>
      </w:r>
      <w:r w:rsidR="00170472" w:rsidRPr="008D4FAB">
        <w:t xml:space="preserve">. Rules are defined </w:t>
      </w:r>
      <w:r w:rsidR="00856672">
        <w:t xml:space="preserve">with a </w:t>
      </w:r>
      <w:r w:rsidR="00654F7F" w:rsidRPr="008D4FAB">
        <w:t xml:space="preserve">pure function that takes as input the state of the world, the entity </w:t>
      </w:r>
      <w:r w:rsidR="00654F7F" w:rsidRPr="00775A31">
        <w:rPr>
          <w:rStyle w:val="CodiceInline"/>
        </w:rPr>
        <w:t>E</w:t>
      </w:r>
      <w:r w:rsidR="00654F7F" w:rsidRPr="008D4FAB">
        <w:t xml:space="preserve"> and the time between this update and the last one and </w:t>
      </w:r>
      <w:r w:rsidR="000E636E">
        <w:t xml:space="preserve">it </w:t>
      </w:r>
      <w:r w:rsidR="00654F7F" w:rsidRPr="008D4FAB">
        <w:t>returns the new value of the field.</w:t>
      </w:r>
      <w:r>
        <w:t xml:space="preserve"> </w:t>
      </w:r>
      <w:r w:rsidR="00170472" w:rsidRPr="005E640F">
        <w:t>Rules are the main work-horses of Casanova games; for example, a rule may update the position of an entity by incrementing it with its velocity:</w:t>
      </w:r>
    </w:p>
    <w:p w14:paraId="54B125AF" w14:textId="55F41E01" w:rsidR="00170472" w:rsidRPr="005E640F" w:rsidRDefault="00922694" w:rsidP="008D4FAB">
      <w:pPr>
        <w:pStyle w:val="Codice"/>
      </w:pPr>
      <w:proofErr w:type="gramStart"/>
      <w:r>
        <w:rPr>
          <w:color w:val="0000FF"/>
          <w:lang w:eastAsia="it-IT"/>
        </w:rPr>
        <w:t>rule</w:t>
      </w:r>
      <w:proofErr w:type="gramEnd"/>
      <w:r w:rsidR="00170472" w:rsidRPr="005E640F">
        <w:t xml:space="preserve"> Position</w:t>
      </w:r>
      <w:r w:rsidR="00B35607">
        <w:t>(</w:t>
      </w:r>
      <w:proofErr w:type="spellStart"/>
      <w:r w:rsidR="00B35607">
        <w:t>world,e,dt</w:t>
      </w:r>
      <w:proofErr w:type="spellEnd"/>
      <w:r w:rsidR="00B35607">
        <w:t xml:space="preserve">) = </w:t>
      </w:r>
      <w:proofErr w:type="spellStart"/>
      <w:r w:rsidR="00B35607">
        <w:t>e</w:t>
      </w:r>
      <w:r w:rsidR="00170472" w:rsidRPr="005E640F">
        <w:t>.Position</w:t>
      </w:r>
      <w:proofErr w:type="spellEnd"/>
      <w:r w:rsidR="00170472" w:rsidRPr="005E640F">
        <w:t xml:space="preserve"> + </w:t>
      </w:r>
      <w:proofErr w:type="spellStart"/>
      <w:r w:rsidR="00170472" w:rsidRPr="005E640F">
        <w:t>dt</w:t>
      </w:r>
      <w:proofErr w:type="spellEnd"/>
      <w:r w:rsidR="00170472" w:rsidRPr="005E640F">
        <w:t xml:space="preserve"> * </w:t>
      </w:r>
      <w:proofErr w:type="spellStart"/>
      <w:r w:rsidR="00170472" w:rsidRPr="005E640F">
        <w:t>e.Velocity</w:t>
      </w:r>
      <w:proofErr w:type="spellEnd"/>
    </w:p>
    <w:p w14:paraId="0B88F71E" w14:textId="5237B983" w:rsidR="00170472" w:rsidRPr="005E640F" w:rsidRDefault="00170472" w:rsidP="008D4FAB">
      <w:proofErr w:type="gramStart"/>
      <w:r w:rsidRPr="005E640F">
        <w:t>or</w:t>
      </w:r>
      <w:proofErr w:type="gramEnd"/>
      <w:r w:rsidRPr="005E640F">
        <w:t xml:space="preserve"> a rule may cull all the elements of a collection that are dead or disabled:</w:t>
      </w:r>
    </w:p>
    <w:p w14:paraId="55C2E51F" w14:textId="137E8502" w:rsidR="00170472" w:rsidRPr="005E640F" w:rsidRDefault="00922694" w:rsidP="008D4FAB">
      <w:pPr>
        <w:pStyle w:val="Codice"/>
      </w:pPr>
      <w:proofErr w:type="gramStart"/>
      <w:r>
        <w:rPr>
          <w:color w:val="0000FF"/>
          <w:lang w:eastAsia="it-IT"/>
        </w:rPr>
        <w:t>rule</w:t>
      </w:r>
      <w:proofErr w:type="gramEnd"/>
      <w:r w:rsidR="00170472" w:rsidRPr="005E640F">
        <w:t xml:space="preserve"> Items(</w:t>
      </w:r>
      <w:proofErr w:type="spellStart"/>
      <w:r w:rsidR="00B35607">
        <w:t>world</w:t>
      </w:r>
      <w:r w:rsidR="00170472" w:rsidRPr="005E640F">
        <w:t>,e,dt</w:t>
      </w:r>
      <w:proofErr w:type="spellEnd"/>
      <w:r w:rsidR="00170472" w:rsidRPr="005E640F">
        <w:t xml:space="preserve">) -&gt; [x | x &lt;- </w:t>
      </w:r>
      <w:proofErr w:type="spellStart"/>
      <w:r w:rsidR="00170472" w:rsidRPr="005E640F">
        <w:t>e.Items</w:t>
      </w:r>
      <w:proofErr w:type="spellEnd"/>
      <w:r w:rsidR="00170472" w:rsidRPr="005E640F">
        <w:t xml:space="preserve"> &amp;&amp; </w:t>
      </w:r>
      <w:proofErr w:type="spellStart"/>
      <w:r w:rsidR="00170472" w:rsidRPr="005E640F">
        <w:t>e.Disabled</w:t>
      </w:r>
      <w:proofErr w:type="spellEnd"/>
      <w:r w:rsidR="00170472" w:rsidRPr="005E640F">
        <w:t xml:space="preserve"> = false]</w:t>
      </w:r>
    </w:p>
    <w:p w14:paraId="6F23B816" w14:textId="2E634DAE" w:rsidR="00C022B7" w:rsidRPr="005E640F" w:rsidRDefault="00B076FD" w:rsidP="008D4FAB">
      <w:r w:rsidRPr="005E640F">
        <w:t>Conceptually, a</w:t>
      </w:r>
      <w:r w:rsidR="00654F7F" w:rsidRPr="005E640F">
        <w:t xml:space="preserve">ll rules </w:t>
      </w:r>
      <w:r w:rsidRPr="005E640F">
        <w:t>are evaluated</w:t>
      </w:r>
      <w:r w:rsidR="00654F7F" w:rsidRPr="005E640F">
        <w:t xml:space="preserve"> simultaneously</w:t>
      </w:r>
      <w:r w:rsidR="006C5E7C">
        <w:t xml:space="preserve"> (and in practice, as well, each rule is assigned to a worker thread that evaluates </w:t>
      </w:r>
      <w:r w:rsidR="000E636E">
        <w:t xml:space="preserve">it </w:t>
      </w:r>
      <w:r w:rsidR="006C5E7C">
        <w:t>in parallel with the oth</w:t>
      </w:r>
      <w:r w:rsidR="000E636E">
        <w:t>er rules</w:t>
      </w:r>
      <w:r w:rsidR="006C5E7C">
        <w:t>). The end result is</w:t>
      </w:r>
      <w:r w:rsidR="00654F7F" w:rsidRPr="005E640F">
        <w:t xml:space="preserve"> that all rules are </w:t>
      </w:r>
      <w:r w:rsidR="006C5E7C">
        <w:t xml:space="preserve">computed </w:t>
      </w:r>
      <w:r w:rsidR="00654F7F" w:rsidRPr="005E640F">
        <w:t xml:space="preserve">on the same game state and they </w:t>
      </w:r>
      <w:r w:rsidRPr="005E640F">
        <w:t xml:space="preserve">produce </w:t>
      </w:r>
      <w:r w:rsidR="00F51804" w:rsidRPr="005E640F">
        <w:t>the new g</w:t>
      </w:r>
      <w:r w:rsidR="006F3FE9">
        <w:t>ame state without interferences deriving from their order of evaluation.</w:t>
      </w:r>
    </w:p>
    <w:p w14:paraId="20DB4E1C" w14:textId="5E39C7A4" w:rsidR="00F51804" w:rsidRPr="005E640F" w:rsidRDefault="00F51804" w:rsidP="008D4FAB">
      <w:r w:rsidRPr="005E640F">
        <w:t xml:space="preserve">After defining the game </w:t>
      </w:r>
      <w:r w:rsidR="00196BDE" w:rsidRPr="005E640F">
        <w:t>world data</w:t>
      </w:r>
      <w:r w:rsidR="006C5E7C">
        <w:t>-</w:t>
      </w:r>
      <w:r w:rsidR="00196BDE" w:rsidRPr="005E640F">
        <w:t xml:space="preserve">types </w:t>
      </w:r>
      <w:r w:rsidRPr="005E640F">
        <w:t xml:space="preserve">and </w:t>
      </w:r>
      <w:r w:rsidR="00196BDE" w:rsidRPr="005E640F">
        <w:t xml:space="preserve">their </w:t>
      </w:r>
      <w:r w:rsidRPr="005E640F">
        <w:t xml:space="preserve">rules we define </w:t>
      </w:r>
      <w:r w:rsidR="00196BDE" w:rsidRPr="005E640F">
        <w:t>the initial state, which is the state of the world when the game is launched and before the first update.</w:t>
      </w:r>
    </w:p>
    <w:p w14:paraId="5A4C850E" w14:textId="6E02F283" w:rsidR="00856BDF" w:rsidRDefault="00B076FD" w:rsidP="008D4FAB">
      <w:r w:rsidRPr="005E640F">
        <w:t>Rules are high-level, expressive constructs and being declarative they allow for many optimizations</w:t>
      </w:r>
      <w:r w:rsidR="00FE1326">
        <w:t>; this makes them a simple, yet powerful and useful construct</w:t>
      </w:r>
      <w:r w:rsidR="00196BDE" w:rsidRPr="005E640F">
        <w:t xml:space="preserve">. </w:t>
      </w:r>
      <w:r w:rsidR="00FE1326">
        <w:t>This said,</w:t>
      </w:r>
      <w:r w:rsidR="00196BDE" w:rsidRPr="005E640F">
        <w:t xml:space="preserve"> </w:t>
      </w:r>
      <w:r w:rsidR="00FE1326">
        <w:t>for some aspects of a game</w:t>
      </w:r>
      <w:r w:rsidR="00196BDE" w:rsidRPr="005E640F">
        <w:t xml:space="preserve"> a more imperative</w:t>
      </w:r>
      <w:r w:rsidR="00FE1326">
        <w:t xml:space="preserve"> </w:t>
      </w:r>
      <w:r w:rsidR="00196BDE" w:rsidRPr="005E640F">
        <w:t>approach may be needed</w:t>
      </w:r>
      <w:r w:rsidR="002A1D5E" w:rsidRPr="005E640F">
        <w:t>. To address this shortcoming</w:t>
      </w:r>
      <w:r w:rsidR="008A5407" w:rsidRPr="005E640F">
        <w:t xml:space="preserve"> we have </w:t>
      </w:r>
      <w:r w:rsidR="00FE1326">
        <w:t xml:space="preserve">defined </w:t>
      </w:r>
      <w:r w:rsidR="00046F0A">
        <w:t xml:space="preserve">a </w:t>
      </w:r>
      <w:r w:rsidRPr="00046F0A">
        <w:rPr>
          <w:i/>
        </w:rPr>
        <w:t>scripting</w:t>
      </w:r>
      <w:r w:rsidRPr="005E640F">
        <w:t xml:space="preserve"> </w:t>
      </w:r>
      <w:r w:rsidR="008A5407" w:rsidRPr="005E640F">
        <w:t xml:space="preserve">system to specify imperative </w:t>
      </w:r>
      <w:r w:rsidR="008A5407" w:rsidRPr="00046F0A">
        <w:rPr>
          <w:i/>
        </w:rPr>
        <w:t>behaviors</w:t>
      </w:r>
      <w:r w:rsidR="008A5407" w:rsidRPr="005E640F">
        <w:t xml:space="preserve"> with coroutines</w:t>
      </w:r>
      <w:r w:rsidRPr="005E640F">
        <w:t>, which smoothly integrate with rules</w:t>
      </w:r>
      <w:r w:rsidR="002A1D5E" w:rsidRPr="005E640F">
        <w:t xml:space="preserve">. </w:t>
      </w:r>
      <w:r w:rsidR="008A5407" w:rsidRPr="005E640F">
        <w:t xml:space="preserve">We use </w:t>
      </w:r>
      <w:r w:rsidR="00E60E03">
        <w:t xml:space="preserve">a syntax and semantics </w:t>
      </w:r>
      <w:r w:rsidR="009E33D7">
        <w:t xml:space="preserve">framework </w:t>
      </w:r>
      <w:r w:rsidR="00E60E03">
        <w:t xml:space="preserve">derived from the </w:t>
      </w:r>
      <w:r w:rsidR="008A5407" w:rsidRPr="005E640F">
        <w:t xml:space="preserve">monadic system of the F# language </w:t>
      </w:r>
      <w:sdt>
        <w:sdtPr>
          <w:id w:val="1151640449"/>
          <w:citation/>
        </w:sdtPr>
        <w:sdtEndPr/>
        <w:sdtContent>
          <w:r w:rsidR="008A5407" w:rsidRPr="005E640F">
            <w:fldChar w:fldCharType="begin"/>
          </w:r>
          <w:r w:rsidR="00A27C73">
            <w:instrText xml:space="preserve">CITATION Giu2 \l 1033 </w:instrText>
          </w:r>
          <w:r w:rsidR="008A5407" w:rsidRPr="005E640F">
            <w:fldChar w:fldCharType="separate"/>
          </w:r>
          <w:r w:rsidR="0043537B">
            <w:rPr>
              <w:noProof/>
            </w:rPr>
            <w:t>[15]</w:t>
          </w:r>
          <w:r w:rsidR="008A5407" w:rsidRPr="005E640F">
            <w:fldChar w:fldCharType="end"/>
          </w:r>
        </w:sdtContent>
      </w:sdt>
      <w:r w:rsidR="008A5407" w:rsidRPr="005E640F">
        <w:t xml:space="preserve"> to build the system of coroutines which define the main imperative process interleaved with the update loop of the game</w:t>
      </w:r>
      <w:r w:rsidRPr="005E640F">
        <w:t xml:space="preserve"> </w:t>
      </w:r>
      <w:sdt>
        <w:sdtPr>
          <w:id w:val="33239954"/>
          <w:citation/>
        </w:sdtPr>
        <w:sdtEndPr/>
        <w:sdtContent>
          <w:r w:rsidRPr="005E640F">
            <w:fldChar w:fldCharType="begin"/>
          </w:r>
          <w:r w:rsidR="00A27C73">
            <w:instrText xml:space="preserve">CITATION Giu3 \l 1033 </w:instrText>
          </w:r>
          <w:r w:rsidRPr="005E640F">
            <w:fldChar w:fldCharType="separate"/>
          </w:r>
          <w:r w:rsidR="0043537B">
            <w:rPr>
              <w:noProof/>
            </w:rPr>
            <w:t>[9]</w:t>
          </w:r>
          <w:r w:rsidRPr="005E640F">
            <w:fldChar w:fldCharType="end"/>
          </w:r>
        </w:sdtContent>
      </w:sdt>
      <w:r w:rsidR="008A5407" w:rsidRPr="005E640F">
        <w:t>.</w:t>
      </w:r>
      <w:r w:rsidR="00102D9A" w:rsidRPr="005E640F">
        <w:t xml:space="preserve"> </w:t>
      </w:r>
      <w:r w:rsidR="000A1484" w:rsidRPr="005E640F">
        <w:t>Coroutines are sequential programs that suspend themselves for the rest of t</w:t>
      </w:r>
      <w:r w:rsidR="002C0555">
        <w:t xml:space="preserve">he update cycle </w:t>
      </w:r>
      <w:r w:rsidR="00371A5F">
        <w:t xml:space="preserve">whenever they encounter the </w:t>
      </w:r>
      <w:r w:rsidR="000A1484" w:rsidRPr="00371A5F">
        <w:rPr>
          <w:rStyle w:val="CodiceInline"/>
        </w:rPr>
        <w:t>yield</w:t>
      </w:r>
      <w:r w:rsidR="000A1484" w:rsidRPr="005E640F">
        <w:t xml:space="preserve"> statemen</w:t>
      </w:r>
      <w:r w:rsidR="00196936" w:rsidRPr="005E640F">
        <w:t>t</w:t>
      </w:r>
      <w:r w:rsidR="00371A5F">
        <w:t xml:space="preserve">. </w:t>
      </w:r>
      <w:r w:rsidR="002A1D5E" w:rsidRPr="005E640F">
        <w:t>It is worthy of notice that our system is sim</w:t>
      </w:r>
      <w:r w:rsidR="002A1D5E" w:rsidRPr="005E640F">
        <w:t>i</w:t>
      </w:r>
      <w:r w:rsidR="002A1D5E" w:rsidRPr="005E640F">
        <w:t xml:space="preserve">lar to the scripting systems based on coroutines that </w:t>
      </w:r>
      <w:r w:rsidR="007D2FD9" w:rsidRPr="005E640F">
        <w:t>many games use</w:t>
      </w:r>
      <w:r w:rsidR="002A1D5E" w:rsidRPr="005E640F">
        <w:t>, even though the degree of integration of our coroutine system with the rest of the game engine is higher when compared with that of commonly u</w:t>
      </w:r>
      <w:r w:rsidR="00371A5F">
        <w:t>sed mechanisms which typically attach</w:t>
      </w:r>
      <w:r w:rsidR="002A1D5E" w:rsidRPr="005E640F">
        <w:t xml:space="preserve"> </w:t>
      </w:r>
      <w:r w:rsidR="007D2FD9" w:rsidRPr="005E640F">
        <w:t xml:space="preserve">to the main engine </w:t>
      </w:r>
      <w:r w:rsidR="002A1D5E" w:rsidRPr="005E640F">
        <w:t>an external scripting language with ungainly binding mechanisms</w:t>
      </w:r>
      <w:r w:rsidR="007D2FD9" w:rsidRPr="005E640F">
        <w:t xml:space="preserve"> </w:t>
      </w:r>
      <w:sdt>
        <w:sdtPr>
          <w:id w:val="1492219633"/>
          <w:citation/>
        </w:sdtPr>
        <w:sdtEndPr/>
        <w:sdtContent>
          <w:r w:rsidR="007D2FD9" w:rsidRPr="005E640F">
            <w:fldChar w:fldCharType="begin"/>
          </w:r>
          <w:r w:rsidR="007D2FD9" w:rsidRPr="005E640F">
            <w:instrText xml:space="preserve"> CITATION COR \l 1033 </w:instrText>
          </w:r>
          <w:r w:rsidR="007D2FD9" w:rsidRPr="005E640F">
            <w:fldChar w:fldCharType="separate"/>
          </w:r>
          <w:r w:rsidR="0043537B">
            <w:rPr>
              <w:noProof/>
            </w:rPr>
            <w:t>[11]</w:t>
          </w:r>
          <w:r w:rsidR="007D2FD9" w:rsidRPr="005E640F">
            <w:fldChar w:fldCharType="end"/>
          </w:r>
        </w:sdtContent>
      </w:sdt>
      <w:r w:rsidR="002A1D5E" w:rsidRPr="005E640F">
        <w:t>.</w:t>
      </w:r>
      <w:r w:rsidR="00171940">
        <w:t xml:space="preserve"> </w:t>
      </w:r>
      <w:r w:rsidR="00906FA2">
        <w:t>After defining the initial state of the world, the user provides the main script which represents the main process that will run i</w:t>
      </w:r>
      <w:r w:rsidR="00906FA2">
        <w:t>n</w:t>
      </w:r>
      <w:r w:rsidR="00906FA2">
        <w:t xml:space="preserve">terleaved with the evaluation of the game rules. Finally, after the main </w:t>
      </w:r>
      <w:r w:rsidR="006F3FE9">
        <w:t>script</w:t>
      </w:r>
      <w:r w:rsidR="00906FA2">
        <w:t xml:space="preserve"> fo</w:t>
      </w:r>
      <w:r w:rsidR="00906FA2">
        <w:t>l</w:t>
      </w:r>
      <w:r w:rsidR="00906FA2">
        <w:t xml:space="preserve">low a series of input scripts separated by commas. Each input script is divided into two parts: the event detection and the event response. The event detection is run during each tick of the game; if it returns </w:t>
      </w:r>
      <w:proofErr w:type="gramStart"/>
      <w:r w:rsidR="00906FA2" w:rsidRPr="00906FA2">
        <w:rPr>
          <w:rStyle w:val="CodiceInline"/>
        </w:rPr>
        <w:t>Some(</w:t>
      </w:r>
      <w:proofErr w:type="gramEnd"/>
      <w:r w:rsidR="00906FA2" w:rsidRPr="00906FA2">
        <w:rPr>
          <w:rStyle w:val="CodiceInline"/>
        </w:rPr>
        <w:t>x)</w:t>
      </w:r>
      <w:r w:rsidR="00906FA2">
        <w:t xml:space="preserve"> for some </w:t>
      </w:r>
      <w:r w:rsidR="00906FA2" w:rsidRPr="00906FA2">
        <w:rPr>
          <w:rStyle w:val="CodiceInline"/>
        </w:rPr>
        <w:t>x</w:t>
      </w:r>
      <w:r w:rsidR="00906FA2">
        <w:t xml:space="preserve">, then </w:t>
      </w:r>
      <w:r w:rsidR="00906FA2" w:rsidRPr="00906FA2">
        <w:rPr>
          <w:rStyle w:val="CodiceInline"/>
        </w:rPr>
        <w:lastRenderedPageBreak/>
        <w:t>x</w:t>
      </w:r>
      <w:r w:rsidR="00906FA2">
        <w:t xml:space="preserve"> is passed to the event response which is then evaluated; if it returns </w:t>
      </w:r>
      <w:r w:rsidR="00906FA2" w:rsidRPr="00906FA2">
        <w:rPr>
          <w:rStyle w:val="CodiceInline"/>
        </w:rPr>
        <w:t>None</w:t>
      </w:r>
      <w:r w:rsidR="00906FA2">
        <w:t>, then nothing ha</w:t>
      </w:r>
      <w:r w:rsidR="00906FA2">
        <w:t>p</w:t>
      </w:r>
      <w:r w:rsidR="00906FA2">
        <w:t>pens and at the next tick the event detection will be run anew.</w:t>
      </w:r>
    </w:p>
    <w:p w14:paraId="461A94EB" w14:textId="65BE2C75" w:rsidR="00856BDF" w:rsidRDefault="00856BDF" w:rsidP="008D4FAB">
      <w:r>
        <w:t>Finally, Casanova supports a series of drawable entities which can be stored as a field of a game entity; these drawable entities can be updated with rules or scripts, and are rendered automatically at each tick; entities are grouped into layers (for 2D entities) or camera</w:t>
      </w:r>
      <w:r w:rsidR="006F3FE9">
        <w:t>s</w:t>
      </w:r>
      <w:r>
        <w:t xml:space="preserve"> (for 3D entities) according to their rendering options, such as shaders, alpha blending, transforms, etc. The camera is also responsible for managing a scene graph and performing visibility culling.</w:t>
      </w:r>
    </w:p>
    <w:p w14:paraId="403FA4EF" w14:textId="57E070BD" w:rsidR="008A5407" w:rsidRDefault="008A5407" w:rsidP="008D4FAB">
      <w:r w:rsidRPr="005E640F">
        <w:t>R</w:t>
      </w:r>
      <w:r w:rsidR="00871B36">
        <w:t>endering, r</w:t>
      </w:r>
      <w:r w:rsidRPr="005E640F">
        <w:t xml:space="preserve">ules, consistency, and the behavior system are implemented </w:t>
      </w:r>
      <w:r w:rsidR="00B076FD" w:rsidRPr="005E640F">
        <w:t xml:space="preserve">as </w:t>
      </w:r>
      <w:r w:rsidRPr="005E640F">
        <w:t>a</w:t>
      </w:r>
      <w:r w:rsidR="00871B36">
        <w:t xml:space="preserve"> working</w:t>
      </w:r>
      <w:r w:rsidRPr="005E640F">
        <w:t xml:space="preserve"> F# library</w:t>
      </w:r>
      <w:r w:rsidR="00871B36">
        <w:t xml:space="preserve">, and also as a </w:t>
      </w:r>
      <w:r w:rsidR="006F3FE9">
        <w:t>(</w:t>
      </w:r>
      <w:r w:rsidR="00871B36">
        <w:t>purely prototypical</w:t>
      </w:r>
      <w:r w:rsidR="006F3FE9">
        <w:t>)</w:t>
      </w:r>
      <w:r w:rsidR="00871B36">
        <w:t xml:space="preserve"> C++ library; both may be found at </w:t>
      </w:r>
      <w:sdt>
        <w:sdtPr>
          <w:id w:val="-649529038"/>
          <w:citation/>
        </w:sdtPr>
        <w:sdtEndPr/>
        <w:sdtContent>
          <w:r w:rsidR="00D9599A">
            <w:fldChar w:fldCharType="begin"/>
          </w:r>
          <w:r w:rsidR="00D9599A">
            <w:instrText xml:space="preserve"> CITATION Mag \l 1033 </w:instrText>
          </w:r>
          <w:r w:rsidR="00D9599A">
            <w:fldChar w:fldCharType="separate"/>
          </w:r>
          <w:r w:rsidR="0043537B">
            <w:rPr>
              <w:noProof/>
            </w:rPr>
            <w:t>[10]</w:t>
          </w:r>
          <w:r w:rsidR="00D9599A">
            <w:fldChar w:fldCharType="end"/>
          </w:r>
        </w:sdtContent>
      </w:sdt>
      <w:r w:rsidRPr="005E640F">
        <w:t>.</w:t>
      </w:r>
      <w:r w:rsidR="00D9599A">
        <w:t xml:space="preserve"> The F# library has been used extensively in the Galaxy Wars game </w:t>
      </w:r>
      <w:sdt>
        <w:sdtPr>
          <w:id w:val="-1697847651"/>
          <w:citation/>
        </w:sdtPr>
        <w:sdtEndPr/>
        <w:sdtContent>
          <w:r w:rsidR="002F1D42">
            <w:fldChar w:fldCharType="begin"/>
          </w:r>
          <w:r w:rsidR="002F1D42">
            <w:instrText xml:space="preserve"> CITATION Giu1 \l 1033 </w:instrText>
          </w:r>
          <w:r w:rsidR="002F1D42">
            <w:fldChar w:fldCharType="separate"/>
          </w:r>
          <w:r w:rsidR="0043537B">
            <w:rPr>
              <w:noProof/>
            </w:rPr>
            <w:t>[16]</w:t>
          </w:r>
          <w:r w:rsidR="002F1D42">
            <w:fldChar w:fldCharType="end"/>
          </w:r>
        </w:sdtContent>
      </w:sdt>
      <w:r w:rsidR="00D9599A">
        <w:t xml:space="preserve">, an upcoming RTS which we have built both as a commercial project and as a research test-bed where the various features of Casanova have </w:t>
      </w:r>
      <w:r w:rsidR="00A6310B">
        <w:t>been thought</w:t>
      </w:r>
      <w:r w:rsidR="00D9599A">
        <w:t>, studied, and tested extensively.</w:t>
      </w:r>
    </w:p>
    <w:p w14:paraId="1DBF2A6A" w14:textId="07218238" w:rsidR="00CA39E4" w:rsidRPr="005E640F" w:rsidRDefault="00CA39E4" w:rsidP="00CA39E4">
      <w:pPr>
        <w:pStyle w:val="p1a"/>
      </w:pPr>
      <w:r>
        <w:t xml:space="preserve">It is important to notice that while Casanova may look, on the surface, similar to languages such as C# with LINQ or F#, the support for rendering, scripts, a notion of time and optimized queries are </w:t>
      </w:r>
      <w:r w:rsidR="00A6310B">
        <w:t xml:space="preserve">significant </w:t>
      </w:r>
      <w:r>
        <w:t>differences between Casanova and its (admittedly close) managed cousins</w:t>
      </w:r>
      <w:r w:rsidR="00A6310B">
        <w:t xml:space="preserve"> when building games</w:t>
      </w:r>
      <w:r>
        <w:t>.</w:t>
      </w:r>
    </w:p>
    <w:p w14:paraId="7F232107" w14:textId="304A547A" w:rsidR="00DE0D3E" w:rsidRPr="005E640F" w:rsidRDefault="008D4FAB" w:rsidP="008D4FAB">
      <w:pPr>
        <w:pStyle w:val="heading1"/>
      </w:pPr>
      <w:bookmarkStart w:id="2" w:name="_AIMS_OF_CASANOVA"/>
      <w:bookmarkEnd w:id="2"/>
      <w:r>
        <w:t>Making games with Casanova</w:t>
      </w:r>
    </w:p>
    <w:p w14:paraId="555A764B" w14:textId="458834C5" w:rsidR="00DE0D3E" w:rsidRPr="005E640F" w:rsidRDefault="00DE0D3E" w:rsidP="008D4FAB">
      <w:r w:rsidRPr="005E640F">
        <w:t>Casanova aims towards mak</w:t>
      </w:r>
      <w:r w:rsidR="00556ECB" w:rsidRPr="005E640F">
        <w:t>ing game development easier by integrating patterns that offer various aids to a game developer.</w:t>
      </w:r>
    </w:p>
    <w:p w14:paraId="6380213E" w14:textId="29025EB5" w:rsidR="00556ECB" w:rsidRPr="005E640F" w:rsidRDefault="00556ECB" w:rsidP="008D4FAB">
      <w:r w:rsidRPr="005E640F">
        <w:t>The project</w:t>
      </w:r>
      <w:r w:rsidR="00A6310B">
        <w:t>,</w:t>
      </w:r>
      <w:r w:rsidRPr="005E640F">
        <w:t xml:space="preserve"> </w:t>
      </w:r>
      <w:r w:rsidR="00A6310B">
        <w:t xml:space="preserve">in its current state, </w:t>
      </w:r>
      <w:r w:rsidRPr="005E640F">
        <w:t>is mostly aimed at independent game developer</w:t>
      </w:r>
      <w:r w:rsidR="00B83A98" w:rsidRPr="005E640F">
        <w:t>s</w:t>
      </w:r>
      <w:r w:rsidRPr="005E640F">
        <w:t>, smaller s</w:t>
      </w:r>
      <w:r w:rsidR="002249C6" w:rsidRPr="005E640F">
        <w:t xml:space="preserve">tudios and prototype developers; Casanova might also benefit serious game developers, and in general all those studios that do not have </w:t>
      </w:r>
      <w:r w:rsidR="00B076FD" w:rsidRPr="005E640F">
        <w:t xml:space="preserve">the </w:t>
      </w:r>
      <w:r w:rsidR="002249C6" w:rsidRPr="005E640F">
        <w:t>same d</w:t>
      </w:r>
      <w:r w:rsidR="002249C6" w:rsidRPr="005E640F">
        <w:t>e</w:t>
      </w:r>
      <w:r w:rsidR="002249C6" w:rsidRPr="005E640F">
        <w:t>velopment resources typical of major commercial projects.</w:t>
      </w:r>
      <w:r w:rsidRPr="005E640F">
        <w:t xml:space="preserve"> In time the language </w:t>
      </w:r>
      <w:r w:rsidR="00544786">
        <w:t xml:space="preserve">will offer a standard library of ready-made entities and scripts, it will support game menus, and </w:t>
      </w:r>
      <w:r w:rsidRPr="005E640F">
        <w:t>it will support synchronization of the game state across a ne</w:t>
      </w:r>
      <w:r w:rsidRPr="005E640F">
        <w:t>t</w:t>
      </w:r>
      <w:r w:rsidRPr="005E640F">
        <w:t>work for multiplayer. In short, Casanova aims at taking over all areas of game development, starting from the definition of the game logic and then spiraling outward towards all other areas.</w:t>
      </w:r>
    </w:p>
    <w:p w14:paraId="15452B5A" w14:textId="540B920B" w:rsidR="00E00EBE" w:rsidRPr="005E640F" w:rsidRDefault="006F682B" w:rsidP="008D4FAB">
      <w:r>
        <w:t>Unfortunately w</w:t>
      </w:r>
      <w:r w:rsidR="00556ECB" w:rsidRPr="005E640F">
        <w:t xml:space="preserve">e are aware that a project that aims at making games in general is tackling a very broad problem. For this reason in this paper we present a series of game stubs that implement the core of various very different games, in order to show the flexibility of </w:t>
      </w:r>
      <w:r w:rsidR="00282AE3">
        <w:t xml:space="preserve">our </w:t>
      </w:r>
      <w:r w:rsidR="00556ECB" w:rsidRPr="005E640F">
        <w:t>system when defining games belonging to different genres. We show how to build:</w:t>
      </w:r>
      <w:r w:rsidR="00931717" w:rsidRPr="005E640F">
        <w:t xml:space="preserve"> </w:t>
      </w:r>
      <w:r w:rsidR="00931717" w:rsidRPr="008D4FAB">
        <w:rPr>
          <w:i/>
        </w:rPr>
        <w:t>(</w:t>
      </w:r>
      <w:proofErr w:type="spellStart"/>
      <w:r w:rsidR="00931717" w:rsidRPr="008D4FAB">
        <w:rPr>
          <w:i/>
        </w:rPr>
        <w:t>i</w:t>
      </w:r>
      <w:proofErr w:type="spellEnd"/>
      <w:r w:rsidR="00931717" w:rsidRPr="008D4FAB">
        <w:rPr>
          <w:i/>
        </w:rPr>
        <w:t>)</w:t>
      </w:r>
      <w:r w:rsidR="00931717" w:rsidRPr="005E640F">
        <w:t xml:space="preserve"> </w:t>
      </w:r>
      <w:r w:rsidR="00556ECB" w:rsidRPr="005E640F">
        <w:t>the simulation known as</w:t>
      </w:r>
      <w:r w:rsidR="002249C6" w:rsidRPr="005E640F">
        <w:t xml:space="preserve"> </w:t>
      </w:r>
      <w:r w:rsidR="00556ECB" w:rsidRPr="00282AE3">
        <w:rPr>
          <w:i/>
        </w:rPr>
        <w:t xml:space="preserve">Game </w:t>
      </w:r>
      <w:r w:rsidR="00A714A6" w:rsidRPr="00282AE3">
        <w:rPr>
          <w:i/>
        </w:rPr>
        <w:t>o</w:t>
      </w:r>
      <w:r w:rsidR="00556ECB" w:rsidRPr="00282AE3">
        <w:rPr>
          <w:i/>
        </w:rPr>
        <w:t>f Life</w:t>
      </w:r>
      <w:r w:rsidR="00556ECB" w:rsidRPr="005E640F">
        <w:t>, which we have found to be a good introduction to Casanova</w:t>
      </w:r>
      <w:r w:rsidR="00931717" w:rsidRPr="005E640F">
        <w:t xml:space="preserve">; </w:t>
      </w:r>
      <w:r w:rsidR="00931717" w:rsidRPr="008D4FAB">
        <w:rPr>
          <w:i/>
        </w:rPr>
        <w:t>(ii)</w:t>
      </w:r>
      <w:r w:rsidR="00931717" w:rsidRPr="005E640F">
        <w:t xml:space="preserve"> </w:t>
      </w:r>
      <w:r w:rsidR="00755DCD" w:rsidRPr="005E640F">
        <w:t>a shooter game</w:t>
      </w:r>
      <w:r w:rsidR="00E00EBE" w:rsidRPr="005E640F">
        <w:t xml:space="preserve"> where a starship must destroy a series of falling asteroids</w:t>
      </w:r>
      <w:r w:rsidR="00931717" w:rsidRPr="005E640F">
        <w:t xml:space="preserve">; </w:t>
      </w:r>
      <w:r w:rsidR="00931717" w:rsidRPr="008D4FAB">
        <w:rPr>
          <w:i/>
        </w:rPr>
        <w:t>(iii)</w:t>
      </w:r>
      <w:r w:rsidR="00B076FD" w:rsidRPr="005E640F">
        <w:t xml:space="preserve"> an RTS game where the player must conquer various planets by moving his ships from one planet to another</w:t>
      </w:r>
      <w:r w:rsidR="00931717" w:rsidRPr="005E640F">
        <w:t>.</w:t>
      </w:r>
    </w:p>
    <w:p w14:paraId="1B971127" w14:textId="382949D1" w:rsidR="005756AD" w:rsidRPr="005E640F" w:rsidRDefault="005756AD" w:rsidP="008D4FAB">
      <w:r w:rsidRPr="005E640F">
        <w:t xml:space="preserve">We will show the various samples in detail, but for space constraints we have greatly simplified the games to the point that their gameplay is quite diminished. </w:t>
      </w:r>
      <w:r w:rsidR="008A609C" w:rsidRPr="005E640F">
        <w:t xml:space="preserve">The samples (implemented in </w:t>
      </w:r>
      <w:r w:rsidR="00D439D4" w:rsidRPr="005E640F">
        <w:t xml:space="preserve">both </w:t>
      </w:r>
      <w:r w:rsidR="008A609C" w:rsidRPr="005E640F">
        <w:t>Casanova and F#</w:t>
      </w:r>
      <w:r w:rsidR="007B5B0F" w:rsidRPr="005E640F">
        <w:t xml:space="preserve"> </w:t>
      </w:r>
      <w:r w:rsidR="008A609C" w:rsidRPr="005E640F">
        <w:t xml:space="preserve">with the Casanova </w:t>
      </w:r>
      <w:r w:rsidR="008A609C" w:rsidRPr="005E640F">
        <w:lastRenderedPageBreak/>
        <w:t>framework</w:t>
      </w:r>
      <w:r w:rsidR="007B5B0F" w:rsidRPr="005E640F">
        <w:t xml:space="preserve"> for the game logic and </w:t>
      </w:r>
      <w:r w:rsidR="005A7A6C">
        <w:t xml:space="preserve">using the </w:t>
      </w:r>
      <w:r w:rsidR="007B5B0F" w:rsidRPr="005E640F">
        <w:t xml:space="preserve">XNA framework </w:t>
      </w:r>
      <w:sdt>
        <w:sdtPr>
          <w:id w:val="1612394725"/>
          <w:citation/>
        </w:sdtPr>
        <w:sdtEndPr/>
        <w:sdtContent>
          <w:r w:rsidR="0018480F" w:rsidRPr="005E640F">
            <w:fldChar w:fldCharType="begin"/>
          </w:r>
          <w:r w:rsidR="00FB6CC3" w:rsidRPr="005E640F">
            <w:instrText xml:space="preserve">CITATION The \l 1033 </w:instrText>
          </w:r>
          <w:r w:rsidR="0018480F" w:rsidRPr="005E640F">
            <w:fldChar w:fldCharType="separate"/>
          </w:r>
          <w:r w:rsidR="0043537B">
            <w:rPr>
              <w:noProof/>
            </w:rPr>
            <w:t>[17]</w:t>
          </w:r>
          <w:r w:rsidR="0018480F" w:rsidRPr="005E640F">
            <w:fldChar w:fldCharType="end"/>
          </w:r>
        </w:sdtContent>
      </w:sdt>
      <w:r w:rsidR="007B5B0F" w:rsidRPr="005E640F">
        <w:t xml:space="preserve"> </w:t>
      </w:r>
      <w:r w:rsidR="005A7A6C">
        <w:t xml:space="preserve">as a </w:t>
      </w:r>
      <w:r w:rsidR="007B5B0F" w:rsidRPr="005E640F">
        <w:t>rendering</w:t>
      </w:r>
      <w:r w:rsidR="005A7A6C">
        <w:t xml:space="preserve"> back-end</w:t>
      </w:r>
      <w:r w:rsidR="008A609C" w:rsidRPr="005E640F">
        <w:t xml:space="preserve">) can be </w:t>
      </w:r>
      <w:r w:rsidR="006F6529" w:rsidRPr="005E640F">
        <w:t>downloade</w:t>
      </w:r>
      <w:r w:rsidR="000C0544" w:rsidRPr="005E640F">
        <w:t>d</w:t>
      </w:r>
      <w:r w:rsidR="006F6529" w:rsidRPr="005E640F">
        <w:t xml:space="preserve"> </w:t>
      </w:r>
      <w:r w:rsidR="007B5B0F" w:rsidRPr="005E640F">
        <w:t>from</w:t>
      </w:r>
      <w:r w:rsidR="008A609C" w:rsidRPr="005E640F">
        <w:t xml:space="preserve"> </w:t>
      </w:r>
      <w:sdt>
        <w:sdtPr>
          <w:id w:val="1731884317"/>
          <w:citation/>
        </w:sdtPr>
        <w:sdtEndPr/>
        <w:sdtContent>
          <w:r w:rsidR="0018480F" w:rsidRPr="005E640F">
            <w:fldChar w:fldCharType="begin"/>
          </w:r>
          <w:r w:rsidR="00C301F7" w:rsidRPr="005E640F">
            <w:instrText xml:space="preserve">CITATION Mag \l 1033 </w:instrText>
          </w:r>
          <w:r w:rsidR="0018480F" w:rsidRPr="005E640F">
            <w:fldChar w:fldCharType="separate"/>
          </w:r>
          <w:r w:rsidR="0043537B">
            <w:rPr>
              <w:noProof/>
            </w:rPr>
            <w:t>[10]</w:t>
          </w:r>
          <w:r w:rsidR="0018480F" w:rsidRPr="005E640F">
            <w:fldChar w:fldCharType="end"/>
          </w:r>
        </w:sdtContent>
      </w:sdt>
      <w:r w:rsidR="008A609C" w:rsidRPr="005E640F">
        <w:t xml:space="preserve">. </w:t>
      </w:r>
      <w:r w:rsidRPr="005E640F">
        <w:t xml:space="preserve">Our goal is to show that </w:t>
      </w:r>
      <w:r w:rsidR="002249C6" w:rsidRPr="005E640F">
        <w:t xml:space="preserve">these </w:t>
      </w:r>
      <w:r w:rsidRPr="005E640F">
        <w:t xml:space="preserve">Casanova </w:t>
      </w:r>
      <w:r w:rsidR="002249C6" w:rsidRPr="005E640F">
        <w:t xml:space="preserve">games could be extended into real games, even though </w:t>
      </w:r>
      <w:r w:rsidRPr="005E640F">
        <w:t xml:space="preserve">with extensive additions; </w:t>
      </w:r>
      <w:r w:rsidR="002249C6" w:rsidRPr="005E640F">
        <w:t xml:space="preserve">an example of </w:t>
      </w:r>
      <w:r w:rsidRPr="005E640F">
        <w:t xml:space="preserve">this process can be seen in </w:t>
      </w:r>
      <w:sdt>
        <w:sdtPr>
          <w:id w:val="388226298"/>
          <w:citation/>
        </w:sdtPr>
        <w:sdtEndPr/>
        <w:sdtContent>
          <w:r w:rsidR="0018480F" w:rsidRPr="005E640F">
            <w:fldChar w:fldCharType="begin"/>
          </w:r>
          <w:r w:rsidR="00C301F7" w:rsidRPr="005E640F">
            <w:instrText xml:space="preserve">CITATION Giu1 \l 1033 </w:instrText>
          </w:r>
          <w:r w:rsidR="0018480F" w:rsidRPr="005E640F">
            <w:fldChar w:fldCharType="separate"/>
          </w:r>
          <w:r w:rsidR="0043537B">
            <w:rPr>
              <w:noProof/>
            </w:rPr>
            <w:t>[16]</w:t>
          </w:r>
          <w:r w:rsidR="0018480F" w:rsidRPr="005E640F">
            <w:fldChar w:fldCharType="end"/>
          </w:r>
        </w:sdtContent>
      </w:sdt>
      <w:r w:rsidRPr="005E640F">
        <w:t xml:space="preserve">, a strategy game that we are </w:t>
      </w:r>
      <w:r w:rsidR="004E56BF" w:rsidRPr="005E640F">
        <w:t xml:space="preserve">building </w:t>
      </w:r>
      <w:r w:rsidRPr="005E640F">
        <w:t xml:space="preserve">as an ongoing study of how to </w:t>
      </w:r>
      <w:r w:rsidR="00487083" w:rsidRPr="005E640F">
        <w:t xml:space="preserve">create </w:t>
      </w:r>
      <w:r w:rsidRPr="005E640F">
        <w:t>non-trivial games with Casanova.</w:t>
      </w:r>
    </w:p>
    <w:p w14:paraId="3A98F53D" w14:textId="1259B83B" w:rsidR="00BE4CAF" w:rsidRPr="005E640F" w:rsidRDefault="00016B14" w:rsidP="00801BC2">
      <w:pPr>
        <w:pStyle w:val="heading2"/>
      </w:pPr>
      <w:r>
        <w:t>Game of Life</w:t>
      </w:r>
    </w:p>
    <w:p w14:paraId="5CC09BEF" w14:textId="72F13999" w:rsidR="00942057" w:rsidRPr="005E640F" w:rsidRDefault="009B2CD3" w:rsidP="008D4FAB">
      <w:r w:rsidRPr="005E640F">
        <w:t xml:space="preserve">The </w:t>
      </w:r>
      <w:r w:rsidR="005756AD" w:rsidRPr="005E640F">
        <w:t xml:space="preserve">Game of </w:t>
      </w:r>
      <w:r w:rsidR="007F6B92" w:rsidRPr="005E640F">
        <w:t>L</w:t>
      </w:r>
      <w:r w:rsidR="005756AD" w:rsidRPr="005E640F">
        <w:t>ife</w:t>
      </w:r>
      <w:r w:rsidR="00F808B0" w:rsidRPr="005E640F">
        <w:t xml:space="preserve">, </w:t>
      </w:r>
      <w:r w:rsidRPr="005E640F">
        <w:t>while not properly a videogame (there is no interaction) features many of the aspects of a game: it is a simulation of a virtual world that evolves and changes over time.</w:t>
      </w:r>
      <w:r w:rsidR="00A517D2" w:rsidRPr="005E640F">
        <w:t xml:space="preserve"> A matrix of cells is changed according to the following rules: </w:t>
      </w:r>
      <w:r w:rsidR="00A517D2" w:rsidRPr="005A7A6C">
        <w:rPr>
          <w:i/>
        </w:rPr>
        <w:t>(</w:t>
      </w:r>
      <w:proofErr w:type="spellStart"/>
      <w:r w:rsidR="00A517D2" w:rsidRPr="005A7A6C">
        <w:rPr>
          <w:i/>
        </w:rPr>
        <w:t>i</w:t>
      </w:r>
      <w:proofErr w:type="spellEnd"/>
      <w:r w:rsidR="00A517D2" w:rsidRPr="005A7A6C">
        <w:rPr>
          <w:i/>
        </w:rPr>
        <w:t>)</w:t>
      </w:r>
      <w:r w:rsidR="00A517D2" w:rsidRPr="005E640F">
        <w:t xml:space="preserve"> a cell with less than two </w:t>
      </w:r>
      <w:proofErr w:type="gramStart"/>
      <w:r w:rsidR="00A517D2" w:rsidRPr="005E640F">
        <w:t>alive</w:t>
      </w:r>
      <w:proofErr w:type="gramEnd"/>
      <w:r w:rsidR="00A517D2" w:rsidRPr="005E640F">
        <w:t xml:space="preserve"> neighbors dies because of under-population; </w:t>
      </w:r>
      <w:r w:rsidR="00A517D2" w:rsidRPr="005A7A6C">
        <w:rPr>
          <w:i/>
        </w:rPr>
        <w:t>(ii)</w:t>
      </w:r>
      <w:r w:rsidR="00A517D2" w:rsidRPr="005E640F">
        <w:t xml:space="preserve"> a cell with more than three neighbors dies because of over-population; </w:t>
      </w:r>
      <w:r w:rsidR="00A517D2" w:rsidRPr="005A7A6C">
        <w:rPr>
          <w:i/>
        </w:rPr>
        <w:t>(iii)</w:t>
      </w:r>
      <w:r w:rsidR="00A517D2" w:rsidRPr="005E640F">
        <w:t xml:space="preserve"> any other cell remains the same.</w:t>
      </w:r>
    </w:p>
    <w:p w14:paraId="47BB4A5B" w14:textId="66D2B1BD" w:rsidR="009B2CD3" w:rsidRPr="005E640F" w:rsidRDefault="009B2CD3" w:rsidP="008D4FAB">
      <w:r w:rsidRPr="005E640F">
        <w:t>We start by defining the state o</w:t>
      </w:r>
      <w:r w:rsidR="00A517D2" w:rsidRPr="005E640F">
        <w:t xml:space="preserve">f the game as a matrix of cells; the state also contains a </w:t>
      </w:r>
      <w:proofErr w:type="gramStart"/>
      <w:r w:rsidR="00A517D2" w:rsidRPr="005E640F">
        <w:t>boolean</w:t>
      </w:r>
      <w:proofErr w:type="gramEnd"/>
      <w:r w:rsidR="00A517D2" w:rsidRPr="005E640F">
        <w:t xml:space="preserve"> variable which will trigger the update of the cell matrix</w:t>
      </w:r>
      <w:r w:rsidR="00D439D4" w:rsidRPr="005E640F">
        <w:t xml:space="preserve"> once per second</w:t>
      </w:r>
      <w:r w:rsidR="00A517D2" w:rsidRPr="005E640F">
        <w:t>:</w:t>
      </w:r>
    </w:p>
    <w:p w14:paraId="0174E7D0" w14:textId="77777777" w:rsidR="00813C22" w:rsidRDefault="00813C22" w:rsidP="00813C22">
      <w:pPr>
        <w:pStyle w:val="Codice"/>
        <w:rPr>
          <w:lang w:eastAsia="it-IT"/>
        </w:rPr>
      </w:pPr>
      <w:proofErr w:type="gramStart"/>
      <w:r>
        <w:rPr>
          <w:color w:val="0000FF"/>
          <w:lang w:eastAsia="it-IT"/>
        </w:rPr>
        <w:t>type</w:t>
      </w:r>
      <w:proofErr w:type="gramEnd"/>
      <w:r>
        <w:rPr>
          <w:lang w:eastAsia="it-IT"/>
        </w:rPr>
        <w:t xml:space="preserve"> World =</w:t>
      </w:r>
    </w:p>
    <w:p w14:paraId="7CEDBCC6" w14:textId="77777777" w:rsidR="00813C22" w:rsidRDefault="00813C22" w:rsidP="00813C22">
      <w:pPr>
        <w:pStyle w:val="Codice"/>
        <w:rPr>
          <w:lang w:eastAsia="it-IT"/>
        </w:rPr>
      </w:pPr>
      <w:r>
        <w:rPr>
          <w:lang w:eastAsia="it-IT"/>
        </w:rPr>
        <w:t xml:space="preserve">  </w:t>
      </w:r>
      <w:proofErr w:type="gramStart"/>
      <w:r>
        <w:rPr>
          <w:lang w:eastAsia="it-IT"/>
        </w:rPr>
        <w:t>{ Sprites</w:t>
      </w:r>
      <w:proofErr w:type="gramEnd"/>
      <w:r>
        <w:rPr>
          <w:lang w:eastAsia="it-IT"/>
        </w:rPr>
        <w:t xml:space="preserve">     : </w:t>
      </w:r>
      <w:proofErr w:type="spellStart"/>
      <w:r>
        <w:rPr>
          <w:lang w:eastAsia="it-IT"/>
        </w:rPr>
        <w:t>SpriteLayer</w:t>
      </w:r>
      <w:proofErr w:type="spellEnd"/>
    </w:p>
    <w:p w14:paraId="476FEA32" w14:textId="77777777" w:rsidR="00813C22" w:rsidRDefault="00813C22" w:rsidP="00813C22">
      <w:pPr>
        <w:pStyle w:val="Codice"/>
        <w:rPr>
          <w:lang w:eastAsia="it-IT"/>
        </w:rPr>
      </w:pPr>
      <w:r>
        <w:rPr>
          <w:lang w:eastAsia="it-IT"/>
        </w:rPr>
        <w:t xml:space="preserve">    Cells       : list&lt;list&lt;Cell&gt;&gt;</w:t>
      </w:r>
    </w:p>
    <w:p w14:paraId="3F039C6D" w14:textId="6C9304D8" w:rsidR="009B2CD3" w:rsidRPr="005E640F" w:rsidRDefault="00813C22" w:rsidP="007F129F">
      <w:pPr>
        <w:pStyle w:val="Codice"/>
      </w:pPr>
      <w:r>
        <w:rPr>
          <w:lang w:eastAsia="it-IT"/>
        </w:rPr>
        <w:t xml:space="preserve">    </w:t>
      </w:r>
      <w:proofErr w:type="spellStart"/>
      <w:r>
        <w:rPr>
          <w:lang w:eastAsia="it-IT"/>
        </w:rPr>
        <w:t>UpdateNow</w:t>
      </w:r>
      <w:proofErr w:type="spellEnd"/>
      <w:r>
        <w:rPr>
          <w:lang w:eastAsia="it-IT"/>
        </w:rPr>
        <w:t xml:space="preserve">   : </w:t>
      </w:r>
      <w:proofErr w:type="spellStart"/>
      <w:r>
        <w:rPr>
          <w:lang w:eastAsia="it-IT"/>
        </w:rPr>
        <w:t>var</w:t>
      </w:r>
      <w:proofErr w:type="spellEnd"/>
      <w:r>
        <w:rPr>
          <w:lang w:eastAsia="it-IT"/>
        </w:rPr>
        <w:t>&lt;</w:t>
      </w:r>
      <w:proofErr w:type="spellStart"/>
      <w:r>
        <w:rPr>
          <w:lang w:eastAsia="it-IT"/>
        </w:rPr>
        <w:t>bool</w:t>
      </w:r>
      <w:proofErr w:type="spellEnd"/>
      <w:proofErr w:type="gramStart"/>
      <w:r>
        <w:rPr>
          <w:lang w:eastAsia="it-IT"/>
        </w:rPr>
        <w:t>&gt; }</w:t>
      </w:r>
      <w:proofErr w:type="gramEnd"/>
    </w:p>
    <w:p w14:paraId="5103D13F" w14:textId="10BE65C2" w:rsidR="009B2CD3" w:rsidRPr="005E640F" w:rsidRDefault="009B2CD3" w:rsidP="008D4FAB">
      <w:r w:rsidRPr="005E640F">
        <w:t>Each cell c</w:t>
      </w:r>
      <w:r w:rsidR="00A517D2" w:rsidRPr="005E640F">
        <w:t xml:space="preserve">ontains a value (which is </w:t>
      </w:r>
      <w:r w:rsidR="00A517D2" w:rsidRPr="005A7A6C">
        <w:rPr>
          <w:rStyle w:val="CodiceInline"/>
        </w:rPr>
        <w:t>1</w:t>
      </w:r>
      <w:r w:rsidR="00A517D2" w:rsidRPr="005E640F">
        <w:t xml:space="preserve"> when the cell is alive and </w:t>
      </w:r>
      <w:r w:rsidR="00A517D2" w:rsidRPr="005A7A6C">
        <w:rPr>
          <w:rStyle w:val="CodiceInline"/>
        </w:rPr>
        <w:t>0</w:t>
      </w:r>
      <w:r w:rsidR="00A517D2" w:rsidRPr="005E640F">
        <w:t xml:space="preserve"> when the cell is dead) and a list of its neighbors</w:t>
      </w:r>
      <w:r w:rsidR="003F4DD2">
        <w:t xml:space="preserve"> (marked as </w:t>
      </w:r>
      <w:r w:rsidR="003F4DD2" w:rsidRPr="003F4DD2">
        <w:rPr>
          <w:rStyle w:val="CodiceInline"/>
        </w:rPr>
        <w:t>ref</w:t>
      </w:r>
      <w:r w:rsidR="003F4DD2">
        <w:t>, since the neighbors of a cell are just references to those cells, rather than the main points of storage for those cells)</w:t>
      </w:r>
      <w:r w:rsidR="00A517D2" w:rsidRPr="005E640F">
        <w:t>. The value of the cell is updated every time an update is triggered</w:t>
      </w:r>
      <w:r w:rsidR="005A7A6C">
        <w:t xml:space="preserve"> (rather than at each tick)</w:t>
      </w:r>
      <w:r w:rsidR="0018480F" w:rsidRPr="005E640F">
        <w:t>,</w:t>
      </w:r>
      <w:r w:rsidR="00A517D2" w:rsidRPr="005E640F">
        <w:t xml:space="preserve"> by </w:t>
      </w:r>
      <w:r w:rsidR="0018480F" w:rsidRPr="005E640F">
        <w:t>summing</w:t>
      </w:r>
      <w:r w:rsidR="00A517D2" w:rsidRPr="005E640F">
        <w:t xml:space="preserve"> the value of the neighbors and applying t</w:t>
      </w:r>
      <w:r w:rsidR="00C4289B">
        <w:t xml:space="preserve">he rules mentioned above. The color of the cell is </w:t>
      </w:r>
      <w:r w:rsidR="005A7A6C">
        <w:t>updated to reflect its current value.</w:t>
      </w:r>
    </w:p>
    <w:p w14:paraId="657B1B93" w14:textId="77777777" w:rsidR="00813C22" w:rsidRDefault="00813C22" w:rsidP="00813C22">
      <w:pPr>
        <w:pStyle w:val="Codice"/>
        <w:rPr>
          <w:lang w:eastAsia="it-IT"/>
        </w:rPr>
      </w:pPr>
      <w:proofErr w:type="gramStart"/>
      <w:r>
        <w:rPr>
          <w:color w:val="0000FF"/>
          <w:lang w:eastAsia="it-IT"/>
        </w:rPr>
        <w:t>type</w:t>
      </w:r>
      <w:proofErr w:type="gramEnd"/>
      <w:r>
        <w:rPr>
          <w:lang w:eastAsia="it-IT"/>
        </w:rPr>
        <w:t xml:space="preserve"> Cell = {</w:t>
      </w:r>
    </w:p>
    <w:p w14:paraId="3EDDCB37" w14:textId="77777777" w:rsidR="00813C22" w:rsidRDefault="00813C22" w:rsidP="00813C22">
      <w:pPr>
        <w:pStyle w:val="Codice"/>
        <w:rPr>
          <w:lang w:eastAsia="it-IT"/>
        </w:rPr>
      </w:pPr>
      <w:r>
        <w:rPr>
          <w:lang w:eastAsia="it-IT"/>
        </w:rPr>
        <w:t xml:space="preserve">    </w:t>
      </w:r>
      <w:proofErr w:type="spellStart"/>
      <w:r>
        <w:rPr>
          <w:lang w:eastAsia="it-IT"/>
        </w:rPr>
        <w:t>NearCells</w:t>
      </w:r>
      <w:proofErr w:type="spellEnd"/>
      <w:r>
        <w:rPr>
          <w:lang w:eastAsia="it-IT"/>
        </w:rPr>
        <w:t xml:space="preserve">   : list&lt;ref&lt;Cell&gt;&gt;</w:t>
      </w:r>
    </w:p>
    <w:p w14:paraId="5DC9DDA3" w14:textId="77777777" w:rsidR="00813C22" w:rsidRDefault="00813C22" w:rsidP="00813C22">
      <w:pPr>
        <w:pStyle w:val="Codice"/>
        <w:rPr>
          <w:lang w:eastAsia="it-IT"/>
        </w:rPr>
      </w:pPr>
      <w:r>
        <w:rPr>
          <w:lang w:eastAsia="it-IT"/>
        </w:rPr>
        <w:t xml:space="preserve">    Value       : </w:t>
      </w:r>
      <w:proofErr w:type="spellStart"/>
      <w:r>
        <w:rPr>
          <w:lang w:eastAsia="it-IT"/>
        </w:rPr>
        <w:t>int</w:t>
      </w:r>
      <w:proofErr w:type="spellEnd"/>
    </w:p>
    <w:p w14:paraId="24489C32" w14:textId="77777777" w:rsidR="00813C22" w:rsidRDefault="00813C22" w:rsidP="00813C22">
      <w:pPr>
        <w:pStyle w:val="Codice"/>
        <w:rPr>
          <w:lang w:eastAsia="it-IT"/>
        </w:rPr>
      </w:pPr>
      <w:r>
        <w:rPr>
          <w:lang w:eastAsia="it-IT"/>
        </w:rPr>
        <w:t xml:space="preserve">    Sprite      : </w:t>
      </w:r>
      <w:proofErr w:type="spellStart"/>
      <w:r>
        <w:rPr>
          <w:lang w:eastAsia="it-IT"/>
        </w:rPr>
        <w:t>DrawableSprite</w:t>
      </w:r>
      <w:proofErr w:type="spellEnd"/>
      <w:r>
        <w:rPr>
          <w:lang w:eastAsia="it-IT"/>
        </w:rPr>
        <w:t xml:space="preserve"> {</w:t>
      </w:r>
    </w:p>
    <w:p w14:paraId="109CE5CF" w14:textId="50887037" w:rsidR="00813C22" w:rsidRDefault="00813C22" w:rsidP="00813C22">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Value(</w:t>
      </w:r>
      <w:proofErr w:type="spellStart"/>
      <w:r>
        <w:rPr>
          <w:lang w:eastAsia="it-IT"/>
        </w:rPr>
        <w:t>world,self,dt</w:t>
      </w:r>
      <w:proofErr w:type="spellEnd"/>
      <w:r>
        <w:rPr>
          <w:lang w:eastAsia="it-IT"/>
        </w:rPr>
        <w:t>) =</w:t>
      </w:r>
    </w:p>
    <w:p w14:paraId="6E290027" w14:textId="77777777" w:rsidR="00813C22" w:rsidRDefault="00813C22" w:rsidP="00813C22">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w:t>
      </w:r>
      <w:proofErr w:type="spellStart"/>
      <w:r>
        <w:rPr>
          <w:lang w:eastAsia="it-IT"/>
        </w:rPr>
        <w:t>state.UpdateNow</w:t>
      </w:r>
      <w:proofErr w:type="spellEnd"/>
      <w:r>
        <w:rPr>
          <w:lang w:eastAsia="it-IT"/>
        </w:rPr>
        <w:t xml:space="preserve"> </w:t>
      </w:r>
      <w:r>
        <w:rPr>
          <w:color w:val="0000FF"/>
          <w:lang w:eastAsia="it-IT"/>
        </w:rPr>
        <w:t>then</w:t>
      </w:r>
    </w:p>
    <w:p w14:paraId="35F7BCB9" w14:textId="77777777" w:rsidR="00813C22" w:rsidRDefault="00813C22" w:rsidP="00813C22">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around = sum [</w:t>
      </w:r>
      <w:proofErr w:type="spellStart"/>
      <w:r>
        <w:rPr>
          <w:lang w:eastAsia="it-IT"/>
        </w:rPr>
        <w:t>c.Value</w:t>
      </w:r>
      <w:proofErr w:type="spellEnd"/>
      <w:r>
        <w:rPr>
          <w:lang w:eastAsia="it-IT"/>
        </w:rPr>
        <w:t xml:space="preserve"> | c &lt;- </w:t>
      </w:r>
      <w:proofErr w:type="spellStart"/>
      <w:r>
        <w:rPr>
          <w:lang w:eastAsia="it-IT"/>
        </w:rPr>
        <w:t>self.NearCells</w:t>
      </w:r>
      <w:proofErr w:type="spellEnd"/>
      <w:r>
        <w:rPr>
          <w:lang w:eastAsia="it-IT"/>
        </w:rPr>
        <w:t>]</w:t>
      </w:r>
    </w:p>
    <w:p w14:paraId="7C0FD5E7" w14:textId="77777777" w:rsidR="00813C22" w:rsidRDefault="00813C22" w:rsidP="00813C22">
      <w:pPr>
        <w:pStyle w:val="Codice"/>
        <w:rPr>
          <w:lang w:eastAsia="it-IT"/>
        </w:rPr>
      </w:pPr>
      <w:r>
        <w:rPr>
          <w:lang w:eastAsia="it-IT"/>
        </w:rPr>
        <w:t xml:space="preserve">      </w:t>
      </w:r>
      <w:proofErr w:type="gramStart"/>
      <w:r>
        <w:rPr>
          <w:color w:val="0000FF"/>
          <w:lang w:eastAsia="it-IT"/>
        </w:rPr>
        <w:t>match</w:t>
      </w:r>
      <w:proofErr w:type="gramEnd"/>
      <w:r>
        <w:rPr>
          <w:lang w:eastAsia="it-IT"/>
        </w:rPr>
        <w:t xml:space="preserve"> around </w:t>
      </w:r>
      <w:r>
        <w:rPr>
          <w:color w:val="0000FF"/>
          <w:lang w:eastAsia="it-IT"/>
        </w:rPr>
        <w:t>with</w:t>
      </w:r>
    </w:p>
    <w:p w14:paraId="068DF0D0" w14:textId="77777777" w:rsidR="00813C22" w:rsidRDefault="00813C22" w:rsidP="00813C22">
      <w:pPr>
        <w:pStyle w:val="Codice"/>
        <w:rPr>
          <w:lang w:eastAsia="it-IT"/>
        </w:rPr>
      </w:pPr>
      <w:r>
        <w:rPr>
          <w:lang w:eastAsia="it-IT"/>
        </w:rPr>
        <w:t xml:space="preserve">      | 3 </w:t>
      </w:r>
      <w:r>
        <w:rPr>
          <w:color w:val="0000FF"/>
          <w:lang w:eastAsia="it-IT"/>
        </w:rPr>
        <w:t>-&gt;</w:t>
      </w:r>
      <w:r>
        <w:rPr>
          <w:lang w:eastAsia="it-IT"/>
        </w:rPr>
        <w:t xml:space="preserve"> 1</w:t>
      </w:r>
    </w:p>
    <w:p w14:paraId="0E5C12A3" w14:textId="77777777" w:rsidR="00813C22" w:rsidRDefault="00813C22" w:rsidP="00813C22">
      <w:pPr>
        <w:pStyle w:val="Codice"/>
        <w:rPr>
          <w:lang w:eastAsia="it-IT"/>
        </w:rPr>
      </w:pPr>
      <w:r>
        <w:rPr>
          <w:lang w:eastAsia="it-IT"/>
        </w:rPr>
        <w:t xml:space="preserve">      | 2 </w:t>
      </w:r>
      <w:r>
        <w:rPr>
          <w:color w:val="0000FF"/>
          <w:lang w:eastAsia="it-IT"/>
        </w:rPr>
        <w:t>-&gt;</w:t>
      </w:r>
      <w:r>
        <w:rPr>
          <w:lang w:eastAsia="it-IT"/>
        </w:rPr>
        <w:t xml:space="preserve"> </w:t>
      </w:r>
      <w:proofErr w:type="spellStart"/>
      <w:r>
        <w:rPr>
          <w:lang w:eastAsia="it-IT"/>
        </w:rPr>
        <w:t>self.Value</w:t>
      </w:r>
      <w:proofErr w:type="spellEnd"/>
    </w:p>
    <w:p w14:paraId="7D43BE18" w14:textId="77777777" w:rsidR="00813C22" w:rsidRDefault="00813C22" w:rsidP="00813C22">
      <w:pPr>
        <w:pStyle w:val="Codice"/>
        <w:rPr>
          <w:lang w:eastAsia="it-IT"/>
        </w:rPr>
      </w:pPr>
      <w:r>
        <w:rPr>
          <w:lang w:eastAsia="it-IT"/>
        </w:rPr>
        <w:t xml:space="preserve">      | _ </w:t>
      </w:r>
      <w:r>
        <w:rPr>
          <w:color w:val="0000FF"/>
          <w:lang w:eastAsia="it-IT"/>
        </w:rPr>
        <w:t>-&gt;</w:t>
      </w:r>
      <w:r>
        <w:rPr>
          <w:lang w:eastAsia="it-IT"/>
        </w:rPr>
        <w:t xml:space="preserve"> 0</w:t>
      </w:r>
    </w:p>
    <w:p w14:paraId="2AE0987B" w14:textId="77777777" w:rsidR="00813C22" w:rsidRDefault="00813C22" w:rsidP="00813C22">
      <w:pPr>
        <w:pStyle w:val="Codice"/>
        <w:rPr>
          <w:lang w:eastAsia="it-IT"/>
        </w:rPr>
      </w:pPr>
      <w:r>
        <w:rPr>
          <w:lang w:eastAsia="it-IT"/>
        </w:rPr>
        <w:t xml:space="preserve">    </w:t>
      </w:r>
      <w:proofErr w:type="gramStart"/>
      <w:r>
        <w:rPr>
          <w:color w:val="0000FF"/>
          <w:lang w:eastAsia="it-IT"/>
        </w:rPr>
        <w:t>else</w:t>
      </w:r>
      <w:proofErr w:type="gramEnd"/>
    </w:p>
    <w:p w14:paraId="0546609B" w14:textId="77777777" w:rsidR="00813C22" w:rsidRDefault="00813C22" w:rsidP="00813C22">
      <w:pPr>
        <w:pStyle w:val="Codice"/>
        <w:rPr>
          <w:lang w:eastAsia="it-IT"/>
        </w:rPr>
      </w:pPr>
      <w:r>
        <w:rPr>
          <w:lang w:eastAsia="it-IT"/>
        </w:rPr>
        <w:t xml:space="preserve">      </w:t>
      </w:r>
      <w:proofErr w:type="spellStart"/>
      <w:r>
        <w:rPr>
          <w:lang w:eastAsia="it-IT"/>
        </w:rPr>
        <w:t>self.Value</w:t>
      </w:r>
      <w:proofErr w:type="spellEnd"/>
    </w:p>
    <w:p w14:paraId="77F4DD71" w14:textId="18ADD95C" w:rsidR="00813C22" w:rsidRDefault="00813C22" w:rsidP="00813C22">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w:t>
      </w:r>
      <w:proofErr w:type="spellStart"/>
      <w:r>
        <w:rPr>
          <w:lang w:eastAsia="it-IT"/>
        </w:rPr>
        <w:t>Sprite.Color</w:t>
      </w:r>
      <w:proofErr w:type="spellEnd"/>
      <w:r>
        <w:rPr>
          <w:lang w:eastAsia="it-IT"/>
        </w:rPr>
        <w:t>(</w:t>
      </w:r>
      <w:proofErr w:type="spellStart"/>
      <w:r>
        <w:rPr>
          <w:lang w:eastAsia="it-IT"/>
        </w:rPr>
        <w:t>world,self,dt</w:t>
      </w:r>
      <w:proofErr w:type="spellEnd"/>
      <w:r>
        <w:rPr>
          <w:lang w:eastAsia="it-IT"/>
        </w:rPr>
        <w:t xml:space="preserve">) = </w:t>
      </w:r>
      <w:r>
        <w:rPr>
          <w:color w:val="0000FF"/>
          <w:lang w:eastAsia="it-IT"/>
        </w:rPr>
        <w:t>if</w:t>
      </w:r>
      <w:r>
        <w:rPr>
          <w:lang w:eastAsia="it-IT"/>
        </w:rPr>
        <w:t xml:space="preserve"> </w:t>
      </w:r>
      <w:proofErr w:type="spellStart"/>
      <w:r>
        <w:rPr>
          <w:lang w:eastAsia="it-IT"/>
        </w:rPr>
        <w:t>self.Value</w:t>
      </w:r>
      <w:proofErr w:type="spellEnd"/>
      <w:r>
        <w:rPr>
          <w:lang w:eastAsia="it-IT"/>
        </w:rPr>
        <w:t xml:space="preserve"> = 0 </w:t>
      </w:r>
      <w:r>
        <w:rPr>
          <w:color w:val="0000FF"/>
          <w:lang w:eastAsia="it-IT"/>
        </w:rPr>
        <w:t>then</w:t>
      </w:r>
      <w:r>
        <w:rPr>
          <w:lang w:eastAsia="it-IT"/>
        </w:rPr>
        <w:t xml:space="preserve"> </w:t>
      </w:r>
      <w:proofErr w:type="spellStart"/>
      <w:r>
        <w:rPr>
          <w:lang w:eastAsia="it-IT"/>
        </w:rPr>
        <w:t>Color.Black</w:t>
      </w:r>
      <w:proofErr w:type="spellEnd"/>
      <w:r>
        <w:rPr>
          <w:lang w:eastAsia="it-IT"/>
        </w:rPr>
        <w:t xml:space="preserve"> </w:t>
      </w:r>
      <w:r>
        <w:rPr>
          <w:color w:val="0000FF"/>
          <w:lang w:eastAsia="it-IT"/>
        </w:rPr>
        <w:t>else</w:t>
      </w:r>
      <w:r>
        <w:rPr>
          <w:lang w:eastAsia="it-IT"/>
        </w:rPr>
        <w:t xml:space="preserve"> </w:t>
      </w:r>
      <w:proofErr w:type="spellStart"/>
      <w:r>
        <w:rPr>
          <w:lang w:eastAsia="it-IT"/>
        </w:rPr>
        <w:t>Color.White</w:t>
      </w:r>
      <w:proofErr w:type="spellEnd"/>
    </w:p>
    <w:p w14:paraId="3C6FBBF5" w14:textId="599CCD4C" w:rsidR="00A517D2" w:rsidRPr="005E640F" w:rsidRDefault="00A517D2" w:rsidP="008D4FAB">
      <w:r w:rsidRPr="005E640F">
        <w:t>The initial state of the game creates the matrix of cells and initializes their neighbors. Each internal c</w:t>
      </w:r>
      <w:r w:rsidR="0018363C">
        <w:t>ell has exactly eight neighbors. The sprites layer and</w:t>
      </w:r>
      <w:r w:rsidR="00D57171">
        <w:t xml:space="preserve"> the cell sprite are also setup for each sprite. Notice that when assigning the fields of a rendering entity or layer, we just specify those parameters we are interested in; all other parameters are assigned default value</w:t>
      </w:r>
      <w:r w:rsidR="00F30841">
        <w:t>s</w:t>
      </w:r>
      <w:r w:rsidR="00D57171">
        <w:t>.</w:t>
      </w:r>
    </w:p>
    <w:p w14:paraId="2FD648D4" w14:textId="77777777" w:rsidR="00813C22" w:rsidRDefault="00813C22" w:rsidP="00813C22">
      <w:pPr>
        <w:pStyle w:val="Codice"/>
        <w:rPr>
          <w:lang w:eastAsia="it-IT"/>
        </w:rPr>
      </w:pPr>
      <w:proofErr w:type="gramStart"/>
      <w:r>
        <w:rPr>
          <w:color w:val="0000FF"/>
          <w:lang w:eastAsia="it-IT"/>
        </w:rPr>
        <w:t>let</w:t>
      </w:r>
      <w:proofErr w:type="gramEnd"/>
      <w:r>
        <w:rPr>
          <w:lang w:eastAsia="it-IT"/>
        </w:rPr>
        <w:t xml:space="preserve"> </w:t>
      </w:r>
      <w:proofErr w:type="spellStart"/>
      <w:r>
        <w:rPr>
          <w:lang w:eastAsia="it-IT"/>
        </w:rPr>
        <w:t>initial_world</w:t>
      </w:r>
      <w:proofErr w:type="spellEnd"/>
      <w:r>
        <w:rPr>
          <w:lang w:eastAsia="it-IT"/>
        </w:rPr>
        <w:t xml:space="preserve"> =</w:t>
      </w:r>
    </w:p>
    <w:p w14:paraId="631F7E11" w14:textId="3244D600" w:rsidR="00633F47" w:rsidRDefault="00633F47" w:rsidP="00813C22">
      <w:pPr>
        <w:pStyle w:val="Codice"/>
        <w:rPr>
          <w:lang w:eastAsia="it-IT"/>
        </w:rPr>
      </w:pPr>
      <w:r>
        <w:rPr>
          <w:lang w:eastAsia="it-IT"/>
        </w:rPr>
        <w:t xml:space="preserve">  </w:t>
      </w:r>
      <w:proofErr w:type="gramStart"/>
      <w:r w:rsidR="00636A38">
        <w:rPr>
          <w:color w:val="0000FF"/>
          <w:lang w:eastAsia="it-IT"/>
        </w:rPr>
        <w:t>let</w:t>
      </w:r>
      <w:proofErr w:type="gramEnd"/>
      <w:r>
        <w:rPr>
          <w:lang w:eastAsia="it-IT"/>
        </w:rPr>
        <w:t xml:space="preserve"> </w:t>
      </w:r>
      <w:proofErr w:type="spellStart"/>
      <w:r>
        <w:rPr>
          <w:lang w:eastAsia="it-IT"/>
        </w:rPr>
        <w:t>make_cell</w:t>
      </w:r>
      <w:proofErr w:type="spellEnd"/>
      <w:r>
        <w:rPr>
          <w:lang w:eastAsia="it-IT"/>
        </w:rPr>
        <w:t xml:space="preserve"> </w:t>
      </w:r>
      <w:proofErr w:type="spellStart"/>
      <w:r>
        <w:rPr>
          <w:lang w:eastAsia="it-IT"/>
        </w:rPr>
        <w:t>i</w:t>
      </w:r>
      <w:proofErr w:type="spellEnd"/>
      <w:r>
        <w:rPr>
          <w:lang w:eastAsia="it-IT"/>
        </w:rPr>
        <w:t xml:space="preserve"> j =</w:t>
      </w:r>
    </w:p>
    <w:p w14:paraId="63C6BD5F" w14:textId="508EA2E2" w:rsidR="00633F47" w:rsidRDefault="00633F47" w:rsidP="00633F47">
      <w:pPr>
        <w:pStyle w:val="Codice"/>
        <w:rPr>
          <w:lang w:eastAsia="it-IT"/>
        </w:rPr>
      </w:pPr>
      <w:r>
        <w:rPr>
          <w:lang w:eastAsia="it-IT"/>
        </w:rPr>
        <w:t xml:space="preserve">    </w:t>
      </w:r>
      <w:proofErr w:type="gramStart"/>
      <w:r>
        <w:rPr>
          <w:lang w:eastAsia="it-IT"/>
        </w:rPr>
        <w:t xml:space="preserve">{ </w:t>
      </w:r>
      <w:proofErr w:type="spellStart"/>
      <w:r>
        <w:rPr>
          <w:lang w:eastAsia="it-IT"/>
        </w:rPr>
        <w:t>NearCells</w:t>
      </w:r>
      <w:proofErr w:type="spellEnd"/>
      <w:proofErr w:type="gramEnd"/>
      <w:r>
        <w:rPr>
          <w:lang w:eastAsia="it-IT"/>
        </w:rPr>
        <w:t xml:space="preserve"> = []</w:t>
      </w:r>
    </w:p>
    <w:p w14:paraId="5A5BDE72" w14:textId="0B0B98D6" w:rsidR="00633F47" w:rsidRDefault="00633F47" w:rsidP="00633F47">
      <w:pPr>
        <w:pStyle w:val="Codice"/>
        <w:rPr>
          <w:lang w:eastAsia="it-IT"/>
        </w:rPr>
      </w:pPr>
      <w:r>
        <w:rPr>
          <w:lang w:eastAsia="it-IT"/>
        </w:rPr>
        <w:t xml:space="preserve">      Value     = </w:t>
      </w:r>
      <w:proofErr w:type="gramStart"/>
      <w:r>
        <w:rPr>
          <w:lang w:eastAsia="it-IT"/>
        </w:rPr>
        <w:t>random(</w:t>
      </w:r>
      <w:proofErr w:type="gramEnd"/>
      <w:r>
        <w:rPr>
          <w:lang w:eastAsia="it-IT"/>
        </w:rPr>
        <w:t>0, 4) / 3</w:t>
      </w:r>
    </w:p>
    <w:p w14:paraId="11719BB3" w14:textId="56F31053" w:rsidR="00633F47" w:rsidRDefault="00633F47" w:rsidP="00633F47">
      <w:pPr>
        <w:pStyle w:val="Codice"/>
        <w:rPr>
          <w:lang w:eastAsia="it-IT"/>
        </w:rPr>
      </w:pPr>
      <w:r>
        <w:rPr>
          <w:lang w:eastAsia="it-IT"/>
        </w:rPr>
        <w:t xml:space="preserve">      Sprite    = </w:t>
      </w:r>
      <w:proofErr w:type="gramStart"/>
      <w:r>
        <w:rPr>
          <w:lang w:eastAsia="it-IT"/>
        </w:rPr>
        <w:t>{ Path</w:t>
      </w:r>
      <w:proofErr w:type="gramEnd"/>
      <w:r>
        <w:rPr>
          <w:lang w:eastAsia="it-IT"/>
        </w:rPr>
        <w:t xml:space="preserve">     = </w:t>
      </w:r>
      <w:r>
        <w:rPr>
          <w:color w:val="800000"/>
          <w:lang w:eastAsia="it-IT"/>
        </w:rPr>
        <w:t>"WhitePixel.bmp"</w:t>
      </w:r>
    </w:p>
    <w:p w14:paraId="4E6EE52A" w14:textId="738A142B" w:rsidR="00633F47" w:rsidRDefault="00633F47" w:rsidP="00633F47">
      <w:pPr>
        <w:pStyle w:val="Codice"/>
        <w:rPr>
          <w:lang w:eastAsia="it-IT"/>
        </w:rPr>
      </w:pPr>
      <w:r>
        <w:rPr>
          <w:lang w:eastAsia="it-IT"/>
        </w:rPr>
        <w:t xml:space="preserve">                    Position = </w:t>
      </w:r>
      <w:proofErr w:type="gramStart"/>
      <w:r>
        <w:rPr>
          <w:lang w:eastAsia="it-IT"/>
        </w:rPr>
        <w:t>vector2(</w:t>
      </w:r>
      <w:proofErr w:type="spellStart"/>
      <w:proofErr w:type="gramEnd"/>
      <w:r>
        <w:rPr>
          <w:lang w:eastAsia="it-IT"/>
        </w:rPr>
        <w:t>i,j</w:t>
      </w:r>
      <w:proofErr w:type="spellEnd"/>
      <w:r>
        <w:rPr>
          <w:lang w:eastAsia="it-IT"/>
        </w:rPr>
        <w:t>)</w:t>
      </w:r>
    </w:p>
    <w:p w14:paraId="4FBCF949" w14:textId="3917093A" w:rsidR="00633F47" w:rsidRDefault="00633F47" w:rsidP="00633F47">
      <w:pPr>
        <w:pStyle w:val="Codice"/>
        <w:rPr>
          <w:lang w:eastAsia="it-IT"/>
        </w:rPr>
      </w:pPr>
      <w:r>
        <w:rPr>
          <w:lang w:eastAsia="it-IT"/>
        </w:rPr>
        <w:lastRenderedPageBreak/>
        <w:t xml:space="preserve">                    Layer    = </w:t>
      </w:r>
      <w:proofErr w:type="gramStart"/>
      <w:r>
        <w:rPr>
          <w:lang w:eastAsia="it-IT"/>
        </w:rPr>
        <w:t>sprites }</w:t>
      </w:r>
      <w:proofErr w:type="gramEnd"/>
    </w:p>
    <w:p w14:paraId="4A343408" w14:textId="77777777" w:rsidR="00633F47" w:rsidRDefault="00633F47" w:rsidP="00813C22">
      <w:pPr>
        <w:pStyle w:val="Codice"/>
        <w:rPr>
          <w:lang w:eastAsia="it-IT"/>
        </w:rPr>
      </w:pPr>
    </w:p>
    <w:p w14:paraId="7C33C6A6" w14:textId="683E8531" w:rsidR="00813C22" w:rsidRDefault="00813C22" w:rsidP="00813C22">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sprites = { Transform   = </w:t>
      </w:r>
      <w:proofErr w:type="spellStart"/>
      <w:r>
        <w:rPr>
          <w:lang w:eastAsia="it-IT"/>
        </w:rPr>
        <w:t>Matrix.Identity</w:t>
      </w:r>
      <w:proofErr w:type="spellEnd"/>
      <w:r w:rsidR="00633F47">
        <w:rPr>
          <w:lang w:eastAsia="it-IT"/>
        </w:rPr>
        <w:t xml:space="preserve">; </w:t>
      </w:r>
      <w:proofErr w:type="spellStart"/>
      <w:r>
        <w:rPr>
          <w:lang w:eastAsia="it-IT"/>
        </w:rPr>
        <w:t>AlphaBlend</w:t>
      </w:r>
      <w:proofErr w:type="spellEnd"/>
      <w:r>
        <w:rPr>
          <w:lang w:eastAsia="it-IT"/>
        </w:rPr>
        <w:t xml:space="preserve">  = </w:t>
      </w:r>
      <w:r>
        <w:rPr>
          <w:color w:val="0000FF"/>
          <w:lang w:eastAsia="it-IT"/>
        </w:rPr>
        <w:t>false</w:t>
      </w:r>
      <w:r>
        <w:rPr>
          <w:lang w:eastAsia="it-IT"/>
        </w:rPr>
        <w:t xml:space="preserve"> }</w:t>
      </w:r>
    </w:p>
    <w:p w14:paraId="6958C2BE" w14:textId="77777777" w:rsidR="00813C22" w:rsidRDefault="00813C22" w:rsidP="00813C22">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w:t>
      </w:r>
      <w:proofErr w:type="spellStart"/>
      <w:r>
        <w:rPr>
          <w:lang w:eastAsia="it-IT"/>
        </w:rPr>
        <w:t>world_aux</w:t>
      </w:r>
      <w:proofErr w:type="spellEnd"/>
      <w:r>
        <w:rPr>
          <w:lang w:eastAsia="it-IT"/>
        </w:rPr>
        <w:t xml:space="preserve"> = </w:t>
      </w:r>
    </w:p>
    <w:p w14:paraId="0D33D735" w14:textId="2F44A584" w:rsidR="00813C22" w:rsidRDefault="00813C22" w:rsidP="00813C22">
      <w:pPr>
        <w:pStyle w:val="Codice"/>
        <w:rPr>
          <w:lang w:eastAsia="it-IT"/>
        </w:rPr>
      </w:pPr>
      <w:r>
        <w:rPr>
          <w:lang w:eastAsia="it-IT"/>
        </w:rPr>
        <w:t xml:space="preserve">    </w:t>
      </w:r>
      <w:proofErr w:type="gramStart"/>
      <w:r>
        <w:rPr>
          <w:lang w:eastAsia="it-IT"/>
        </w:rPr>
        <w:t>{ Sprites</w:t>
      </w:r>
      <w:proofErr w:type="gramEnd"/>
      <w:r>
        <w:rPr>
          <w:lang w:eastAsia="it-IT"/>
        </w:rPr>
        <w:t xml:space="preserve"> </w:t>
      </w:r>
      <w:r w:rsidR="00633F47">
        <w:rPr>
          <w:lang w:eastAsia="it-IT"/>
        </w:rPr>
        <w:t xml:space="preserve">  </w:t>
      </w:r>
      <w:r>
        <w:rPr>
          <w:lang w:eastAsia="it-IT"/>
        </w:rPr>
        <w:t>= sprites</w:t>
      </w:r>
    </w:p>
    <w:p w14:paraId="18D3BA1D" w14:textId="4188918D" w:rsidR="00813C22" w:rsidRDefault="00813C22" w:rsidP="00813C22">
      <w:pPr>
        <w:pStyle w:val="Codice"/>
        <w:rPr>
          <w:lang w:eastAsia="it-IT"/>
        </w:rPr>
      </w:pPr>
      <w:r>
        <w:rPr>
          <w:lang w:eastAsia="it-IT"/>
        </w:rPr>
        <w:t xml:space="preserve">      Cells   </w:t>
      </w:r>
      <w:r w:rsidR="00633F47">
        <w:rPr>
          <w:lang w:eastAsia="it-IT"/>
        </w:rPr>
        <w:t xml:space="preserve">  </w:t>
      </w:r>
      <w:r>
        <w:rPr>
          <w:lang w:eastAsia="it-IT"/>
        </w:rPr>
        <w:t xml:space="preserve">= </w:t>
      </w:r>
    </w:p>
    <w:p w14:paraId="0268A5E0" w14:textId="57120477" w:rsidR="00813C22" w:rsidRDefault="00813C22" w:rsidP="00813C22">
      <w:pPr>
        <w:pStyle w:val="Codice"/>
        <w:rPr>
          <w:lang w:eastAsia="it-IT"/>
        </w:rPr>
      </w:pPr>
      <w:r>
        <w:rPr>
          <w:lang w:eastAsia="it-IT"/>
        </w:rPr>
        <w:t xml:space="preserve">        </w:t>
      </w:r>
      <w:proofErr w:type="gramStart"/>
      <w:r>
        <w:rPr>
          <w:lang w:eastAsia="it-IT"/>
        </w:rPr>
        <w:t xml:space="preserve">[ </w:t>
      </w:r>
      <w:r>
        <w:rPr>
          <w:color w:val="0000FF"/>
          <w:lang w:eastAsia="it-IT"/>
        </w:rPr>
        <w:t>for</w:t>
      </w:r>
      <w:proofErr w:type="gramEnd"/>
      <w:r>
        <w:rPr>
          <w:lang w:eastAsia="it-IT"/>
        </w:rPr>
        <w:t xml:space="preserve"> </w:t>
      </w:r>
      <w:proofErr w:type="spellStart"/>
      <w:r>
        <w:rPr>
          <w:lang w:eastAsia="it-IT"/>
        </w:rPr>
        <w:t>i</w:t>
      </w:r>
      <w:proofErr w:type="spellEnd"/>
      <w:r>
        <w:rPr>
          <w:lang w:eastAsia="it-IT"/>
        </w:rPr>
        <w:t xml:space="preserve"> = 1 </w:t>
      </w:r>
      <w:r>
        <w:rPr>
          <w:color w:val="0000FF"/>
          <w:lang w:eastAsia="it-IT"/>
        </w:rPr>
        <w:t>to</w:t>
      </w:r>
      <w:r>
        <w:rPr>
          <w:lang w:eastAsia="it-IT"/>
        </w:rPr>
        <w:t xml:space="preserve"> 100 </w:t>
      </w:r>
      <w:r>
        <w:rPr>
          <w:color w:val="0000FF"/>
          <w:lang w:eastAsia="it-IT"/>
        </w:rPr>
        <w:t>do</w:t>
      </w:r>
      <w:r>
        <w:rPr>
          <w:lang w:eastAsia="it-IT"/>
        </w:rPr>
        <w:t xml:space="preserve"> </w:t>
      </w:r>
      <w:r>
        <w:rPr>
          <w:color w:val="0000FF"/>
          <w:lang w:eastAsia="it-IT"/>
        </w:rPr>
        <w:t>yield</w:t>
      </w:r>
      <w:r>
        <w:rPr>
          <w:lang w:eastAsia="it-IT"/>
        </w:rPr>
        <w:t xml:space="preserve"> [ </w:t>
      </w:r>
      <w:r>
        <w:rPr>
          <w:color w:val="0000FF"/>
          <w:lang w:eastAsia="it-IT"/>
        </w:rPr>
        <w:t>for</w:t>
      </w:r>
      <w:r>
        <w:rPr>
          <w:lang w:eastAsia="it-IT"/>
        </w:rPr>
        <w:t xml:space="preserve"> j = 1 </w:t>
      </w:r>
      <w:r>
        <w:rPr>
          <w:color w:val="0000FF"/>
          <w:lang w:eastAsia="it-IT"/>
        </w:rPr>
        <w:t>to</w:t>
      </w:r>
      <w:r>
        <w:rPr>
          <w:lang w:eastAsia="it-IT"/>
        </w:rPr>
        <w:t xml:space="preserve"> 100 </w:t>
      </w:r>
      <w:r>
        <w:rPr>
          <w:color w:val="0000FF"/>
          <w:lang w:eastAsia="it-IT"/>
        </w:rPr>
        <w:t>do</w:t>
      </w:r>
      <w:r w:rsidR="00633F47">
        <w:rPr>
          <w:lang w:eastAsia="it-IT"/>
        </w:rPr>
        <w:t xml:space="preserve"> </w:t>
      </w:r>
      <w:r>
        <w:rPr>
          <w:color w:val="0000FF"/>
          <w:lang w:eastAsia="it-IT"/>
        </w:rPr>
        <w:t>yield</w:t>
      </w:r>
      <w:r w:rsidR="00C4289B">
        <w:rPr>
          <w:lang w:eastAsia="it-IT"/>
        </w:rPr>
        <w:t xml:space="preserve"> </w:t>
      </w:r>
      <w:proofErr w:type="spellStart"/>
      <w:r w:rsidR="00633F47">
        <w:rPr>
          <w:lang w:eastAsia="it-IT"/>
        </w:rPr>
        <w:t>make_cell</w:t>
      </w:r>
      <w:proofErr w:type="spellEnd"/>
      <w:r w:rsidR="00633F47">
        <w:rPr>
          <w:lang w:eastAsia="it-IT"/>
        </w:rPr>
        <w:t xml:space="preserve"> </w:t>
      </w:r>
      <w:proofErr w:type="spellStart"/>
      <w:r w:rsidR="00633F47">
        <w:rPr>
          <w:lang w:eastAsia="it-IT"/>
        </w:rPr>
        <w:t>i</w:t>
      </w:r>
      <w:proofErr w:type="spellEnd"/>
      <w:r w:rsidR="00633F47">
        <w:rPr>
          <w:lang w:eastAsia="it-IT"/>
        </w:rPr>
        <w:t xml:space="preserve"> j }</w:t>
      </w:r>
      <w:r>
        <w:rPr>
          <w:lang w:eastAsia="it-IT"/>
        </w:rPr>
        <w:t xml:space="preserve"> } ] ]</w:t>
      </w:r>
    </w:p>
    <w:p w14:paraId="1AB29680" w14:textId="4511D6E0" w:rsidR="00813C22" w:rsidRDefault="00813C22" w:rsidP="00813C22">
      <w:pPr>
        <w:pStyle w:val="Codice"/>
        <w:rPr>
          <w:lang w:eastAsia="it-IT"/>
        </w:rPr>
      </w:pPr>
      <w:r>
        <w:rPr>
          <w:lang w:eastAsia="it-IT"/>
        </w:rPr>
        <w:t xml:space="preserve">      </w:t>
      </w:r>
      <w:proofErr w:type="spellStart"/>
      <w:r>
        <w:rPr>
          <w:lang w:eastAsia="it-IT"/>
        </w:rPr>
        <w:t>UpdateNow</w:t>
      </w:r>
      <w:proofErr w:type="spellEnd"/>
      <w:r>
        <w:rPr>
          <w:lang w:eastAsia="it-IT"/>
        </w:rPr>
        <w:t xml:space="preserve"> = </w:t>
      </w:r>
      <w:proofErr w:type="gramStart"/>
      <w:r>
        <w:rPr>
          <w:color w:val="0000FF"/>
          <w:lang w:eastAsia="it-IT"/>
        </w:rPr>
        <w:t>false</w:t>
      </w:r>
      <w:r>
        <w:rPr>
          <w:lang w:eastAsia="it-IT"/>
        </w:rPr>
        <w:t xml:space="preserve"> }</w:t>
      </w:r>
      <w:proofErr w:type="gramEnd"/>
    </w:p>
    <w:p w14:paraId="70398119" w14:textId="50C8C9FD" w:rsidR="00813C22" w:rsidRPr="00813C22" w:rsidRDefault="00813C22" w:rsidP="00813C22">
      <w:pPr>
        <w:pStyle w:val="Codice"/>
        <w:rPr>
          <w:lang w:eastAsia="it-IT"/>
        </w:rPr>
      </w:pPr>
      <w:r>
        <w:rPr>
          <w:lang w:eastAsia="it-IT"/>
        </w:rPr>
        <w:t xml:space="preserve">  </w:t>
      </w:r>
      <w:r w:rsidR="00F07901">
        <w:rPr>
          <w:lang w:eastAsia="it-IT"/>
        </w:rPr>
        <w:t xml:space="preserve">… </w:t>
      </w:r>
      <w:r>
        <w:rPr>
          <w:lang w:eastAsia="it-IT"/>
        </w:rPr>
        <w:t xml:space="preserve">// setup neighbors  </w:t>
      </w:r>
    </w:p>
    <w:p w14:paraId="0C1F60C1" w14:textId="691A8834" w:rsidR="00813C22" w:rsidRDefault="00813C22" w:rsidP="00813C22">
      <w:pPr>
        <w:pStyle w:val="Codice"/>
        <w:rPr>
          <w:lang w:eastAsia="it-IT"/>
        </w:rPr>
      </w:pPr>
      <w:r>
        <w:rPr>
          <w:lang w:eastAsia="it-IT"/>
        </w:rPr>
        <w:t xml:space="preserve">  </w:t>
      </w:r>
      <w:proofErr w:type="spellStart"/>
      <w:r>
        <w:rPr>
          <w:lang w:eastAsia="it-IT"/>
        </w:rPr>
        <w:t>world_aux</w:t>
      </w:r>
      <w:proofErr w:type="spellEnd"/>
    </w:p>
    <w:p w14:paraId="7C30091D" w14:textId="77777777" w:rsidR="00911B6B" w:rsidRPr="005E640F" w:rsidRDefault="00A517D2" w:rsidP="008D4FAB">
      <w:r w:rsidRPr="005E640F">
        <w:t xml:space="preserve">The rules of the game are fired at every frame of the game that is roughly 60 times per second. Changing the entire matrix of cells this often would yield a chaotic result; for this reason we have defined the </w:t>
      </w:r>
      <w:proofErr w:type="spellStart"/>
      <w:r w:rsidRPr="00F20EAE">
        <w:rPr>
          <w:rStyle w:val="CodiceInline"/>
        </w:rPr>
        <w:t>UpdateNow</w:t>
      </w:r>
      <w:proofErr w:type="spellEnd"/>
      <w:r w:rsidRPr="005E640F">
        <w:t xml:space="preserve"> field in the game state, so that we can control when the rules are fired. </w:t>
      </w:r>
    </w:p>
    <w:p w14:paraId="32DC6DAB" w14:textId="6B984259" w:rsidR="00911B6B" w:rsidRPr="005E640F" w:rsidRDefault="00911B6B" w:rsidP="008D4FAB">
      <w:r w:rsidRPr="005E640F">
        <w:t xml:space="preserve">The main script of the game waits for a second before toggling the </w:t>
      </w:r>
      <w:proofErr w:type="spellStart"/>
      <w:r w:rsidRPr="00F20EAE">
        <w:rPr>
          <w:rStyle w:val="CodiceInline"/>
        </w:rPr>
        <w:t>UpdateNow</w:t>
      </w:r>
      <w:proofErr w:type="spellEnd"/>
      <w:r w:rsidRPr="005E640F">
        <w:t xml:space="preserve"> value, and then it suspends itself until the next iteration of the update loop. When the script is resumed, it toggles </w:t>
      </w:r>
      <w:proofErr w:type="spellStart"/>
      <w:r w:rsidRPr="00F20EAE">
        <w:rPr>
          <w:rStyle w:val="CodiceInline"/>
        </w:rPr>
        <w:t>UpdateNow</w:t>
      </w:r>
      <w:proofErr w:type="spellEnd"/>
      <w:r w:rsidRPr="005E640F">
        <w:t xml:space="preserve"> again and </w:t>
      </w:r>
      <w:r w:rsidR="00EE4A16" w:rsidRPr="005E640F">
        <w:t>finally it repeats:</w:t>
      </w:r>
    </w:p>
    <w:p w14:paraId="6857EB9A" w14:textId="77777777" w:rsidR="00DB27F2" w:rsidRDefault="00DB27F2" w:rsidP="00DB27F2">
      <w:pPr>
        <w:pStyle w:val="Codice"/>
        <w:rPr>
          <w:lang w:eastAsia="it-IT"/>
        </w:rPr>
      </w:pPr>
      <w:proofErr w:type="gramStart"/>
      <w:r>
        <w:rPr>
          <w:color w:val="0000FF"/>
          <w:lang w:eastAsia="it-IT"/>
        </w:rPr>
        <w:t>let</w:t>
      </w:r>
      <w:proofErr w:type="gramEnd"/>
      <w:r>
        <w:rPr>
          <w:lang w:eastAsia="it-IT"/>
        </w:rPr>
        <w:t xml:space="preserve"> main world =</w:t>
      </w:r>
    </w:p>
    <w:p w14:paraId="0FF66B0F" w14:textId="77777777" w:rsidR="00DB27F2" w:rsidRDefault="00DB27F2" w:rsidP="00DB27F2">
      <w:pPr>
        <w:pStyle w:val="Codice"/>
        <w:rPr>
          <w:lang w:eastAsia="it-IT"/>
        </w:rPr>
      </w:pPr>
      <w:r>
        <w:rPr>
          <w:lang w:eastAsia="it-IT"/>
        </w:rPr>
        <w:t xml:space="preserve">  </w:t>
      </w:r>
      <w:proofErr w:type="gramStart"/>
      <w:r>
        <w:rPr>
          <w:lang w:eastAsia="it-IT"/>
        </w:rPr>
        <w:t>repeat</w:t>
      </w:r>
      <w:proofErr w:type="gramEnd"/>
      <w:r>
        <w:rPr>
          <w:lang w:eastAsia="it-IT"/>
        </w:rPr>
        <w:t xml:space="preserve"> {</w:t>
      </w:r>
    </w:p>
    <w:p w14:paraId="7B75D871" w14:textId="77777777" w:rsidR="00DB27F2" w:rsidRDefault="00DB27F2" w:rsidP="00DB27F2">
      <w:pPr>
        <w:pStyle w:val="Codice"/>
        <w:rPr>
          <w:lang w:eastAsia="it-IT"/>
        </w:rPr>
      </w:pPr>
      <w:r>
        <w:rPr>
          <w:lang w:eastAsia="it-IT"/>
        </w:rPr>
        <w:t xml:space="preserve">      </w:t>
      </w:r>
      <w:proofErr w:type="gramStart"/>
      <w:r>
        <w:rPr>
          <w:lang w:eastAsia="it-IT"/>
        </w:rPr>
        <w:t>wait</w:t>
      </w:r>
      <w:proofErr w:type="gramEnd"/>
      <w:r>
        <w:rPr>
          <w:lang w:eastAsia="it-IT"/>
        </w:rPr>
        <w:t xml:space="preserve"> 1.0</w:t>
      </w:r>
    </w:p>
    <w:p w14:paraId="72FD5784" w14:textId="77777777" w:rsidR="00DB27F2" w:rsidRDefault="00DB27F2" w:rsidP="00DB27F2">
      <w:pPr>
        <w:pStyle w:val="Codice"/>
        <w:rPr>
          <w:lang w:eastAsia="it-IT"/>
        </w:rPr>
      </w:pPr>
      <w:r>
        <w:rPr>
          <w:lang w:eastAsia="it-IT"/>
        </w:rPr>
        <w:t xml:space="preserve">      </w:t>
      </w:r>
      <w:proofErr w:type="spellStart"/>
      <w:proofErr w:type="gramStart"/>
      <w:r>
        <w:rPr>
          <w:lang w:eastAsia="it-IT"/>
        </w:rPr>
        <w:t>world.UpdateNow</w:t>
      </w:r>
      <w:proofErr w:type="spellEnd"/>
      <w:r>
        <w:rPr>
          <w:lang w:eastAsia="it-IT"/>
        </w:rPr>
        <w:t xml:space="preserve"> :</w:t>
      </w:r>
      <w:proofErr w:type="gramEnd"/>
      <w:r>
        <w:rPr>
          <w:lang w:eastAsia="it-IT"/>
        </w:rPr>
        <w:t xml:space="preserve">= </w:t>
      </w:r>
      <w:r>
        <w:rPr>
          <w:color w:val="0000FF"/>
          <w:lang w:eastAsia="it-IT"/>
        </w:rPr>
        <w:t>true</w:t>
      </w:r>
    </w:p>
    <w:p w14:paraId="7C135584" w14:textId="77777777" w:rsidR="00DB27F2" w:rsidRDefault="00DB27F2" w:rsidP="00DB27F2">
      <w:pPr>
        <w:pStyle w:val="Codice"/>
        <w:rPr>
          <w:lang w:eastAsia="it-IT"/>
        </w:rPr>
      </w:pPr>
      <w:r>
        <w:rPr>
          <w:lang w:eastAsia="it-IT"/>
        </w:rPr>
        <w:t xml:space="preserve">      </w:t>
      </w:r>
      <w:proofErr w:type="gramStart"/>
      <w:r>
        <w:rPr>
          <w:color w:val="0000FF"/>
          <w:lang w:eastAsia="it-IT"/>
        </w:rPr>
        <w:t>yield</w:t>
      </w:r>
      <w:proofErr w:type="gramEnd"/>
    </w:p>
    <w:p w14:paraId="0CC49ED2" w14:textId="77777777" w:rsidR="00DB27F2" w:rsidRDefault="00DB27F2" w:rsidP="00DB27F2">
      <w:pPr>
        <w:pStyle w:val="Codice"/>
        <w:rPr>
          <w:lang w:eastAsia="it-IT"/>
        </w:rPr>
      </w:pPr>
      <w:r>
        <w:rPr>
          <w:lang w:eastAsia="it-IT"/>
        </w:rPr>
        <w:t xml:space="preserve">      </w:t>
      </w:r>
      <w:proofErr w:type="spellStart"/>
      <w:proofErr w:type="gramStart"/>
      <w:r>
        <w:rPr>
          <w:lang w:eastAsia="it-IT"/>
        </w:rPr>
        <w:t>world.UpdateNow</w:t>
      </w:r>
      <w:proofErr w:type="spellEnd"/>
      <w:r>
        <w:rPr>
          <w:lang w:eastAsia="it-IT"/>
        </w:rPr>
        <w:t xml:space="preserve"> :</w:t>
      </w:r>
      <w:proofErr w:type="gramEnd"/>
      <w:r>
        <w:rPr>
          <w:lang w:eastAsia="it-IT"/>
        </w:rPr>
        <w:t xml:space="preserve">= </w:t>
      </w:r>
      <w:r>
        <w:rPr>
          <w:color w:val="0000FF"/>
          <w:lang w:eastAsia="it-IT"/>
        </w:rPr>
        <w:t>false</w:t>
      </w:r>
      <w:r>
        <w:rPr>
          <w:lang w:eastAsia="it-IT"/>
        </w:rPr>
        <w:t xml:space="preserve"> }</w:t>
      </w:r>
    </w:p>
    <w:p w14:paraId="4DE021AA" w14:textId="14BA6AC8" w:rsidR="00F808B0" w:rsidRPr="005E640F" w:rsidRDefault="00A517D2" w:rsidP="008D4FAB">
      <w:r w:rsidRPr="005E640F">
        <w:t>This way the game of life will run at exactly one step per second, no matter the framerate of the simulation.</w:t>
      </w:r>
    </w:p>
    <w:p w14:paraId="3AB076F9" w14:textId="7D6FE67A" w:rsidR="00F34E87" w:rsidRPr="005E640F" w:rsidRDefault="00F5046D" w:rsidP="00801BC2">
      <w:pPr>
        <w:pStyle w:val="heading2"/>
      </w:pPr>
      <w:bookmarkStart w:id="3" w:name="_ASTEROID_SHOOTER"/>
      <w:bookmarkEnd w:id="3"/>
      <w:r>
        <w:t>Asteroid Shooter</w:t>
      </w:r>
    </w:p>
    <w:p w14:paraId="088510B1" w14:textId="40B5260F" w:rsidR="00BB0CD5" w:rsidRPr="005E640F" w:rsidRDefault="00A517D2" w:rsidP="008D4FAB">
      <w:r w:rsidRPr="005E640F">
        <w:t xml:space="preserve">The asteroid shooter game is a simple shooter game where </w:t>
      </w:r>
      <w:r w:rsidR="00C433A5" w:rsidRPr="005E640F">
        <w:t>asteroids fall from the top of the screen toward</w:t>
      </w:r>
      <w:r w:rsidR="00211750">
        <w:t xml:space="preserve">s the bottom. The player aims the </w:t>
      </w:r>
      <w:r w:rsidR="00C433A5" w:rsidRPr="005E640F">
        <w:t>cannon and shoots the asteroids to prevent them from reaching the bottom of the screen.</w:t>
      </w:r>
    </w:p>
    <w:p w14:paraId="2E6427A3" w14:textId="601BD522" w:rsidR="00C433A5" w:rsidRPr="005E640F" w:rsidRDefault="00794A07" w:rsidP="008D4FAB">
      <w:r>
        <w:t xml:space="preserve">The logical fields of the game world are: </w:t>
      </w:r>
      <w:r>
        <w:rPr>
          <w:i/>
        </w:rPr>
        <w:t>(</w:t>
      </w:r>
      <w:proofErr w:type="spellStart"/>
      <w:r>
        <w:rPr>
          <w:i/>
        </w:rPr>
        <w:t>i</w:t>
      </w:r>
      <w:proofErr w:type="spellEnd"/>
      <w:r>
        <w:rPr>
          <w:i/>
        </w:rPr>
        <w:t>)</w:t>
      </w:r>
      <w:r w:rsidRPr="005E640F">
        <w:t xml:space="preserve"> a </w:t>
      </w:r>
      <w:r>
        <w:t xml:space="preserve">list </w:t>
      </w:r>
      <w:r w:rsidRPr="005E640F">
        <w:t>of asteroids, which rule produces the collection of updated asteroids except those that reach the bottom of the screen or that hit a projectile (which are thusly re</w:t>
      </w:r>
      <w:r w:rsidR="00BA72F9">
        <w:t>move</w:t>
      </w:r>
      <w:r w:rsidRPr="005E640F">
        <w:t xml:space="preserve">d); </w:t>
      </w:r>
      <w:r w:rsidRPr="00AA5555">
        <w:rPr>
          <w:i/>
        </w:rPr>
        <w:t>(ii)</w:t>
      </w:r>
      <w:r w:rsidRPr="005E640F">
        <w:t xml:space="preserve"> a </w:t>
      </w:r>
      <w:r w:rsidR="004D13EB">
        <w:t>list</w:t>
      </w:r>
      <w:r w:rsidRPr="005E640F">
        <w:t xml:space="preserve"> of projectiles, which are re</w:t>
      </w:r>
      <w:r w:rsidR="00BA72F9">
        <w:t>move</w:t>
      </w:r>
      <w:r w:rsidRPr="005E640F">
        <w:t xml:space="preserve">d when they reach the top of the screen or when they hit an asteroid; </w:t>
      </w:r>
      <w:r w:rsidRPr="00412791">
        <w:rPr>
          <w:i/>
        </w:rPr>
        <w:t>(iii)</w:t>
      </w:r>
      <w:r w:rsidRPr="005E640F">
        <w:t xml:space="preserve"> the current direction the cannon is aiming at, which is updated via the user input and </w:t>
      </w:r>
      <w:r w:rsidRPr="00412791">
        <w:rPr>
          <w:i/>
        </w:rPr>
        <w:t>(iv)</w:t>
      </w:r>
      <w:r w:rsidRPr="005E640F">
        <w:t xml:space="preserve"> the score coun</w:t>
      </w:r>
      <w:r w:rsidR="00412791">
        <w:t>ter</w:t>
      </w:r>
      <w:r>
        <w:t xml:space="preserve">. </w:t>
      </w:r>
      <w:r w:rsidRPr="005E640F">
        <w:t xml:space="preserve">The game </w:t>
      </w:r>
      <w:r>
        <w:t xml:space="preserve">world also </w:t>
      </w:r>
      <w:r w:rsidRPr="005E640F">
        <w:t>contains</w:t>
      </w:r>
      <w:r>
        <w:t xml:space="preserve"> a series of rendering fields</w:t>
      </w:r>
      <w:r w:rsidRPr="005E640F">
        <w:t xml:space="preserve">: </w:t>
      </w:r>
      <w:r w:rsidRPr="00211750">
        <w:rPr>
          <w:i/>
        </w:rPr>
        <w:t>(</w:t>
      </w:r>
      <w:proofErr w:type="spellStart"/>
      <w:r w:rsidRPr="00211750">
        <w:rPr>
          <w:i/>
        </w:rPr>
        <w:t>i</w:t>
      </w:r>
      <w:proofErr w:type="spellEnd"/>
      <w:r w:rsidRPr="00211750">
        <w:rPr>
          <w:i/>
        </w:rPr>
        <w:t>)</w:t>
      </w:r>
      <w:r>
        <w:t xml:space="preserve"> the background layer and a stars texture; </w:t>
      </w:r>
      <w:r>
        <w:rPr>
          <w:i/>
        </w:rPr>
        <w:t xml:space="preserve">(ii) </w:t>
      </w:r>
      <w:r>
        <w:t xml:space="preserve">the 3D camera to draw the asteroids, projectiles and cannon models; </w:t>
      </w:r>
      <w:r>
        <w:rPr>
          <w:i/>
        </w:rPr>
        <w:t>(iii)</w:t>
      </w:r>
      <w:r>
        <w:t xml:space="preserve"> the </w:t>
      </w:r>
      <w:proofErr w:type="spellStart"/>
      <w:r>
        <w:t>ui</w:t>
      </w:r>
      <w:proofErr w:type="spellEnd"/>
      <w:r>
        <w:t xml:space="preserve"> layer and the current score.</w:t>
      </w:r>
    </w:p>
    <w:p w14:paraId="11407270" w14:textId="77777777" w:rsidR="00D623EB" w:rsidRDefault="00D623EB" w:rsidP="00D623EB">
      <w:pPr>
        <w:pStyle w:val="Codice"/>
        <w:rPr>
          <w:lang w:eastAsia="it-IT"/>
        </w:rPr>
      </w:pPr>
      <w:proofErr w:type="gramStart"/>
      <w:r>
        <w:rPr>
          <w:color w:val="0000FF"/>
          <w:lang w:eastAsia="it-IT"/>
        </w:rPr>
        <w:t>type</w:t>
      </w:r>
      <w:proofErr w:type="gramEnd"/>
      <w:r>
        <w:rPr>
          <w:lang w:eastAsia="it-IT"/>
        </w:rPr>
        <w:t xml:space="preserve"> World = {</w:t>
      </w:r>
    </w:p>
    <w:p w14:paraId="7072F9DE" w14:textId="77777777" w:rsidR="00D623EB" w:rsidRDefault="00D623EB" w:rsidP="00D623EB">
      <w:pPr>
        <w:pStyle w:val="Codice"/>
        <w:rPr>
          <w:lang w:eastAsia="it-IT"/>
        </w:rPr>
      </w:pPr>
      <w:r>
        <w:rPr>
          <w:lang w:eastAsia="it-IT"/>
        </w:rPr>
        <w:t xml:space="preserve">  Background      : </w:t>
      </w:r>
      <w:proofErr w:type="spellStart"/>
      <w:r>
        <w:rPr>
          <w:lang w:eastAsia="it-IT"/>
        </w:rPr>
        <w:t>SpriteLayer</w:t>
      </w:r>
      <w:proofErr w:type="spellEnd"/>
    </w:p>
    <w:p w14:paraId="05E8A8EC" w14:textId="77777777" w:rsidR="00D623EB" w:rsidRDefault="00D623EB" w:rsidP="00D623EB">
      <w:pPr>
        <w:pStyle w:val="Codice"/>
        <w:rPr>
          <w:lang w:eastAsia="it-IT"/>
        </w:rPr>
      </w:pPr>
      <w:r>
        <w:rPr>
          <w:lang w:eastAsia="it-IT"/>
        </w:rPr>
        <w:t xml:space="preserve">  </w:t>
      </w:r>
      <w:proofErr w:type="spellStart"/>
      <w:r>
        <w:rPr>
          <w:lang w:eastAsia="it-IT"/>
        </w:rPr>
        <w:t>ModelsCamera</w:t>
      </w:r>
      <w:proofErr w:type="spellEnd"/>
      <w:r>
        <w:rPr>
          <w:lang w:eastAsia="it-IT"/>
        </w:rPr>
        <w:t xml:space="preserve">    : Camera</w:t>
      </w:r>
    </w:p>
    <w:p w14:paraId="49A50F2B" w14:textId="77777777" w:rsidR="00D623EB" w:rsidRDefault="00D623EB" w:rsidP="00D623EB">
      <w:pPr>
        <w:pStyle w:val="Codice"/>
        <w:rPr>
          <w:lang w:eastAsia="it-IT"/>
        </w:rPr>
      </w:pPr>
      <w:r>
        <w:rPr>
          <w:lang w:eastAsia="it-IT"/>
        </w:rPr>
        <w:t xml:space="preserve">  UI              : </w:t>
      </w:r>
      <w:proofErr w:type="spellStart"/>
      <w:r>
        <w:rPr>
          <w:lang w:eastAsia="it-IT"/>
        </w:rPr>
        <w:t>SpriteLayer</w:t>
      </w:r>
      <w:proofErr w:type="spellEnd"/>
    </w:p>
    <w:p w14:paraId="3080C8ED" w14:textId="77777777" w:rsidR="00D623EB" w:rsidRDefault="00D623EB" w:rsidP="00D623EB">
      <w:pPr>
        <w:pStyle w:val="Codice"/>
        <w:rPr>
          <w:lang w:eastAsia="it-IT"/>
        </w:rPr>
      </w:pPr>
      <w:r>
        <w:rPr>
          <w:lang w:eastAsia="it-IT"/>
        </w:rPr>
        <w:t xml:space="preserve">  </w:t>
      </w:r>
      <w:proofErr w:type="spellStart"/>
      <w:r>
        <w:rPr>
          <w:lang w:eastAsia="it-IT"/>
        </w:rPr>
        <w:t>StarsSprite</w:t>
      </w:r>
      <w:proofErr w:type="spellEnd"/>
      <w:r>
        <w:rPr>
          <w:lang w:eastAsia="it-IT"/>
        </w:rPr>
        <w:t xml:space="preserve">     : </w:t>
      </w:r>
      <w:proofErr w:type="spellStart"/>
      <w:r>
        <w:rPr>
          <w:lang w:eastAsia="it-IT"/>
        </w:rPr>
        <w:t>DrawableSprite</w:t>
      </w:r>
      <w:proofErr w:type="spellEnd"/>
    </w:p>
    <w:p w14:paraId="57A8EE7C" w14:textId="77777777" w:rsidR="00D623EB" w:rsidRDefault="00D623EB" w:rsidP="00D623EB">
      <w:pPr>
        <w:pStyle w:val="Codice"/>
        <w:rPr>
          <w:lang w:eastAsia="it-IT"/>
        </w:rPr>
      </w:pPr>
      <w:r>
        <w:rPr>
          <w:lang w:eastAsia="it-IT"/>
        </w:rPr>
        <w:t xml:space="preserve">  </w:t>
      </w:r>
      <w:proofErr w:type="spellStart"/>
      <w:r>
        <w:rPr>
          <w:lang w:eastAsia="it-IT"/>
        </w:rPr>
        <w:t>ScoreText</w:t>
      </w:r>
      <w:proofErr w:type="spellEnd"/>
      <w:r>
        <w:rPr>
          <w:lang w:eastAsia="it-IT"/>
        </w:rPr>
        <w:t xml:space="preserve">       : </w:t>
      </w:r>
      <w:proofErr w:type="spellStart"/>
      <w:r>
        <w:rPr>
          <w:lang w:eastAsia="it-IT"/>
        </w:rPr>
        <w:t>DrawableText</w:t>
      </w:r>
      <w:proofErr w:type="spellEnd"/>
    </w:p>
    <w:p w14:paraId="3CE4EE89" w14:textId="77777777" w:rsidR="00D623EB" w:rsidRDefault="00D623EB" w:rsidP="00D623EB">
      <w:pPr>
        <w:pStyle w:val="Codice"/>
        <w:rPr>
          <w:lang w:eastAsia="it-IT"/>
        </w:rPr>
      </w:pPr>
      <w:r>
        <w:rPr>
          <w:lang w:eastAsia="it-IT"/>
        </w:rPr>
        <w:t xml:space="preserve">  Asteroids       : </w:t>
      </w:r>
      <w:proofErr w:type="spellStart"/>
      <w:r>
        <w:rPr>
          <w:lang w:eastAsia="it-IT"/>
        </w:rPr>
        <w:t>var</w:t>
      </w:r>
      <w:proofErr w:type="spellEnd"/>
      <w:r>
        <w:rPr>
          <w:lang w:eastAsia="it-IT"/>
        </w:rPr>
        <w:t>&lt;list&lt;Asteroid&gt;&gt;</w:t>
      </w:r>
    </w:p>
    <w:p w14:paraId="359FC9D3" w14:textId="77777777" w:rsidR="00D623EB" w:rsidRDefault="00D623EB" w:rsidP="00D623EB">
      <w:pPr>
        <w:pStyle w:val="Codice"/>
        <w:rPr>
          <w:lang w:eastAsia="it-IT"/>
        </w:rPr>
      </w:pPr>
      <w:r>
        <w:rPr>
          <w:lang w:eastAsia="it-IT"/>
        </w:rPr>
        <w:t xml:space="preserve">  Projectiles     : </w:t>
      </w:r>
      <w:proofErr w:type="spellStart"/>
      <w:r>
        <w:rPr>
          <w:lang w:eastAsia="it-IT"/>
        </w:rPr>
        <w:t>var</w:t>
      </w:r>
      <w:proofErr w:type="spellEnd"/>
      <w:r>
        <w:rPr>
          <w:lang w:eastAsia="it-IT"/>
        </w:rPr>
        <w:t>&lt;list&lt;Projectile&gt;&gt;</w:t>
      </w:r>
    </w:p>
    <w:p w14:paraId="4E0E6524" w14:textId="77777777" w:rsidR="00D623EB" w:rsidRDefault="00D623EB" w:rsidP="00D623EB">
      <w:pPr>
        <w:pStyle w:val="Codice"/>
        <w:rPr>
          <w:lang w:eastAsia="it-IT"/>
        </w:rPr>
      </w:pPr>
      <w:r>
        <w:rPr>
          <w:lang w:eastAsia="it-IT"/>
        </w:rPr>
        <w:t xml:space="preserve">  Cannon          : Cannon</w:t>
      </w:r>
    </w:p>
    <w:p w14:paraId="194AE67B" w14:textId="77777777" w:rsidR="00D623EB" w:rsidRDefault="00D623EB" w:rsidP="00D623EB">
      <w:pPr>
        <w:pStyle w:val="Codice"/>
        <w:rPr>
          <w:lang w:eastAsia="it-IT"/>
        </w:rPr>
      </w:pPr>
      <w:r>
        <w:rPr>
          <w:lang w:eastAsia="it-IT"/>
        </w:rPr>
        <w:t xml:space="preserve">  Score           : </w:t>
      </w:r>
      <w:proofErr w:type="spellStart"/>
      <w:proofErr w:type="gramStart"/>
      <w:r>
        <w:rPr>
          <w:lang w:eastAsia="it-IT"/>
        </w:rPr>
        <w:t>int</w:t>
      </w:r>
      <w:proofErr w:type="spellEnd"/>
      <w:r>
        <w:rPr>
          <w:lang w:eastAsia="it-IT"/>
        </w:rPr>
        <w:t xml:space="preserve"> }</w:t>
      </w:r>
      <w:proofErr w:type="gramEnd"/>
    </w:p>
    <w:p w14:paraId="2F04D120" w14:textId="06998BD0" w:rsidR="00D623EB" w:rsidRDefault="00D623EB" w:rsidP="00D623EB">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Asteroids(</w:t>
      </w:r>
      <w:proofErr w:type="spellStart"/>
      <w:r>
        <w:rPr>
          <w:lang w:eastAsia="it-IT"/>
        </w:rPr>
        <w:t>world,dt</w:t>
      </w:r>
      <w:proofErr w:type="spellEnd"/>
      <w:r>
        <w:rPr>
          <w:lang w:eastAsia="it-IT"/>
        </w:rPr>
        <w:t xml:space="preserve">) = </w:t>
      </w:r>
    </w:p>
    <w:p w14:paraId="6978AC56" w14:textId="164A7E2D" w:rsidR="00D623EB" w:rsidRDefault="00D623EB" w:rsidP="00D623EB">
      <w:pPr>
        <w:pStyle w:val="Codice"/>
        <w:rPr>
          <w:lang w:eastAsia="it-IT"/>
        </w:rPr>
      </w:pPr>
      <w:r>
        <w:rPr>
          <w:lang w:eastAsia="it-IT"/>
        </w:rPr>
        <w:t xml:space="preserve">    [</w:t>
      </w:r>
      <w:proofErr w:type="gramStart"/>
      <w:r>
        <w:rPr>
          <w:lang w:eastAsia="it-IT"/>
        </w:rPr>
        <w:t>a</w:t>
      </w:r>
      <w:proofErr w:type="gramEnd"/>
      <w:r>
        <w:rPr>
          <w:lang w:eastAsia="it-IT"/>
        </w:rPr>
        <w:t xml:space="preserve"> | a &lt;- </w:t>
      </w:r>
      <w:proofErr w:type="spellStart"/>
      <w:r>
        <w:rPr>
          <w:lang w:eastAsia="it-IT"/>
        </w:rPr>
        <w:t>state.Asteroids</w:t>
      </w:r>
      <w:proofErr w:type="spellEnd"/>
      <w:r>
        <w:rPr>
          <w:lang w:eastAsia="it-IT"/>
        </w:rPr>
        <w:t xml:space="preserve"> &amp;&amp; </w:t>
      </w:r>
      <w:proofErr w:type="spellStart"/>
      <w:r>
        <w:rPr>
          <w:lang w:eastAsia="it-IT"/>
        </w:rPr>
        <w:t>a.Colliders.Length</w:t>
      </w:r>
      <w:proofErr w:type="spellEnd"/>
      <w:r>
        <w:rPr>
          <w:lang w:eastAsia="it-IT"/>
        </w:rPr>
        <w:t xml:space="preserve"> = 0 &amp;&amp; </w:t>
      </w:r>
      <w:proofErr w:type="spellStart"/>
      <w:r>
        <w:rPr>
          <w:lang w:eastAsia="it-IT"/>
        </w:rPr>
        <w:t>a.Position.Y</w:t>
      </w:r>
      <w:proofErr w:type="spellEnd"/>
      <w:r>
        <w:rPr>
          <w:lang w:eastAsia="it-IT"/>
        </w:rPr>
        <w:t xml:space="preserve"> &lt; 100.0&lt;m&gt;]</w:t>
      </w:r>
    </w:p>
    <w:p w14:paraId="42D74A55" w14:textId="3ADB479A" w:rsidR="00D623EB" w:rsidRDefault="00D623EB" w:rsidP="00D623EB">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Projectiles(</w:t>
      </w:r>
      <w:proofErr w:type="spellStart"/>
      <w:r>
        <w:rPr>
          <w:lang w:eastAsia="it-IT"/>
        </w:rPr>
        <w:t>world,dt</w:t>
      </w:r>
      <w:proofErr w:type="spellEnd"/>
      <w:r>
        <w:rPr>
          <w:lang w:eastAsia="it-IT"/>
        </w:rPr>
        <w:t xml:space="preserve">) = </w:t>
      </w:r>
    </w:p>
    <w:p w14:paraId="55784D29" w14:textId="537F0044" w:rsidR="00D623EB" w:rsidRDefault="00D623EB" w:rsidP="00D623EB">
      <w:pPr>
        <w:pStyle w:val="Codice"/>
        <w:rPr>
          <w:lang w:eastAsia="it-IT"/>
        </w:rPr>
      </w:pPr>
      <w:r>
        <w:rPr>
          <w:lang w:eastAsia="it-IT"/>
        </w:rPr>
        <w:t xml:space="preserve">    [</w:t>
      </w:r>
      <w:proofErr w:type="gramStart"/>
      <w:r>
        <w:rPr>
          <w:lang w:eastAsia="it-IT"/>
        </w:rPr>
        <w:t>p</w:t>
      </w:r>
      <w:proofErr w:type="gramEnd"/>
      <w:r>
        <w:rPr>
          <w:lang w:eastAsia="it-IT"/>
        </w:rPr>
        <w:t xml:space="preserve"> | p &lt;- </w:t>
      </w:r>
      <w:proofErr w:type="spellStart"/>
      <w:r>
        <w:rPr>
          <w:lang w:eastAsia="it-IT"/>
        </w:rPr>
        <w:t>state.Projectiles</w:t>
      </w:r>
      <w:proofErr w:type="spellEnd"/>
      <w:r>
        <w:rPr>
          <w:lang w:eastAsia="it-IT"/>
        </w:rPr>
        <w:t xml:space="preserve"> &amp;&amp; </w:t>
      </w:r>
      <w:proofErr w:type="spellStart"/>
      <w:r>
        <w:rPr>
          <w:lang w:eastAsia="it-IT"/>
        </w:rPr>
        <w:t>p.Colliders.Length</w:t>
      </w:r>
      <w:proofErr w:type="spellEnd"/>
      <w:r>
        <w:rPr>
          <w:lang w:eastAsia="it-IT"/>
        </w:rPr>
        <w:t xml:space="preserve"> = 0 &amp;&amp; </w:t>
      </w:r>
      <w:proofErr w:type="spellStart"/>
      <w:r>
        <w:rPr>
          <w:lang w:eastAsia="it-IT"/>
        </w:rPr>
        <w:t>p.Position</w:t>
      </w:r>
      <w:r w:rsidR="00050B75">
        <w:rPr>
          <w:lang w:eastAsia="it-IT"/>
        </w:rPr>
        <w:t>.Y</w:t>
      </w:r>
      <w:proofErr w:type="spellEnd"/>
      <w:r w:rsidR="00050B75">
        <w:rPr>
          <w:lang w:eastAsia="it-IT"/>
        </w:rPr>
        <w:t xml:space="preserve"> &gt; 0.0&lt;m&gt;</w:t>
      </w:r>
      <w:r>
        <w:rPr>
          <w:lang w:eastAsia="it-IT"/>
        </w:rPr>
        <w:t>]</w:t>
      </w:r>
    </w:p>
    <w:p w14:paraId="49914126" w14:textId="5C3E683F" w:rsidR="00435475" w:rsidRDefault="00D623EB" w:rsidP="00D623EB">
      <w:pPr>
        <w:pStyle w:val="Codice"/>
        <w:rPr>
          <w:lang w:eastAsia="it-IT"/>
        </w:rPr>
      </w:pPr>
      <w:r>
        <w:rPr>
          <w:lang w:eastAsia="it-IT"/>
        </w:rPr>
        <w:lastRenderedPageBreak/>
        <w:t xml:space="preserve">  </w:t>
      </w:r>
      <w:proofErr w:type="gramStart"/>
      <w:r w:rsidR="00922694">
        <w:rPr>
          <w:color w:val="0000FF"/>
          <w:lang w:eastAsia="it-IT"/>
        </w:rPr>
        <w:t>rule</w:t>
      </w:r>
      <w:proofErr w:type="gramEnd"/>
      <w:r>
        <w:rPr>
          <w:lang w:eastAsia="it-IT"/>
        </w:rPr>
        <w:t xml:space="preserve"> Score(</w:t>
      </w:r>
      <w:proofErr w:type="spellStart"/>
      <w:r>
        <w:rPr>
          <w:lang w:eastAsia="it-IT"/>
        </w:rPr>
        <w:t>world,dt</w:t>
      </w:r>
      <w:proofErr w:type="spellEnd"/>
      <w:r>
        <w:rPr>
          <w:lang w:eastAsia="it-IT"/>
        </w:rPr>
        <w:t xml:space="preserve">) = </w:t>
      </w:r>
    </w:p>
    <w:p w14:paraId="7B14ABB5" w14:textId="64659660" w:rsidR="00435475" w:rsidRDefault="00435475" w:rsidP="00D623EB">
      <w:pPr>
        <w:pStyle w:val="Codice"/>
        <w:rPr>
          <w:lang w:eastAsia="it-IT"/>
        </w:rPr>
      </w:pPr>
      <w:r>
        <w:rPr>
          <w:lang w:eastAsia="it-IT"/>
        </w:rPr>
        <w:t xml:space="preserve">    </w:t>
      </w:r>
      <w:proofErr w:type="spellStart"/>
      <w:r w:rsidR="00D623EB">
        <w:rPr>
          <w:lang w:eastAsia="it-IT"/>
        </w:rPr>
        <w:t>world.Score</w:t>
      </w:r>
      <w:proofErr w:type="spellEnd"/>
      <w:r w:rsidR="00D623EB">
        <w:rPr>
          <w:lang w:eastAsia="it-IT"/>
        </w:rPr>
        <w:t xml:space="preserve"> + </w:t>
      </w:r>
      <w:r>
        <w:rPr>
          <w:lang w:eastAsia="it-IT"/>
        </w:rPr>
        <w:t xml:space="preserve">[a | a &lt;- </w:t>
      </w:r>
      <w:proofErr w:type="spellStart"/>
      <w:r>
        <w:rPr>
          <w:lang w:eastAsia="it-IT"/>
        </w:rPr>
        <w:t>state.Asteroids</w:t>
      </w:r>
      <w:proofErr w:type="spellEnd"/>
      <w:r>
        <w:rPr>
          <w:lang w:eastAsia="it-IT"/>
        </w:rPr>
        <w:t xml:space="preserve"> &amp;&amp; </w:t>
      </w:r>
      <w:proofErr w:type="spellStart"/>
      <w:r>
        <w:rPr>
          <w:lang w:eastAsia="it-IT"/>
        </w:rPr>
        <w:t>a.Colliders.Length</w:t>
      </w:r>
      <w:proofErr w:type="spellEnd"/>
      <w:r>
        <w:rPr>
          <w:lang w:eastAsia="it-IT"/>
        </w:rPr>
        <w:t xml:space="preserve"> &gt; 0].Length</w:t>
      </w:r>
    </w:p>
    <w:p w14:paraId="6C514C93" w14:textId="5A2A6E0D" w:rsidR="001936C8" w:rsidRPr="005E640F" w:rsidRDefault="00D623EB" w:rsidP="00D623EB">
      <w:pPr>
        <w:pStyle w:val="Codice"/>
      </w:pPr>
      <w:r>
        <w:rPr>
          <w:lang w:eastAsia="it-IT"/>
        </w:rPr>
        <w:t xml:space="preserve">  </w:t>
      </w:r>
      <w:proofErr w:type="gramStart"/>
      <w:r w:rsidR="00922694">
        <w:rPr>
          <w:color w:val="0000FF"/>
          <w:lang w:eastAsia="it-IT"/>
        </w:rPr>
        <w:t>rule</w:t>
      </w:r>
      <w:proofErr w:type="gramEnd"/>
      <w:r>
        <w:rPr>
          <w:lang w:eastAsia="it-IT"/>
        </w:rPr>
        <w:t xml:space="preserve"> </w:t>
      </w:r>
      <w:proofErr w:type="spellStart"/>
      <w:r>
        <w:rPr>
          <w:lang w:eastAsia="it-IT"/>
        </w:rPr>
        <w:t>ScoreText.String</w:t>
      </w:r>
      <w:proofErr w:type="spellEnd"/>
      <w:r>
        <w:rPr>
          <w:lang w:eastAsia="it-IT"/>
        </w:rPr>
        <w:t>(</w:t>
      </w:r>
      <w:proofErr w:type="spellStart"/>
      <w:r>
        <w:rPr>
          <w:lang w:eastAsia="it-IT"/>
        </w:rPr>
        <w:t>world,dt</w:t>
      </w:r>
      <w:proofErr w:type="spellEnd"/>
      <w:r>
        <w:rPr>
          <w:lang w:eastAsia="it-IT"/>
        </w:rPr>
        <w:t xml:space="preserve">) = </w:t>
      </w:r>
      <w:r>
        <w:rPr>
          <w:color w:val="800000"/>
          <w:lang w:eastAsia="it-IT"/>
        </w:rPr>
        <w:t>"Current score = "</w:t>
      </w:r>
      <w:r>
        <w:rPr>
          <w:lang w:eastAsia="it-IT"/>
        </w:rPr>
        <w:t xml:space="preserve"> + </w:t>
      </w:r>
      <w:proofErr w:type="spellStart"/>
      <w:r>
        <w:rPr>
          <w:lang w:eastAsia="it-IT"/>
        </w:rPr>
        <w:t>world.Score.ToString</w:t>
      </w:r>
      <w:proofErr w:type="spellEnd"/>
      <w:r>
        <w:rPr>
          <w:lang w:eastAsia="it-IT"/>
        </w:rPr>
        <w:t>()</w:t>
      </w:r>
    </w:p>
    <w:p w14:paraId="5574D0BF" w14:textId="05DD7EE6" w:rsidR="0013449C" w:rsidRDefault="0013449C" w:rsidP="008D4FAB">
      <w:r>
        <w:t xml:space="preserve">The cannon </w:t>
      </w:r>
      <w:proofErr w:type="gramStart"/>
      <w:r>
        <w:t>rotates</w:t>
      </w:r>
      <w:proofErr w:type="gramEnd"/>
      <w:r>
        <w:t xml:space="preserve"> left and right according to user input:</w:t>
      </w:r>
    </w:p>
    <w:p w14:paraId="3A524961" w14:textId="77777777" w:rsidR="0013449C" w:rsidRDefault="0013449C" w:rsidP="0013449C">
      <w:pPr>
        <w:pStyle w:val="Codice"/>
        <w:rPr>
          <w:lang w:eastAsia="it-IT"/>
        </w:rPr>
      </w:pPr>
      <w:proofErr w:type="gramStart"/>
      <w:r>
        <w:rPr>
          <w:color w:val="0000FF"/>
          <w:lang w:eastAsia="it-IT"/>
        </w:rPr>
        <w:t>type</w:t>
      </w:r>
      <w:proofErr w:type="gramEnd"/>
      <w:r>
        <w:rPr>
          <w:lang w:eastAsia="it-IT"/>
        </w:rPr>
        <w:t xml:space="preserve"> Cannon = {</w:t>
      </w:r>
    </w:p>
    <w:p w14:paraId="01D5D7AC" w14:textId="77777777" w:rsidR="0013449C" w:rsidRDefault="0013449C" w:rsidP="0013449C">
      <w:pPr>
        <w:pStyle w:val="Codice"/>
        <w:rPr>
          <w:lang w:eastAsia="it-IT"/>
        </w:rPr>
      </w:pPr>
      <w:r>
        <w:rPr>
          <w:lang w:eastAsia="it-IT"/>
        </w:rPr>
        <w:t xml:space="preserve">  Model           : </w:t>
      </w:r>
      <w:proofErr w:type="spellStart"/>
      <w:r>
        <w:rPr>
          <w:lang w:eastAsia="it-IT"/>
        </w:rPr>
        <w:t>DrawableModel</w:t>
      </w:r>
      <w:proofErr w:type="spellEnd"/>
    </w:p>
    <w:p w14:paraId="03BF9544" w14:textId="77777777" w:rsidR="0013449C" w:rsidRDefault="0013449C" w:rsidP="0013449C">
      <w:pPr>
        <w:pStyle w:val="Codice"/>
        <w:rPr>
          <w:lang w:eastAsia="it-IT"/>
        </w:rPr>
      </w:pPr>
      <w:r>
        <w:rPr>
          <w:lang w:eastAsia="it-IT"/>
        </w:rPr>
        <w:t xml:space="preserve">  Angle           : float&lt;rad&gt;</w:t>
      </w:r>
    </w:p>
    <w:p w14:paraId="67CDF286" w14:textId="4B6287C3" w:rsidR="0013449C" w:rsidRDefault="0013449C" w:rsidP="0013449C">
      <w:pPr>
        <w:pStyle w:val="Codice"/>
        <w:rPr>
          <w:lang w:eastAsia="it-IT"/>
        </w:rPr>
      </w:pPr>
      <w:r>
        <w:rPr>
          <w:lang w:eastAsia="it-IT"/>
        </w:rPr>
        <w:t xml:space="preserve">  </w:t>
      </w:r>
      <w:proofErr w:type="spellStart"/>
      <w:r w:rsidR="00AA5555">
        <w:rPr>
          <w:lang w:eastAsia="it-IT"/>
        </w:rPr>
        <w:t>Turn</w:t>
      </w:r>
      <w:r>
        <w:rPr>
          <w:lang w:eastAsia="it-IT"/>
        </w:rPr>
        <w:t>Left</w:t>
      </w:r>
      <w:proofErr w:type="spellEnd"/>
      <w:r>
        <w:rPr>
          <w:lang w:eastAsia="it-IT"/>
        </w:rPr>
        <w:t xml:space="preserve">        : </w:t>
      </w:r>
      <w:proofErr w:type="spellStart"/>
      <w:r>
        <w:rPr>
          <w:lang w:eastAsia="it-IT"/>
        </w:rPr>
        <w:t>var</w:t>
      </w:r>
      <w:proofErr w:type="spellEnd"/>
      <w:r>
        <w:rPr>
          <w:lang w:eastAsia="it-IT"/>
        </w:rPr>
        <w:t>&lt;</w:t>
      </w:r>
      <w:proofErr w:type="spellStart"/>
      <w:r>
        <w:rPr>
          <w:lang w:eastAsia="it-IT"/>
        </w:rPr>
        <w:t>bool</w:t>
      </w:r>
      <w:proofErr w:type="spellEnd"/>
      <w:r>
        <w:rPr>
          <w:lang w:eastAsia="it-IT"/>
        </w:rPr>
        <w:t>&gt;</w:t>
      </w:r>
    </w:p>
    <w:p w14:paraId="62DDDE95" w14:textId="6FE70BCB" w:rsidR="0013449C" w:rsidRDefault="0013449C" w:rsidP="0013449C">
      <w:pPr>
        <w:pStyle w:val="Codice"/>
        <w:rPr>
          <w:lang w:eastAsia="it-IT"/>
        </w:rPr>
      </w:pPr>
      <w:r>
        <w:rPr>
          <w:lang w:eastAsia="it-IT"/>
        </w:rPr>
        <w:t xml:space="preserve">  </w:t>
      </w:r>
      <w:proofErr w:type="spellStart"/>
      <w:r w:rsidR="00AA5555">
        <w:rPr>
          <w:lang w:eastAsia="it-IT"/>
        </w:rPr>
        <w:t>Turn</w:t>
      </w:r>
      <w:r>
        <w:rPr>
          <w:lang w:eastAsia="it-IT"/>
        </w:rPr>
        <w:t>Right</w:t>
      </w:r>
      <w:proofErr w:type="spellEnd"/>
      <w:r>
        <w:rPr>
          <w:lang w:eastAsia="it-IT"/>
        </w:rPr>
        <w:t xml:space="preserve">       : </w:t>
      </w:r>
      <w:proofErr w:type="spellStart"/>
      <w:r>
        <w:rPr>
          <w:lang w:eastAsia="it-IT"/>
        </w:rPr>
        <w:t>var</w:t>
      </w:r>
      <w:proofErr w:type="spellEnd"/>
      <w:r>
        <w:rPr>
          <w:lang w:eastAsia="it-IT"/>
        </w:rPr>
        <w:t>&lt;</w:t>
      </w:r>
      <w:proofErr w:type="spellStart"/>
      <w:r>
        <w:rPr>
          <w:lang w:eastAsia="it-IT"/>
        </w:rPr>
        <w:t>bool</w:t>
      </w:r>
      <w:proofErr w:type="spellEnd"/>
      <w:proofErr w:type="gramStart"/>
      <w:r>
        <w:rPr>
          <w:lang w:eastAsia="it-IT"/>
        </w:rPr>
        <w:t>&gt; }</w:t>
      </w:r>
      <w:proofErr w:type="gramEnd"/>
    </w:p>
    <w:p w14:paraId="7F3EC90D" w14:textId="527EDDEA" w:rsidR="0013449C" w:rsidRDefault="0013449C" w:rsidP="0013449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Angle(</w:t>
      </w:r>
      <w:proofErr w:type="spellStart"/>
      <w:r>
        <w:rPr>
          <w:lang w:eastAsia="it-IT"/>
        </w:rPr>
        <w:t>world,self,dt</w:t>
      </w:r>
      <w:proofErr w:type="spellEnd"/>
      <w:r>
        <w:rPr>
          <w:lang w:eastAsia="it-IT"/>
        </w:rPr>
        <w:t xml:space="preserve">) = </w:t>
      </w:r>
    </w:p>
    <w:p w14:paraId="74B0DF81" w14:textId="1A63128B" w:rsidR="0013449C" w:rsidRDefault="0013449C" w:rsidP="0013449C">
      <w:pPr>
        <w:pStyle w:val="Codice"/>
        <w:rPr>
          <w:lang w:eastAsia="it-IT"/>
        </w:rPr>
      </w:pPr>
      <w:r>
        <w:rPr>
          <w:lang w:eastAsia="it-IT"/>
        </w:rPr>
        <w:t xml:space="preserve">   </w:t>
      </w:r>
      <w:proofErr w:type="spellStart"/>
      <w:r>
        <w:rPr>
          <w:lang w:eastAsia="it-IT"/>
        </w:rPr>
        <w:t>self.Angle</w:t>
      </w:r>
      <w:proofErr w:type="spellEnd"/>
      <w:r>
        <w:rPr>
          <w:lang w:eastAsia="it-IT"/>
        </w:rPr>
        <w:t xml:space="preserve"> + </w:t>
      </w:r>
      <w:r>
        <w:rPr>
          <w:color w:val="0000FF"/>
          <w:lang w:eastAsia="it-IT"/>
        </w:rPr>
        <w:t>if</w:t>
      </w:r>
      <w:r>
        <w:rPr>
          <w:lang w:eastAsia="it-IT"/>
        </w:rPr>
        <w:t xml:space="preserve"> </w:t>
      </w:r>
      <w:proofErr w:type="spellStart"/>
      <w:r>
        <w:rPr>
          <w:lang w:eastAsia="it-IT"/>
        </w:rPr>
        <w:t>self.</w:t>
      </w:r>
      <w:r w:rsidR="00AA5555">
        <w:rPr>
          <w:lang w:eastAsia="it-IT"/>
        </w:rPr>
        <w:t>Turn</w:t>
      </w:r>
      <w:r>
        <w:rPr>
          <w:lang w:eastAsia="it-IT"/>
        </w:rPr>
        <w:t>Left</w:t>
      </w:r>
      <w:proofErr w:type="spellEnd"/>
      <w:r>
        <w:rPr>
          <w:lang w:eastAsia="it-IT"/>
        </w:rPr>
        <w:t xml:space="preserve"> </w:t>
      </w:r>
      <w:r>
        <w:rPr>
          <w:color w:val="0000FF"/>
          <w:lang w:eastAsia="it-IT"/>
        </w:rPr>
        <w:t>then</w:t>
      </w:r>
      <w:r>
        <w:rPr>
          <w:lang w:eastAsia="it-IT"/>
        </w:rPr>
        <w:t xml:space="preserve"> </w:t>
      </w:r>
      <w:proofErr w:type="spellStart"/>
      <w:proofErr w:type="gramStart"/>
      <w:r>
        <w:rPr>
          <w:lang w:eastAsia="it-IT"/>
        </w:rPr>
        <w:t>dt</w:t>
      </w:r>
      <w:proofErr w:type="spellEnd"/>
      <w:proofErr w:type="gramEnd"/>
      <w:r>
        <w:rPr>
          <w:lang w:eastAsia="it-IT"/>
        </w:rPr>
        <w:t xml:space="preserve"> </w:t>
      </w:r>
      <w:proofErr w:type="spellStart"/>
      <w:r>
        <w:rPr>
          <w:color w:val="0000FF"/>
          <w:lang w:eastAsia="it-IT"/>
        </w:rPr>
        <w:t>elif</w:t>
      </w:r>
      <w:proofErr w:type="spellEnd"/>
      <w:r>
        <w:rPr>
          <w:lang w:eastAsia="it-IT"/>
        </w:rPr>
        <w:t xml:space="preserve"> </w:t>
      </w:r>
      <w:proofErr w:type="spellStart"/>
      <w:r>
        <w:rPr>
          <w:lang w:eastAsia="it-IT"/>
        </w:rPr>
        <w:t>self.</w:t>
      </w:r>
      <w:r w:rsidR="00AA5555">
        <w:rPr>
          <w:lang w:eastAsia="it-IT"/>
        </w:rPr>
        <w:t>Turn</w:t>
      </w:r>
      <w:r>
        <w:rPr>
          <w:lang w:eastAsia="it-IT"/>
        </w:rPr>
        <w:t>Right</w:t>
      </w:r>
      <w:proofErr w:type="spellEnd"/>
      <w:r>
        <w:rPr>
          <w:lang w:eastAsia="it-IT"/>
        </w:rPr>
        <w:t xml:space="preserve"> </w:t>
      </w:r>
      <w:r>
        <w:rPr>
          <w:color w:val="0000FF"/>
          <w:lang w:eastAsia="it-IT"/>
        </w:rPr>
        <w:t>then</w:t>
      </w:r>
      <w:r>
        <w:rPr>
          <w:lang w:eastAsia="it-IT"/>
        </w:rPr>
        <w:t xml:space="preserve"> -</w:t>
      </w:r>
      <w:proofErr w:type="spellStart"/>
      <w:r>
        <w:rPr>
          <w:lang w:eastAsia="it-IT"/>
        </w:rPr>
        <w:t>dt</w:t>
      </w:r>
      <w:proofErr w:type="spellEnd"/>
      <w:r>
        <w:rPr>
          <w:lang w:eastAsia="it-IT"/>
        </w:rPr>
        <w:t xml:space="preserve"> </w:t>
      </w:r>
      <w:r>
        <w:rPr>
          <w:color w:val="0000FF"/>
          <w:lang w:eastAsia="it-IT"/>
        </w:rPr>
        <w:t>else</w:t>
      </w:r>
      <w:r>
        <w:rPr>
          <w:lang w:eastAsia="it-IT"/>
        </w:rPr>
        <w:t xml:space="preserve"> 0.0&lt;rad&gt;</w:t>
      </w:r>
    </w:p>
    <w:p w14:paraId="407B4EDA" w14:textId="3CB395A7" w:rsidR="0013449C" w:rsidRDefault="0013449C" w:rsidP="0013449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w:t>
      </w:r>
      <w:proofErr w:type="spellStart"/>
      <w:r w:rsidR="00AA5555">
        <w:rPr>
          <w:lang w:eastAsia="it-IT"/>
        </w:rPr>
        <w:t>Turn</w:t>
      </w:r>
      <w:r>
        <w:rPr>
          <w:lang w:eastAsia="it-IT"/>
        </w:rPr>
        <w:t>Left</w:t>
      </w:r>
      <w:proofErr w:type="spellEnd"/>
      <w:r>
        <w:rPr>
          <w:lang w:eastAsia="it-IT"/>
        </w:rPr>
        <w:t>(</w:t>
      </w:r>
      <w:proofErr w:type="spellStart"/>
      <w:r>
        <w:rPr>
          <w:lang w:eastAsia="it-IT"/>
        </w:rPr>
        <w:t>world,self,dt</w:t>
      </w:r>
      <w:proofErr w:type="spellEnd"/>
      <w:r>
        <w:rPr>
          <w:lang w:eastAsia="it-IT"/>
        </w:rPr>
        <w:t xml:space="preserve">) = </w:t>
      </w:r>
      <w:r>
        <w:rPr>
          <w:color w:val="0000FF"/>
          <w:lang w:eastAsia="it-IT"/>
        </w:rPr>
        <w:t>false</w:t>
      </w:r>
    </w:p>
    <w:p w14:paraId="558CC5C1" w14:textId="7F23D568" w:rsidR="0013449C" w:rsidRDefault="0013449C" w:rsidP="0013449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w:t>
      </w:r>
      <w:proofErr w:type="spellStart"/>
      <w:r w:rsidR="00AA5555">
        <w:rPr>
          <w:lang w:eastAsia="it-IT"/>
        </w:rPr>
        <w:t>Turn</w:t>
      </w:r>
      <w:r>
        <w:rPr>
          <w:lang w:eastAsia="it-IT"/>
        </w:rPr>
        <w:t>Right</w:t>
      </w:r>
      <w:proofErr w:type="spellEnd"/>
      <w:r>
        <w:rPr>
          <w:lang w:eastAsia="it-IT"/>
        </w:rPr>
        <w:t>(</w:t>
      </w:r>
      <w:proofErr w:type="spellStart"/>
      <w:r>
        <w:rPr>
          <w:lang w:eastAsia="it-IT"/>
        </w:rPr>
        <w:t>world,self,dt</w:t>
      </w:r>
      <w:proofErr w:type="spellEnd"/>
      <w:r>
        <w:rPr>
          <w:lang w:eastAsia="it-IT"/>
        </w:rPr>
        <w:t xml:space="preserve">) = </w:t>
      </w:r>
      <w:r>
        <w:rPr>
          <w:color w:val="0000FF"/>
          <w:lang w:eastAsia="it-IT"/>
        </w:rPr>
        <w:t>false</w:t>
      </w:r>
      <w:r>
        <w:rPr>
          <w:lang w:eastAsia="it-IT"/>
        </w:rPr>
        <w:t xml:space="preserve"> </w:t>
      </w:r>
    </w:p>
    <w:p w14:paraId="65339042" w14:textId="5A07CBE1" w:rsidR="0013449C" w:rsidRDefault="0013449C" w:rsidP="0013449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w:t>
      </w:r>
      <w:proofErr w:type="spellStart"/>
      <w:r>
        <w:rPr>
          <w:lang w:eastAsia="it-IT"/>
        </w:rPr>
        <w:t>Model.Rotation</w:t>
      </w:r>
      <w:proofErr w:type="spellEnd"/>
      <w:r>
        <w:rPr>
          <w:lang w:eastAsia="it-IT"/>
        </w:rPr>
        <w:t>(</w:t>
      </w:r>
      <w:proofErr w:type="spellStart"/>
      <w:r>
        <w:rPr>
          <w:lang w:eastAsia="it-IT"/>
        </w:rPr>
        <w:t>world,self,dt</w:t>
      </w:r>
      <w:proofErr w:type="spellEnd"/>
      <w:r>
        <w:rPr>
          <w:lang w:eastAsia="it-IT"/>
        </w:rPr>
        <w:t xml:space="preserve">) = </w:t>
      </w:r>
    </w:p>
    <w:p w14:paraId="148B5EAC" w14:textId="4A822E80" w:rsidR="0013449C" w:rsidRDefault="0013449C" w:rsidP="0013449C">
      <w:pPr>
        <w:pStyle w:val="Codice"/>
        <w:rPr>
          <w:lang w:eastAsia="it-IT"/>
        </w:rPr>
      </w:pPr>
      <w:r>
        <w:rPr>
          <w:lang w:eastAsia="it-IT"/>
        </w:rPr>
        <w:t xml:space="preserve">    </w:t>
      </w:r>
      <w:proofErr w:type="spellStart"/>
      <w:proofErr w:type="gramStart"/>
      <w:r>
        <w:rPr>
          <w:lang w:eastAsia="it-IT"/>
        </w:rPr>
        <w:t>Quaternion.FromYawPitchRoll</w:t>
      </w:r>
      <w:proofErr w:type="spellEnd"/>
      <w:r>
        <w:rPr>
          <w:lang w:eastAsia="it-IT"/>
        </w:rPr>
        <w:t>(</w:t>
      </w:r>
      <w:proofErr w:type="gramEnd"/>
      <w:r>
        <w:rPr>
          <w:lang w:eastAsia="it-IT"/>
        </w:rPr>
        <w:t>self.Angle,0.0&lt;rad&gt;,0.0&lt;rad&gt;)</w:t>
      </w:r>
    </w:p>
    <w:p w14:paraId="6620F00E" w14:textId="744E9934" w:rsidR="00C433A5" w:rsidRPr="005E640F" w:rsidRDefault="00C433A5" w:rsidP="008D4FAB">
      <w:r w:rsidRPr="005E640F">
        <w:t xml:space="preserve">Asteroids </w:t>
      </w:r>
      <w:r w:rsidR="007A353C">
        <w:t xml:space="preserve">and projectiles are very similar, so instead of giving the same definition twice we define a physical entity which </w:t>
      </w:r>
      <w:r w:rsidR="00BA72F9">
        <w:t>move</w:t>
      </w:r>
      <w:r w:rsidR="007A353C">
        <w:t>s according to its velocity and collides with other entities in the game world</w:t>
      </w:r>
      <w:r w:rsidRPr="005E640F">
        <w:t>:</w:t>
      </w:r>
    </w:p>
    <w:p w14:paraId="6D3AEE7F" w14:textId="75FEBC39" w:rsidR="007A353C" w:rsidRDefault="007A353C" w:rsidP="007A353C">
      <w:pPr>
        <w:pStyle w:val="Codice"/>
        <w:rPr>
          <w:lang w:eastAsia="it-IT"/>
        </w:rPr>
      </w:pPr>
      <w:proofErr w:type="gramStart"/>
      <w:r>
        <w:rPr>
          <w:lang w:eastAsia="it-IT"/>
        </w:rPr>
        <w:t>contract</w:t>
      </w:r>
      <w:proofErr w:type="gramEnd"/>
      <w:r>
        <w:rPr>
          <w:lang w:eastAsia="it-IT"/>
        </w:rPr>
        <w:t xml:space="preserve"> </w:t>
      </w:r>
      <w:proofErr w:type="spellStart"/>
      <w:r>
        <w:rPr>
          <w:lang w:eastAsia="it-IT"/>
        </w:rPr>
        <w:t>PhysicalEntity</w:t>
      </w:r>
      <w:proofErr w:type="spellEnd"/>
      <w:r>
        <w:rPr>
          <w:lang w:eastAsia="it-IT"/>
        </w:rPr>
        <w:t>&lt;'</w:t>
      </w:r>
      <w:proofErr w:type="spellStart"/>
      <w:r>
        <w:rPr>
          <w:lang w:eastAsia="it-IT"/>
        </w:rPr>
        <w:t>c:PhysicalEntity,get_colliders:World</w:t>
      </w:r>
      <w:proofErr w:type="spellEnd"/>
      <w:r>
        <w:rPr>
          <w:color w:val="0000FF"/>
          <w:lang w:eastAsia="it-IT"/>
        </w:rPr>
        <w:t>-&gt;</w:t>
      </w:r>
      <w:r>
        <w:rPr>
          <w:lang w:eastAsia="it-IT"/>
        </w:rPr>
        <w:t>list&lt;'c&gt;&gt; = {</w:t>
      </w:r>
    </w:p>
    <w:p w14:paraId="08DC7666" w14:textId="77777777" w:rsidR="007A353C" w:rsidRDefault="007A353C" w:rsidP="007A353C">
      <w:pPr>
        <w:pStyle w:val="Codice"/>
        <w:rPr>
          <w:lang w:eastAsia="it-IT"/>
        </w:rPr>
      </w:pPr>
      <w:r>
        <w:rPr>
          <w:lang w:eastAsia="it-IT"/>
        </w:rPr>
        <w:t xml:space="preserve">  Model           : </w:t>
      </w:r>
      <w:proofErr w:type="spellStart"/>
      <w:r>
        <w:rPr>
          <w:lang w:eastAsia="it-IT"/>
        </w:rPr>
        <w:t>DrawableModel</w:t>
      </w:r>
      <w:proofErr w:type="spellEnd"/>
    </w:p>
    <w:p w14:paraId="0CB6EF10" w14:textId="77777777" w:rsidR="007A353C" w:rsidRDefault="007A353C" w:rsidP="007A353C">
      <w:pPr>
        <w:pStyle w:val="Codice"/>
        <w:rPr>
          <w:lang w:eastAsia="it-IT"/>
        </w:rPr>
      </w:pPr>
      <w:r>
        <w:rPr>
          <w:lang w:eastAsia="it-IT"/>
        </w:rPr>
        <w:t xml:space="preserve">  Position        : vector2&lt;m&gt;</w:t>
      </w:r>
    </w:p>
    <w:p w14:paraId="60FE01A4" w14:textId="77777777" w:rsidR="007A353C" w:rsidRDefault="007A353C" w:rsidP="007A353C">
      <w:pPr>
        <w:pStyle w:val="Codice"/>
        <w:rPr>
          <w:lang w:eastAsia="it-IT"/>
        </w:rPr>
      </w:pPr>
      <w:r>
        <w:rPr>
          <w:lang w:eastAsia="it-IT"/>
        </w:rPr>
        <w:t xml:space="preserve">  Velocity        : vector2&lt;m/s&gt;</w:t>
      </w:r>
    </w:p>
    <w:p w14:paraId="0B91DFB3" w14:textId="0BEB9BCA" w:rsidR="007A353C" w:rsidRDefault="007A353C" w:rsidP="007A353C">
      <w:pPr>
        <w:pStyle w:val="Codice"/>
        <w:rPr>
          <w:lang w:eastAsia="it-IT"/>
        </w:rPr>
      </w:pPr>
      <w:r>
        <w:rPr>
          <w:lang w:eastAsia="it-IT"/>
        </w:rPr>
        <w:t xml:space="preserve">  Colliders       : list&lt;</w:t>
      </w:r>
      <w:r w:rsidR="00BA72F9">
        <w:rPr>
          <w:lang w:eastAsia="it-IT"/>
        </w:rPr>
        <w:t>ref&lt;</w:t>
      </w:r>
      <w:r>
        <w:rPr>
          <w:lang w:eastAsia="it-IT"/>
        </w:rPr>
        <w:t>'c</w:t>
      </w:r>
      <w:r w:rsidR="00BA72F9">
        <w:rPr>
          <w:lang w:eastAsia="it-IT"/>
        </w:rPr>
        <w:t>&gt;</w:t>
      </w:r>
      <w:proofErr w:type="gramStart"/>
      <w:r>
        <w:rPr>
          <w:lang w:eastAsia="it-IT"/>
        </w:rPr>
        <w:t>&gt; }</w:t>
      </w:r>
      <w:proofErr w:type="gramEnd"/>
    </w:p>
    <w:p w14:paraId="763F97D0" w14:textId="4A2C73F7" w:rsidR="007A353C" w:rsidRDefault="007A353C" w:rsidP="007A353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Position(</w:t>
      </w:r>
      <w:proofErr w:type="spellStart"/>
      <w:r>
        <w:rPr>
          <w:lang w:eastAsia="it-IT"/>
        </w:rPr>
        <w:t>world,self,dt</w:t>
      </w:r>
      <w:proofErr w:type="spellEnd"/>
      <w:r>
        <w:rPr>
          <w:lang w:eastAsia="it-IT"/>
        </w:rPr>
        <w:t xml:space="preserve">) = </w:t>
      </w:r>
      <w:proofErr w:type="spellStart"/>
      <w:r>
        <w:rPr>
          <w:lang w:eastAsia="it-IT"/>
        </w:rPr>
        <w:t>self.Position</w:t>
      </w:r>
      <w:proofErr w:type="spellEnd"/>
      <w:r>
        <w:rPr>
          <w:lang w:eastAsia="it-IT"/>
        </w:rPr>
        <w:t xml:space="preserve"> + </w:t>
      </w:r>
      <w:proofErr w:type="spellStart"/>
      <w:r>
        <w:rPr>
          <w:lang w:eastAsia="it-IT"/>
        </w:rPr>
        <w:t>self.Velocity</w:t>
      </w:r>
      <w:proofErr w:type="spellEnd"/>
      <w:r>
        <w:rPr>
          <w:lang w:eastAsia="it-IT"/>
        </w:rPr>
        <w:t xml:space="preserve"> * </w:t>
      </w:r>
      <w:proofErr w:type="spellStart"/>
      <w:r>
        <w:rPr>
          <w:lang w:eastAsia="it-IT"/>
        </w:rPr>
        <w:t>dt</w:t>
      </w:r>
      <w:proofErr w:type="spellEnd"/>
    </w:p>
    <w:p w14:paraId="201D69B9" w14:textId="3C6B5744" w:rsidR="007A353C" w:rsidRDefault="007A353C" w:rsidP="007A353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Colliders(</w:t>
      </w:r>
      <w:proofErr w:type="spellStart"/>
      <w:r>
        <w:rPr>
          <w:lang w:eastAsia="it-IT"/>
        </w:rPr>
        <w:t>world,self,dt</w:t>
      </w:r>
      <w:proofErr w:type="spellEnd"/>
      <w:r>
        <w:rPr>
          <w:lang w:eastAsia="it-IT"/>
        </w:rPr>
        <w:t xml:space="preserve">) = </w:t>
      </w:r>
    </w:p>
    <w:p w14:paraId="00AFF2D7" w14:textId="3F29E4D9" w:rsidR="007A353C" w:rsidRDefault="007A353C" w:rsidP="007A353C">
      <w:pPr>
        <w:pStyle w:val="Codice"/>
        <w:rPr>
          <w:lang w:eastAsia="it-IT"/>
        </w:rPr>
      </w:pPr>
      <w:r>
        <w:rPr>
          <w:lang w:eastAsia="it-IT"/>
        </w:rPr>
        <w:t xml:space="preserve">    [</w:t>
      </w:r>
      <w:proofErr w:type="gramStart"/>
      <w:r>
        <w:rPr>
          <w:lang w:eastAsia="it-IT"/>
        </w:rPr>
        <w:t>x</w:t>
      </w:r>
      <w:proofErr w:type="gramEnd"/>
      <w:r>
        <w:rPr>
          <w:lang w:eastAsia="it-IT"/>
        </w:rPr>
        <w:t xml:space="preserve"> | x &lt;- </w:t>
      </w:r>
      <w:proofErr w:type="spellStart"/>
      <w:r>
        <w:rPr>
          <w:lang w:eastAsia="it-IT"/>
        </w:rPr>
        <w:t>get_colliders</w:t>
      </w:r>
      <w:proofErr w:type="spellEnd"/>
      <w:r>
        <w:rPr>
          <w:lang w:eastAsia="it-IT"/>
        </w:rPr>
        <w:t xml:space="preserve"> world &amp;&amp; distance(</w:t>
      </w:r>
      <w:proofErr w:type="spellStart"/>
      <w:r>
        <w:rPr>
          <w:lang w:eastAsia="it-IT"/>
        </w:rPr>
        <w:t>self.Position</w:t>
      </w:r>
      <w:proofErr w:type="spellEnd"/>
      <w:r>
        <w:rPr>
          <w:lang w:eastAsia="it-IT"/>
        </w:rPr>
        <w:t xml:space="preserve">, </w:t>
      </w:r>
      <w:proofErr w:type="spellStart"/>
      <w:r>
        <w:rPr>
          <w:lang w:eastAsia="it-IT"/>
        </w:rPr>
        <w:t>x.Position</w:t>
      </w:r>
      <w:proofErr w:type="spellEnd"/>
      <w:r>
        <w:rPr>
          <w:lang w:eastAsia="it-IT"/>
        </w:rPr>
        <w:t>) &lt; 10.0f]</w:t>
      </w:r>
    </w:p>
    <w:p w14:paraId="7903C159" w14:textId="74FD687F" w:rsidR="007A353C" w:rsidRDefault="007A353C" w:rsidP="007A353C">
      <w:pPr>
        <w:pStyle w:val="Codice"/>
        <w:rPr>
          <w:lang w:eastAsia="it-IT"/>
        </w:rPr>
      </w:pPr>
      <w:r>
        <w:rPr>
          <w:lang w:eastAsia="it-IT"/>
        </w:rPr>
        <w:t xml:space="preserve">  </w:t>
      </w:r>
      <w:proofErr w:type="gramStart"/>
      <w:r w:rsidR="00922694">
        <w:rPr>
          <w:color w:val="0000FF"/>
          <w:lang w:eastAsia="it-IT"/>
        </w:rPr>
        <w:t>rule</w:t>
      </w:r>
      <w:proofErr w:type="gramEnd"/>
      <w:r>
        <w:rPr>
          <w:lang w:eastAsia="it-IT"/>
        </w:rPr>
        <w:t xml:space="preserve"> </w:t>
      </w:r>
      <w:proofErr w:type="spellStart"/>
      <w:r>
        <w:rPr>
          <w:lang w:eastAsia="it-IT"/>
        </w:rPr>
        <w:t>Model.Position</w:t>
      </w:r>
      <w:proofErr w:type="spellEnd"/>
      <w:r>
        <w:rPr>
          <w:lang w:eastAsia="it-IT"/>
        </w:rPr>
        <w:t>(</w:t>
      </w:r>
      <w:proofErr w:type="spellStart"/>
      <w:r>
        <w:rPr>
          <w:lang w:eastAsia="it-IT"/>
        </w:rPr>
        <w:t>world,self,dt</w:t>
      </w:r>
      <w:proofErr w:type="spellEnd"/>
      <w:r>
        <w:rPr>
          <w:lang w:eastAsia="it-IT"/>
        </w:rPr>
        <w:t>) = vector3(</w:t>
      </w:r>
      <w:proofErr w:type="spellStart"/>
      <w:r>
        <w:rPr>
          <w:lang w:eastAsia="it-IT"/>
        </w:rPr>
        <w:t>self.Position.X</w:t>
      </w:r>
      <w:proofErr w:type="spellEnd"/>
      <w:r>
        <w:rPr>
          <w:lang w:eastAsia="it-IT"/>
        </w:rPr>
        <w:t xml:space="preserve">, </w:t>
      </w:r>
      <w:proofErr w:type="spellStart"/>
      <w:r>
        <w:rPr>
          <w:lang w:eastAsia="it-IT"/>
        </w:rPr>
        <w:t>self.Position.Y</w:t>
      </w:r>
      <w:proofErr w:type="spellEnd"/>
      <w:r>
        <w:rPr>
          <w:lang w:eastAsia="it-IT"/>
        </w:rPr>
        <w:t>, 0.0&lt;m&gt;)</w:t>
      </w:r>
    </w:p>
    <w:p w14:paraId="134F2648" w14:textId="77777777" w:rsidR="00C362C2" w:rsidRDefault="00C362C2" w:rsidP="007A353C">
      <w:pPr>
        <w:pStyle w:val="Codice"/>
        <w:rPr>
          <w:lang w:eastAsia="it-IT"/>
        </w:rPr>
      </w:pPr>
    </w:p>
    <w:p w14:paraId="54138A76" w14:textId="77777777" w:rsidR="00C362C2" w:rsidRDefault="00C362C2" w:rsidP="00C362C2">
      <w:pPr>
        <w:pStyle w:val="Codice"/>
        <w:rPr>
          <w:lang w:eastAsia="it-IT"/>
        </w:rPr>
      </w:pPr>
      <w:proofErr w:type="gramStart"/>
      <w:r>
        <w:rPr>
          <w:color w:val="0000FF"/>
          <w:lang w:eastAsia="it-IT"/>
        </w:rPr>
        <w:t>type</w:t>
      </w:r>
      <w:proofErr w:type="gramEnd"/>
      <w:r>
        <w:rPr>
          <w:lang w:eastAsia="it-IT"/>
        </w:rPr>
        <w:t xml:space="preserve"> Asteroid = </w:t>
      </w:r>
      <w:proofErr w:type="spellStart"/>
      <w:r>
        <w:rPr>
          <w:lang w:eastAsia="it-IT"/>
        </w:rPr>
        <w:t>PhysicalEntity</w:t>
      </w:r>
      <w:proofErr w:type="spellEnd"/>
      <w:r>
        <w:rPr>
          <w:lang w:eastAsia="it-IT"/>
        </w:rPr>
        <w:t xml:space="preserve">&lt;Projectile, </w:t>
      </w:r>
      <w:r>
        <w:rPr>
          <w:color w:val="0000FF"/>
          <w:lang w:eastAsia="it-IT"/>
        </w:rPr>
        <w:t>fun</w:t>
      </w:r>
      <w:r>
        <w:rPr>
          <w:lang w:eastAsia="it-IT"/>
        </w:rPr>
        <w:t xml:space="preserve"> world </w:t>
      </w:r>
      <w:r>
        <w:rPr>
          <w:color w:val="0000FF"/>
          <w:lang w:eastAsia="it-IT"/>
        </w:rPr>
        <w:t>-&gt;</w:t>
      </w:r>
      <w:r>
        <w:rPr>
          <w:lang w:eastAsia="it-IT"/>
        </w:rPr>
        <w:t xml:space="preserve"> </w:t>
      </w:r>
      <w:proofErr w:type="spellStart"/>
      <w:r>
        <w:rPr>
          <w:lang w:eastAsia="it-IT"/>
        </w:rPr>
        <w:t>world.Projectiles</w:t>
      </w:r>
      <w:proofErr w:type="spellEnd"/>
      <w:r>
        <w:rPr>
          <w:lang w:eastAsia="it-IT"/>
        </w:rPr>
        <w:t>&gt;</w:t>
      </w:r>
    </w:p>
    <w:p w14:paraId="0CB3B6FF" w14:textId="77777777" w:rsidR="00C362C2" w:rsidRDefault="00C362C2" w:rsidP="00C362C2">
      <w:pPr>
        <w:pStyle w:val="Codice"/>
        <w:rPr>
          <w:lang w:eastAsia="it-IT"/>
        </w:rPr>
      </w:pPr>
      <w:proofErr w:type="gramStart"/>
      <w:r>
        <w:rPr>
          <w:color w:val="0000FF"/>
          <w:lang w:eastAsia="it-IT"/>
        </w:rPr>
        <w:t>type</w:t>
      </w:r>
      <w:proofErr w:type="gramEnd"/>
      <w:r>
        <w:rPr>
          <w:lang w:eastAsia="it-IT"/>
        </w:rPr>
        <w:t xml:space="preserve"> Projectile = </w:t>
      </w:r>
      <w:proofErr w:type="spellStart"/>
      <w:r>
        <w:rPr>
          <w:lang w:eastAsia="it-IT"/>
        </w:rPr>
        <w:t>PhysicalEntity</w:t>
      </w:r>
      <w:proofErr w:type="spellEnd"/>
      <w:r>
        <w:rPr>
          <w:lang w:eastAsia="it-IT"/>
        </w:rPr>
        <w:t xml:space="preserve">&lt;Asteroid, </w:t>
      </w:r>
      <w:r>
        <w:rPr>
          <w:color w:val="0000FF"/>
          <w:lang w:eastAsia="it-IT"/>
        </w:rPr>
        <w:t>fun</w:t>
      </w:r>
      <w:r>
        <w:rPr>
          <w:lang w:eastAsia="it-IT"/>
        </w:rPr>
        <w:t xml:space="preserve"> world </w:t>
      </w:r>
      <w:r>
        <w:rPr>
          <w:color w:val="0000FF"/>
          <w:lang w:eastAsia="it-IT"/>
        </w:rPr>
        <w:t>-&gt;</w:t>
      </w:r>
      <w:r>
        <w:rPr>
          <w:lang w:eastAsia="it-IT"/>
        </w:rPr>
        <w:t xml:space="preserve"> </w:t>
      </w:r>
      <w:proofErr w:type="spellStart"/>
      <w:r>
        <w:rPr>
          <w:lang w:eastAsia="it-IT"/>
        </w:rPr>
        <w:t>world.Asteroids</w:t>
      </w:r>
      <w:proofErr w:type="spellEnd"/>
      <w:r>
        <w:rPr>
          <w:lang w:eastAsia="it-IT"/>
        </w:rPr>
        <w:t>&gt;</w:t>
      </w:r>
    </w:p>
    <w:p w14:paraId="094A2D06" w14:textId="1390DC3C" w:rsidR="008A320B" w:rsidRDefault="00C433A5" w:rsidP="008D4FAB">
      <w:r w:rsidRPr="005E640F">
        <w:t xml:space="preserve">The initial </w:t>
      </w:r>
      <w:r w:rsidR="00E4040C">
        <w:t xml:space="preserve">world state </w:t>
      </w:r>
      <w:r w:rsidRPr="005E640F">
        <w:t>contains no asteroids and no projectiles, the cannon points upwards and the sc</w:t>
      </w:r>
      <w:r w:rsidR="00C50A08" w:rsidRPr="005E640F">
        <w:t>ore counters are both zeroed</w:t>
      </w:r>
      <w:r w:rsidR="00E4040C">
        <w:t>; also, the various rendering and the camera layers are initialized</w:t>
      </w:r>
      <w:r w:rsidR="00C50A08" w:rsidRPr="005E640F">
        <w:t xml:space="preserve">. We do not show the source for the initial </w:t>
      </w:r>
      <w:r w:rsidR="009535BB" w:rsidRPr="005E640F">
        <w:t>state,</w:t>
      </w:r>
      <w:r w:rsidR="00C50A08" w:rsidRPr="005E640F">
        <w:t xml:space="preserve"> as it is trivial.</w:t>
      </w:r>
    </w:p>
    <w:p w14:paraId="3467C193" w14:textId="4BC3A1D8" w:rsidR="00C433A5" w:rsidRPr="005E640F" w:rsidRDefault="00C433A5" w:rsidP="008D4FAB">
      <w:r w:rsidRPr="005E640F">
        <w:t xml:space="preserve">The main script </w:t>
      </w:r>
      <w:r w:rsidR="008A320B">
        <w:t>generates random asteroids in a loop</w:t>
      </w:r>
      <w:r w:rsidR="00D47A97" w:rsidRPr="005E640F">
        <w:t>:</w:t>
      </w:r>
    </w:p>
    <w:p w14:paraId="4EDB5027" w14:textId="77777777" w:rsidR="00AF3CE6" w:rsidRDefault="00AF3CE6" w:rsidP="00AF3CE6">
      <w:pPr>
        <w:pStyle w:val="Codice"/>
        <w:rPr>
          <w:lang w:eastAsia="it-IT"/>
        </w:rPr>
      </w:pPr>
      <w:proofErr w:type="gramStart"/>
      <w:r>
        <w:rPr>
          <w:color w:val="0000FF"/>
          <w:lang w:eastAsia="it-IT"/>
        </w:rPr>
        <w:t>let</w:t>
      </w:r>
      <w:proofErr w:type="gramEnd"/>
      <w:r>
        <w:rPr>
          <w:lang w:eastAsia="it-IT"/>
        </w:rPr>
        <w:t xml:space="preserve"> main world =</w:t>
      </w:r>
    </w:p>
    <w:p w14:paraId="4E9EBA4A" w14:textId="77777777" w:rsidR="00AF3CE6" w:rsidRDefault="00AF3CE6" w:rsidP="00AF3CE6">
      <w:pPr>
        <w:pStyle w:val="Codice"/>
        <w:rPr>
          <w:lang w:eastAsia="it-IT"/>
        </w:rPr>
      </w:pPr>
      <w:r>
        <w:rPr>
          <w:lang w:eastAsia="it-IT"/>
        </w:rPr>
        <w:t xml:space="preserve">  </w:t>
      </w:r>
      <w:proofErr w:type="gramStart"/>
      <w:r>
        <w:rPr>
          <w:lang w:eastAsia="it-IT"/>
        </w:rPr>
        <w:t>repeat</w:t>
      </w:r>
      <w:proofErr w:type="gramEnd"/>
      <w:r>
        <w:rPr>
          <w:lang w:eastAsia="it-IT"/>
        </w:rPr>
        <w:t xml:space="preserve"> {</w:t>
      </w:r>
    </w:p>
    <w:p w14:paraId="3A5D85B8" w14:textId="77777777" w:rsidR="00AF3CE6" w:rsidRDefault="00AF3CE6" w:rsidP="00AF3CE6">
      <w:pPr>
        <w:pStyle w:val="Codice"/>
        <w:rPr>
          <w:lang w:eastAsia="it-IT"/>
        </w:rPr>
      </w:pPr>
      <w:r>
        <w:rPr>
          <w:lang w:eastAsia="it-IT"/>
        </w:rPr>
        <w:t xml:space="preserve">      </w:t>
      </w:r>
      <w:proofErr w:type="gramStart"/>
      <w:r>
        <w:rPr>
          <w:lang w:eastAsia="it-IT"/>
        </w:rPr>
        <w:t>wait</w:t>
      </w:r>
      <w:proofErr w:type="gramEnd"/>
      <w:r>
        <w:rPr>
          <w:lang w:eastAsia="it-IT"/>
        </w:rPr>
        <w:t xml:space="preserve"> (random(1.0&lt;s&gt;,3.0&lt;s&gt;))</w:t>
      </w:r>
    </w:p>
    <w:p w14:paraId="30DFBFB5" w14:textId="77777777" w:rsidR="00AF3CE6" w:rsidRDefault="00AF3CE6" w:rsidP="00AF3CE6">
      <w:pPr>
        <w:pStyle w:val="Codice"/>
        <w:rPr>
          <w:lang w:eastAsia="it-IT"/>
        </w:rPr>
      </w:pPr>
      <w:r>
        <w:rPr>
          <w:lang w:eastAsia="it-IT"/>
        </w:rPr>
        <w:t xml:space="preserve">      </w:t>
      </w:r>
      <w:proofErr w:type="spellStart"/>
      <w:r>
        <w:rPr>
          <w:lang w:eastAsia="it-IT"/>
        </w:rPr>
        <w:t>state.Asteroids.Add</w:t>
      </w:r>
      <w:proofErr w:type="spellEnd"/>
      <w:r>
        <w:rPr>
          <w:lang w:eastAsia="it-IT"/>
        </w:rPr>
        <w:t xml:space="preserve"> { </w:t>
      </w:r>
    </w:p>
    <w:p w14:paraId="12CA50C2" w14:textId="77777777" w:rsidR="00AF3CE6" w:rsidRDefault="00AF3CE6" w:rsidP="00AF3CE6">
      <w:pPr>
        <w:pStyle w:val="Codice"/>
        <w:rPr>
          <w:lang w:eastAsia="it-IT"/>
        </w:rPr>
      </w:pPr>
      <w:r>
        <w:rPr>
          <w:lang w:eastAsia="it-IT"/>
        </w:rPr>
        <w:t xml:space="preserve">          Model = </w:t>
      </w:r>
      <w:proofErr w:type="gramStart"/>
      <w:r>
        <w:rPr>
          <w:lang w:eastAsia="it-IT"/>
        </w:rPr>
        <w:t>{ Path</w:t>
      </w:r>
      <w:proofErr w:type="gramEnd"/>
      <w:r>
        <w:rPr>
          <w:lang w:eastAsia="it-IT"/>
        </w:rPr>
        <w:t xml:space="preserve">   = </w:t>
      </w:r>
      <w:r>
        <w:rPr>
          <w:color w:val="800000"/>
          <w:lang w:eastAsia="it-IT"/>
        </w:rPr>
        <w:t>"</w:t>
      </w:r>
      <w:proofErr w:type="spellStart"/>
      <w:r>
        <w:rPr>
          <w:color w:val="800000"/>
          <w:lang w:eastAsia="it-IT"/>
        </w:rPr>
        <w:t>asteroid.fbx</w:t>
      </w:r>
      <w:proofErr w:type="spellEnd"/>
      <w:r>
        <w:rPr>
          <w:color w:val="800000"/>
          <w:lang w:eastAsia="it-IT"/>
        </w:rPr>
        <w:t>"</w:t>
      </w:r>
    </w:p>
    <w:p w14:paraId="7688D952" w14:textId="77777777" w:rsidR="00AF3CE6" w:rsidRDefault="00AF3CE6" w:rsidP="00AF3CE6">
      <w:pPr>
        <w:pStyle w:val="Codice"/>
        <w:rPr>
          <w:lang w:eastAsia="it-IT"/>
        </w:rPr>
      </w:pPr>
      <w:r>
        <w:rPr>
          <w:lang w:eastAsia="it-IT"/>
        </w:rPr>
        <w:t xml:space="preserve">                    Camera = </w:t>
      </w:r>
      <w:proofErr w:type="spellStart"/>
      <w:proofErr w:type="gramStart"/>
      <w:r>
        <w:rPr>
          <w:lang w:eastAsia="it-IT"/>
        </w:rPr>
        <w:t>world.ModelsCamera</w:t>
      </w:r>
      <w:proofErr w:type="spellEnd"/>
      <w:r>
        <w:rPr>
          <w:lang w:eastAsia="it-IT"/>
        </w:rPr>
        <w:t xml:space="preserve"> }</w:t>
      </w:r>
      <w:proofErr w:type="gramEnd"/>
    </w:p>
    <w:p w14:paraId="7B061D7D" w14:textId="77777777" w:rsidR="00AF3CE6" w:rsidRDefault="00AF3CE6" w:rsidP="00AF3CE6">
      <w:pPr>
        <w:pStyle w:val="Codice"/>
        <w:rPr>
          <w:lang w:eastAsia="it-IT"/>
        </w:rPr>
      </w:pPr>
      <w:r>
        <w:rPr>
          <w:lang w:eastAsia="it-IT"/>
        </w:rPr>
        <w:t xml:space="preserve">          Position = </w:t>
      </w:r>
      <w:proofErr w:type="gramStart"/>
      <w:r>
        <w:rPr>
          <w:lang w:eastAsia="it-IT"/>
        </w:rPr>
        <w:t>vector2(</w:t>
      </w:r>
      <w:proofErr w:type="gramEnd"/>
      <w:r>
        <w:rPr>
          <w:lang w:eastAsia="it-IT"/>
        </w:rPr>
        <w:t>random(0.0&lt;m&gt;,100.0&lt;m&gt;),0.0&lt;m&gt;)</w:t>
      </w:r>
    </w:p>
    <w:p w14:paraId="34A64A9C" w14:textId="77777777" w:rsidR="00AF3CE6" w:rsidRDefault="00AF3CE6" w:rsidP="00AF3CE6">
      <w:pPr>
        <w:pStyle w:val="Codice"/>
        <w:rPr>
          <w:lang w:eastAsia="it-IT"/>
        </w:rPr>
      </w:pPr>
      <w:r>
        <w:rPr>
          <w:lang w:eastAsia="it-IT"/>
        </w:rPr>
        <w:t xml:space="preserve">          Velocity = </w:t>
      </w:r>
      <w:proofErr w:type="gramStart"/>
      <w:r>
        <w:rPr>
          <w:lang w:eastAsia="it-IT"/>
        </w:rPr>
        <w:t>vector2(</w:t>
      </w:r>
      <w:proofErr w:type="gramEnd"/>
      <w:r>
        <w:rPr>
          <w:lang w:eastAsia="it-IT"/>
        </w:rPr>
        <w:t>0.0&lt;m/s&gt;,random(5.0&lt;m/s&gt;,20.0&lt;m/s&gt;))</w:t>
      </w:r>
    </w:p>
    <w:p w14:paraId="1C7312BA" w14:textId="228DB4C8" w:rsidR="00D47A97" w:rsidRPr="005E640F" w:rsidRDefault="00AF3CE6" w:rsidP="00974510">
      <w:pPr>
        <w:pStyle w:val="Codice"/>
        <w:rPr>
          <w:lang w:eastAsia="it-IT"/>
        </w:rPr>
      </w:pPr>
      <w:r>
        <w:rPr>
          <w:lang w:eastAsia="it-IT"/>
        </w:rPr>
        <w:t xml:space="preserve">          Colliders = [</w:t>
      </w:r>
      <w:proofErr w:type="gramStart"/>
      <w:r>
        <w:rPr>
          <w:lang w:eastAsia="it-IT"/>
        </w:rPr>
        <w:t>] }</w:t>
      </w:r>
      <w:proofErr w:type="gramEnd"/>
      <w:r>
        <w:rPr>
          <w:lang w:eastAsia="it-IT"/>
        </w:rPr>
        <w:t xml:space="preserve"> }</w:t>
      </w:r>
    </w:p>
    <w:p w14:paraId="05A21F86" w14:textId="6606D580" w:rsidR="00D47A97" w:rsidRDefault="00D47A97" w:rsidP="008D4FAB">
      <w:r w:rsidRPr="005E640F">
        <w:t xml:space="preserve">Projectiles are generated by waiting for the user to press the space button; when space is pressed, then </w:t>
      </w:r>
      <w:r w:rsidR="00C455B9">
        <w:t>a projectile</w:t>
      </w:r>
      <w:r w:rsidRPr="005E640F">
        <w:t xml:space="preserve"> is </w:t>
      </w:r>
      <w:r w:rsidR="00BD5A73">
        <w:t xml:space="preserve">created </w:t>
      </w:r>
      <w:r w:rsidRPr="005E640F">
        <w:t>with a velocity that corresponds to the current aim of the cannon</w:t>
      </w:r>
      <w:r w:rsidR="00C43E6E" w:rsidRPr="005E640F">
        <w:t>. To avoid generating one projectile every frame, we wait one-fifth of a second every time a projectile is generated; this way even if the user holds the space button for a long period of time the number of projectiles shot every seco</w:t>
      </w:r>
      <w:r w:rsidR="00AF3CE6">
        <w:t xml:space="preserve">nd will be constant (namely, 5). Other input scripts </w:t>
      </w:r>
      <w:r w:rsidR="00342C8E">
        <w:t xml:space="preserve">handle </w:t>
      </w:r>
      <w:r w:rsidR="00AF3CE6">
        <w:t>aim</w:t>
      </w:r>
      <w:r w:rsidR="00342C8E">
        <w:t>ing</w:t>
      </w:r>
      <w:r w:rsidR="00AF3CE6">
        <w:t xml:space="preserve"> the cannon:</w:t>
      </w:r>
    </w:p>
    <w:p w14:paraId="4685F29D" w14:textId="77777777" w:rsidR="00342C8E" w:rsidRDefault="00342C8E" w:rsidP="00342C8E">
      <w:pPr>
        <w:pStyle w:val="Codice"/>
        <w:rPr>
          <w:lang w:eastAsia="it-IT"/>
        </w:rPr>
      </w:pPr>
      <w:proofErr w:type="gramStart"/>
      <w:r>
        <w:rPr>
          <w:color w:val="0000FF"/>
          <w:lang w:eastAsia="it-IT"/>
        </w:rPr>
        <w:t>let</w:t>
      </w:r>
      <w:proofErr w:type="gramEnd"/>
      <w:r>
        <w:rPr>
          <w:lang w:eastAsia="it-IT"/>
        </w:rPr>
        <w:t xml:space="preserve"> input world = </w:t>
      </w:r>
    </w:p>
    <w:p w14:paraId="1BB9396B" w14:textId="77777777" w:rsidR="00342C8E" w:rsidRDefault="00342C8E" w:rsidP="00342C8E">
      <w:pPr>
        <w:pStyle w:val="Codice"/>
        <w:rPr>
          <w:lang w:eastAsia="it-IT"/>
        </w:rPr>
      </w:pPr>
      <w:r>
        <w:rPr>
          <w:lang w:eastAsia="it-IT"/>
        </w:rPr>
        <w:t xml:space="preserve">  </w:t>
      </w:r>
      <w:proofErr w:type="gramStart"/>
      <w:r>
        <w:rPr>
          <w:lang w:eastAsia="it-IT"/>
        </w:rPr>
        <w:t xml:space="preserve">{ </w:t>
      </w:r>
      <w:r>
        <w:rPr>
          <w:color w:val="0000FF"/>
          <w:lang w:eastAsia="it-IT"/>
        </w:rPr>
        <w:t>if</w:t>
      </w:r>
      <w:proofErr w:type="gramEnd"/>
      <w:r>
        <w:rPr>
          <w:lang w:eastAsia="it-IT"/>
        </w:rPr>
        <w:t xml:space="preserve"> </w:t>
      </w:r>
      <w:proofErr w:type="spellStart"/>
      <w:r>
        <w:rPr>
          <w:lang w:eastAsia="it-IT"/>
        </w:rPr>
        <w:t>is_key_down</w:t>
      </w:r>
      <w:proofErr w:type="spellEnd"/>
      <w:r>
        <w:rPr>
          <w:lang w:eastAsia="it-IT"/>
        </w:rPr>
        <w:t xml:space="preserve"> </w:t>
      </w:r>
      <w:proofErr w:type="spellStart"/>
      <w:r>
        <w:rPr>
          <w:lang w:eastAsia="it-IT"/>
        </w:rPr>
        <w:t>Keys.Space</w:t>
      </w:r>
      <w:proofErr w:type="spellEnd"/>
      <w:r>
        <w:rPr>
          <w:lang w:eastAsia="it-IT"/>
        </w:rPr>
        <w:t xml:space="preserve"> </w:t>
      </w:r>
      <w:r>
        <w:rPr>
          <w:color w:val="0000FF"/>
          <w:lang w:eastAsia="it-IT"/>
        </w:rPr>
        <w:t>then</w:t>
      </w:r>
      <w:r>
        <w:rPr>
          <w:lang w:eastAsia="it-IT"/>
        </w:rPr>
        <w:t xml:space="preserve"> </w:t>
      </w:r>
      <w:r>
        <w:rPr>
          <w:color w:val="0000FF"/>
          <w:lang w:eastAsia="it-IT"/>
        </w:rPr>
        <w:t>return</w:t>
      </w:r>
      <w:r>
        <w:rPr>
          <w:lang w:eastAsia="it-IT"/>
        </w:rPr>
        <w:t xml:space="preserve"> Some() </w:t>
      </w:r>
      <w:r>
        <w:rPr>
          <w:color w:val="0000FF"/>
          <w:lang w:eastAsia="it-IT"/>
        </w:rPr>
        <w:t>else</w:t>
      </w:r>
      <w:r>
        <w:rPr>
          <w:lang w:eastAsia="it-IT"/>
        </w:rPr>
        <w:t xml:space="preserve"> </w:t>
      </w:r>
      <w:r>
        <w:rPr>
          <w:color w:val="0000FF"/>
          <w:lang w:eastAsia="it-IT"/>
        </w:rPr>
        <w:t>return</w:t>
      </w:r>
      <w:r>
        <w:rPr>
          <w:lang w:eastAsia="it-IT"/>
        </w:rPr>
        <w:t xml:space="preserve"> None } =&gt; {</w:t>
      </w:r>
    </w:p>
    <w:p w14:paraId="2BDC832E" w14:textId="77777777" w:rsidR="00342C8E" w:rsidRDefault="00342C8E" w:rsidP="00342C8E">
      <w:pPr>
        <w:pStyle w:val="Codice"/>
        <w:rPr>
          <w:lang w:eastAsia="it-IT"/>
        </w:rPr>
      </w:pPr>
      <w:r>
        <w:rPr>
          <w:lang w:eastAsia="it-IT"/>
        </w:rPr>
        <w:t xml:space="preserve">      </w:t>
      </w:r>
      <w:proofErr w:type="spellStart"/>
      <w:r>
        <w:rPr>
          <w:lang w:eastAsia="it-IT"/>
        </w:rPr>
        <w:t>state.Projectiles.Add</w:t>
      </w:r>
      <w:proofErr w:type="spellEnd"/>
    </w:p>
    <w:p w14:paraId="45A15639" w14:textId="77777777" w:rsidR="00342C8E" w:rsidRDefault="00342C8E" w:rsidP="00342C8E">
      <w:pPr>
        <w:pStyle w:val="Codice"/>
        <w:rPr>
          <w:lang w:eastAsia="it-IT"/>
        </w:rPr>
      </w:pPr>
      <w:r>
        <w:rPr>
          <w:lang w:eastAsia="it-IT"/>
        </w:rPr>
        <w:t xml:space="preserve">        </w:t>
      </w:r>
      <w:proofErr w:type="gramStart"/>
      <w:r>
        <w:rPr>
          <w:lang w:eastAsia="it-IT"/>
        </w:rPr>
        <w:t>{ Model</w:t>
      </w:r>
      <w:proofErr w:type="gramEnd"/>
      <w:r>
        <w:rPr>
          <w:lang w:eastAsia="it-IT"/>
        </w:rPr>
        <w:t xml:space="preserve"> = { Path   = </w:t>
      </w:r>
      <w:r>
        <w:rPr>
          <w:color w:val="800000"/>
          <w:lang w:eastAsia="it-IT"/>
        </w:rPr>
        <w:t>"</w:t>
      </w:r>
      <w:proofErr w:type="spellStart"/>
      <w:r>
        <w:rPr>
          <w:color w:val="800000"/>
          <w:lang w:eastAsia="it-IT"/>
        </w:rPr>
        <w:t>projectile.fbx</w:t>
      </w:r>
      <w:proofErr w:type="spellEnd"/>
      <w:r>
        <w:rPr>
          <w:color w:val="800000"/>
          <w:lang w:eastAsia="it-IT"/>
        </w:rPr>
        <w:t>"</w:t>
      </w:r>
    </w:p>
    <w:p w14:paraId="5975B2BB" w14:textId="77777777" w:rsidR="00342C8E" w:rsidRDefault="00342C8E" w:rsidP="00342C8E">
      <w:pPr>
        <w:pStyle w:val="Codice"/>
        <w:rPr>
          <w:lang w:eastAsia="it-IT"/>
        </w:rPr>
      </w:pPr>
      <w:r>
        <w:rPr>
          <w:lang w:eastAsia="it-IT"/>
        </w:rPr>
        <w:t xml:space="preserve">                    Camera = </w:t>
      </w:r>
      <w:proofErr w:type="spellStart"/>
      <w:proofErr w:type="gramStart"/>
      <w:r>
        <w:rPr>
          <w:lang w:eastAsia="it-IT"/>
        </w:rPr>
        <w:t>world.ModelsCamera</w:t>
      </w:r>
      <w:proofErr w:type="spellEnd"/>
      <w:r>
        <w:rPr>
          <w:lang w:eastAsia="it-IT"/>
        </w:rPr>
        <w:t xml:space="preserve"> }</w:t>
      </w:r>
      <w:proofErr w:type="gramEnd"/>
    </w:p>
    <w:p w14:paraId="13568A9A" w14:textId="4C39D5DC" w:rsidR="00342C8E" w:rsidRDefault="00342C8E" w:rsidP="00342C8E">
      <w:pPr>
        <w:pStyle w:val="Codice"/>
        <w:rPr>
          <w:lang w:eastAsia="it-IT"/>
        </w:rPr>
      </w:pPr>
      <w:r>
        <w:rPr>
          <w:lang w:eastAsia="it-IT"/>
        </w:rPr>
        <w:t xml:space="preserve">          Position = </w:t>
      </w:r>
      <w:proofErr w:type="gramStart"/>
      <w:r>
        <w:rPr>
          <w:lang w:eastAsia="it-IT"/>
        </w:rPr>
        <w:t>vector(</w:t>
      </w:r>
      <w:proofErr w:type="gramEnd"/>
      <w:r>
        <w:rPr>
          <w:lang w:eastAsia="it-IT"/>
        </w:rPr>
        <w:t>50.0&lt;</w:t>
      </w:r>
      <w:r w:rsidR="00BD5A73">
        <w:rPr>
          <w:lang w:eastAsia="it-IT"/>
        </w:rPr>
        <w:t>m&gt;</w:t>
      </w:r>
      <w:r>
        <w:rPr>
          <w:lang w:eastAsia="it-IT"/>
        </w:rPr>
        <w:t>, 0.</w:t>
      </w:r>
      <w:r w:rsidR="00BD5A73">
        <w:rPr>
          <w:lang w:eastAsia="it-IT"/>
        </w:rPr>
        <w:t>0&lt;m&gt;</w:t>
      </w:r>
      <w:r>
        <w:rPr>
          <w:lang w:eastAsia="it-IT"/>
        </w:rPr>
        <w:t>)</w:t>
      </w:r>
    </w:p>
    <w:p w14:paraId="7A0FE12D" w14:textId="77777777" w:rsidR="00342C8E" w:rsidRDefault="00342C8E" w:rsidP="00342C8E">
      <w:pPr>
        <w:pStyle w:val="Codice"/>
        <w:rPr>
          <w:lang w:eastAsia="it-IT"/>
        </w:rPr>
      </w:pPr>
      <w:r>
        <w:rPr>
          <w:lang w:eastAsia="it-IT"/>
        </w:rPr>
        <w:lastRenderedPageBreak/>
        <w:t xml:space="preserve">          Velocity = </w:t>
      </w:r>
      <w:proofErr w:type="gramStart"/>
      <w:r>
        <w:rPr>
          <w:lang w:eastAsia="it-IT"/>
        </w:rPr>
        <w:t>vector2(</w:t>
      </w:r>
      <w:proofErr w:type="spellStart"/>
      <w:proofErr w:type="gramEnd"/>
      <w:r>
        <w:rPr>
          <w:lang w:eastAsia="it-IT"/>
        </w:rPr>
        <w:t>cos</w:t>
      </w:r>
      <w:proofErr w:type="spellEnd"/>
      <w:r>
        <w:rPr>
          <w:lang w:eastAsia="it-IT"/>
        </w:rPr>
        <w:t>(</w:t>
      </w:r>
      <w:proofErr w:type="spellStart"/>
      <w:r>
        <w:rPr>
          <w:lang w:eastAsia="it-IT"/>
        </w:rPr>
        <w:t>state.CannonAngle</w:t>
      </w:r>
      <w:proofErr w:type="spellEnd"/>
      <w:r>
        <w:rPr>
          <w:lang w:eastAsia="it-IT"/>
        </w:rPr>
        <w:t>),sin(</w:t>
      </w:r>
      <w:proofErr w:type="spellStart"/>
      <w:r>
        <w:rPr>
          <w:lang w:eastAsia="it-IT"/>
        </w:rPr>
        <w:t>state.CannonAngle</w:t>
      </w:r>
      <w:proofErr w:type="spellEnd"/>
      <w:r>
        <w:rPr>
          <w:lang w:eastAsia="it-IT"/>
        </w:rPr>
        <w:t>))</w:t>
      </w:r>
    </w:p>
    <w:p w14:paraId="4E3E7422" w14:textId="77777777" w:rsidR="00342C8E" w:rsidRDefault="00342C8E" w:rsidP="00342C8E">
      <w:pPr>
        <w:pStyle w:val="Codice"/>
        <w:rPr>
          <w:lang w:eastAsia="it-IT"/>
        </w:rPr>
      </w:pPr>
      <w:r>
        <w:rPr>
          <w:lang w:eastAsia="it-IT"/>
        </w:rPr>
        <w:t xml:space="preserve">          Colliders = [</w:t>
      </w:r>
      <w:proofErr w:type="gramStart"/>
      <w:r>
        <w:rPr>
          <w:lang w:eastAsia="it-IT"/>
        </w:rPr>
        <w:t>] }</w:t>
      </w:r>
      <w:proofErr w:type="gramEnd"/>
    </w:p>
    <w:p w14:paraId="4CFA0EB3" w14:textId="440940C1" w:rsidR="00342C8E" w:rsidRDefault="00BD5A73" w:rsidP="00342C8E">
      <w:pPr>
        <w:pStyle w:val="Codice"/>
        <w:rPr>
          <w:lang w:eastAsia="it-IT"/>
        </w:rPr>
      </w:pPr>
      <w:r>
        <w:rPr>
          <w:lang w:eastAsia="it-IT"/>
        </w:rPr>
        <w:t xml:space="preserve">      </w:t>
      </w:r>
      <w:proofErr w:type="gramStart"/>
      <w:r>
        <w:rPr>
          <w:lang w:eastAsia="it-IT"/>
        </w:rPr>
        <w:t>wait</w:t>
      </w:r>
      <w:proofErr w:type="gramEnd"/>
      <w:r>
        <w:rPr>
          <w:lang w:eastAsia="it-IT"/>
        </w:rPr>
        <w:t xml:space="preserve"> 0.2</w:t>
      </w:r>
      <w:r w:rsidR="00342C8E">
        <w:rPr>
          <w:lang w:eastAsia="it-IT"/>
        </w:rPr>
        <w:t>&lt;s&gt; },</w:t>
      </w:r>
    </w:p>
    <w:p w14:paraId="3012B468" w14:textId="77777777" w:rsidR="00342C8E" w:rsidRDefault="00342C8E" w:rsidP="00342C8E">
      <w:pPr>
        <w:pStyle w:val="Codice"/>
        <w:rPr>
          <w:lang w:eastAsia="it-IT"/>
        </w:rPr>
      </w:pPr>
      <w:r>
        <w:rPr>
          <w:lang w:eastAsia="it-IT"/>
        </w:rPr>
        <w:t xml:space="preserve">  </w:t>
      </w:r>
      <w:proofErr w:type="gramStart"/>
      <w:r>
        <w:rPr>
          <w:lang w:eastAsia="it-IT"/>
        </w:rPr>
        <w:t xml:space="preserve">{ </w:t>
      </w:r>
      <w:r>
        <w:rPr>
          <w:color w:val="0000FF"/>
          <w:lang w:eastAsia="it-IT"/>
        </w:rPr>
        <w:t>if</w:t>
      </w:r>
      <w:proofErr w:type="gramEnd"/>
      <w:r>
        <w:rPr>
          <w:lang w:eastAsia="it-IT"/>
        </w:rPr>
        <w:t xml:space="preserve"> </w:t>
      </w:r>
      <w:proofErr w:type="spellStart"/>
      <w:r>
        <w:rPr>
          <w:lang w:eastAsia="it-IT"/>
        </w:rPr>
        <w:t>is_key_down</w:t>
      </w:r>
      <w:proofErr w:type="spellEnd"/>
      <w:r>
        <w:rPr>
          <w:lang w:eastAsia="it-IT"/>
        </w:rPr>
        <w:t xml:space="preserve"> </w:t>
      </w:r>
      <w:proofErr w:type="spellStart"/>
      <w:r>
        <w:rPr>
          <w:lang w:eastAsia="it-IT"/>
        </w:rPr>
        <w:t>Keys.Left</w:t>
      </w:r>
      <w:proofErr w:type="spellEnd"/>
      <w:r>
        <w:rPr>
          <w:lang w:eastAsia="it-IT"/>
        </w:rPr>
        <w:t xml:space="preserve"> </w:t>
      </w:r>
      <w:r>
        <w:rPr>
          <w:color w:val="0000FF"/>
          <w:lang w:eastAsia="it-IT"/>
        </w:rPr>
        <w:t>then</w:t>
      </w:r>
      <w:r>
        <w:rPr>
          <w:lang w:eastAsia="it-IT"/>
        </w:rPr>
        <w:t xml:space="preserve"> </w:t>
      </w:r>
      <w:r>
        <w:rPr>
          <w:color w:val="0000FF"/>
          <w:lang w:eastAsia="it-IT"/>
        </w:rPr>
        <w:t>return</w:t>
      </w:r>
      <w:r>
        <w:rPr>
          <w:lang w:eastAsia="it-IT"/>
        </w:rPr>
        <w:t xml:space="preserve"> Some(</w:t>
      </w:r>
      <w:r>
        <w:rPr>
          <w:color w:val="0000FF"/>
          <w:lang w:eastAsia="it-IT"/>
        </w:rPr>
        <w:t>true</w:t>
      </w: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p>
    <w:p w14:paraId="589FC947" w14:textId="7EB48FAE" w:rsidR="00342C8E" w:rsidRDefault="00342C8E" w:rsidP="00342C8E">
      <w:pPr>
        <w:pStyle w:val="Codice"/>
        <w:rPr>
          <w:lang w:eastAsia="it-IT"/>
        </w:rPr>
      </w:pPr>
      <w:r>
        <w:rPr>
          <w:lang w:eastAsia="it-IT"/>
        </w:rPr>
        <w:t xml:space="preserve">      </w:t>
      </w:r>
      <w:proofErr w:type="spellStart"/>
      <w:proofErr w:type="gramStart"/>
      <w:r>
        <w:rPr>
          <w:lang w:eastAsia="it-IT"/>
        </w:rPr>
        <w:t>state.Cannon.</w:t>
      </w:r>
      <w:r w:rsidR="00AA5555">
        <w:rPr>
          <w:lang w:eastAsia="it-IT"/>
        </w:rPr>
        <w:t>Turn</w:t>
      </w:r>
      <w:r>
        <w:rPr>
          <w:lang w:eastAsia="it-IT"/>
        </w:rPr>
        <w:t>Left</w:t>
      </w:r>
      <w:proofErr w:type="spellEnd"/>
      <w:r>
        <w:rPr>
          <w:lang w:eastAsia="it-IT"/>
        </w:rPr>
        <w:t xml:space="preserve"> :</w:t>
      </w:r>
      <w:proofErr w:type="gramEnd"/>
      <w:r>
        <w:rPr>
          <w:lang w:eastAsia="it-IT"/>
        </w:rPr>
        <w:t xml:space="preserve">= </w:t>
      </w:r>
      <w:r>
        <w:rPr>
          <w:color w:val="0000FF"/>
          <w:lang w:eastAsia="it-IT"/>
        </w:rPr>
        <w:t>true</w:t>
      </w:r>
      <w:r>
        <w:rPr>
          <w:lang w:eastAsia="it-IT"/>
        </w:rPr>
        <w:t xml:space="preserve"> },</w:t>
      </w:r>
    </w:p>
    <w:p w14:paraId="04F99E49" w14:textId="77777777" w:rsidR="00342C8E" w:rsidRDefault="00342C8E" w:rsidP="00342C8E">
      <w:pPr>
        <w:pStyle w:val="Codice"/>
        <w:rPr>
          <w:lang w:eastAsia="it-IT"/>
        </w:rPr>
      </w:pPr>
      <w:r>
        <w:rPr>
          <w:lang w:eastAsia="it-IT"/>
        </w:rPr>
        <w:t xml:space="preserve">  </w:t>
      </w:r>
      <w:proofErr w:type="gramStart"/>
      <w:r>
        <w:rPr>
          <w:lang w:eastAsia="it-IT"/>
        </w:rPr>
        <w:t xml:space="preserve">{ </w:t>
      </w:r>
      <w:r>
        <w:rPr>
          <w:color w:val="0000FF"/>
          <w:lang w:eastAsia="it-IT"/>
        </w:rPr>
        <w:t>if</w:t>
      </w:r>
      <w:proofErr w:type="gramEnd"/>
      <w:r>
        <w:rPr>
          <w:lang w:eastAsia="it-IT"/>
        </w:rPr>
        <w:t xml:space="preserve"> </w:t>
      </w:r>
      <w:proofErr w:type="spellStart"/>
      <w:r>
        <w:rPr>
          <w:lang w:eastAsia="it-IT"/>
        </w:rPr>
        <w:t>is_key_down</w:t>
      </w:r>
      <w:proofErr w:type="spellEnd"/>
      <w:r>
        <w:rPr>
          <w:lang w:eastAsia="it-IT"/>
        </w:rPr>
        <w:t xml:space="preserve"> </w:t>
      </w:r>
      <w:proofErr w:type="spellStart"/>
      <w:r>
        <w:rPr>
          <w:lang w:eastAsia="it-IT"/>
        </w:rPr>
        <w:t>Keys.Right</w:t>
      </w:r>
      <w:proofErr w:type="spellEnd"/>
      <w:r>
        <w:rPr>
          <w:lang w:eastAsia="it-IT"/>
        </w:rPr>
        <w:t xml:space="preserve"> </w:t>
      </w:r>
      <w:r>
        <w:rPr>
          <w:color w:val="0000FF"/>
          <w:lang w:eastAsia="it-IT"/>
        </w:rPr>
        <w:t>then</w:t>
      </w:r>
      <w:r>
        <w:rPr>
          <w:lang w:eastAsia="it-IT"/>
        </w:rPr>
        <w:t xml:space="preserve"> </w:t>
      </w:r>
      <w:r>
        <w:rPr>
          <w:color w:val="0000FF"/>
          <w:lang w:eastAsia="it-IT"/>
        </w:rPr>
        <w:t>return</w:t>
      </w:r>
      <w:r>
        <w:rPr>
          <w:lang w:eastAsia="it-IT"/>
        </w:rPr>
        <w:t xml:space="preserve"> Some(</w:t>
      </w:r>
      <w:r>
        <w:rPr>
          <w:color w:val="0000FF"/>
          <w:lang w:eastAsia="it-IT"/>
        </w:rPr>
        <w:t>true</w:t>
      </w: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p>
    <w:p w14:paraId="43F0CBC0" w14:textId="3E894CEA" w:rsidR="00342C8E" w:rsidRPr="005E640F" w:rsidRDefault="00342C8E" w:rsidP="00342C8E">
      <w:pPr>
        <w:pStyle w:val="Codice"/>
        <w:rPr>
          <w:lang w:eastAsia="it-IT"/>
        </w:rPr>
      </w:pPr>
      <w:r>
        <w:rPr>
          <w:lang w:eastAsia="it-IT"/>
        </w:rPr>
        <w:t xml:space="preserve">      </w:t>
      </w:r>
      <w:proofErr w:type="spellStart"/>
      <w:proofErr w:type="gramStart"/>
      <w:r>
        <w:rPr>
          <w:lang w:eastAsia="it-IT"/>
        </w:rPr>
        <w:t>state.Cannon.</w:t>
      </w:r>
      <w:r w:rsidR="00AA5555">
        <w:rPr>
          <w:lang w:eastAsia="it-IT"/>
        </w:rPr>
        <w:t>Turn</w:t>
      </w:r>
      <w:r>
        <w:rPr>
          <w:lang w:eastAsia="it-IT"/>
        </w:rPr>
        <w:t>Right</w:t>
      </w:r>
      <w:proofErr w:type="spellEnd"/>
      <w:r>
        <w:rPr>
          <w:lang w:eastAsia="it-IT"/>
        </w:rPr>
        <w:t xml:space="preserve"> :</w:t>
      </w:r>
      <w:proofErr w:type="gramEnd"/>
      <w:r>
        <w:rPr>
          <w:lang w:eastAsia="it-IT"/>
        </w:rPr>
        <w:t xml:space="preserve">= </w:t>
      </w:r>
      <w:r>
        <w:rPr>
          <w:color w:val="0000FF"/>
          <w:lang w:eastAsia="it-IT"/>
        </w:rPr>
        <w:t>true</w:t>
      </w:r>
      <w:r>
        <w:rPr>
          <w:lang w:eastAsia="it-IT"/>
        </w:rPr>
        <w:t xml:space="preserve"> }</w:t>
      </w:r>
    </w:p>
    <w:p w14:paraId="78B31F7F" w14:textId="4FA80CCD" w:rsidR="005756AD" w:rsidRPr="005E640F" w:rsidRDefault="00974510" w:rsidP="00801BC2">
      <w:pPr>
        <w:pStyle w:val="heading2"/>
      </w:pPr>
      <w:r>
        <w:t>Strategy Game</w:t>
      </w:r>
    </w:p>
    <w:p w14:paraId="772FB3C4" w14:textId="2C4D6818" w:rsidR="00394B0D" w:rsidRPr="005E640F" w:rsidRDefault="00A82A50" w:rsidP="008D4FAB">
      <w:r w:rsidRPr="005E640F">
        <w:t>The strategy game features a series of planets that produce ships, which can then be sent to conquer other planets.</w:t>
      </w:r>
      <w:r w:rsidR="00394B0D" w:rsidRPr="005E640F">
        <w:t xml:space="preserve"> </w:t>
      </w:r>
      <w:r w:rsidR="00906FA2">
        <w:t xml:space="preserve">The following presentation is actually the heavily reduced rewriting of the much larger (tens of thousands of lines of code) upcoming strategy game Galaxy Wars </w:t>
      </w:r>
      <w:sdt>
        <w:sdtPr>
          <w:id w:val="821703009"/>
          <w:citation/>
        </w:sdtPr>
        <w:sdtEndPr/>
        <w:sdtContent>
          <w:r w:rsidR="00B148F4">
            <w:fldChar w:fldCharType="begin"/>
          </w:r>
          <w:r w:rsidR="00B148F4">
            <w:instrText xml:space="preserve"> CITATION Giu1 \l 1033 </w:instrText>
          </w:r>
          <w:r w:rsidR="00B148F4">
            <w:fldChar w:fldCharType="separate"/>
          </w:r>
          <w:r w:rsidR="0043537B">
            <w:rPr>
              <w:noProof/>
            </w:rPr>
            <w:t>[16]</w:t>
          </w:r>
          <w:r w:rsidR="00B148F4">
            <w:fldChar w:fldCharType="end"/>
          </w:r>
        </w:sdtContent>
      </w:sdt>
      <w:r w:rsidR="00906FA2">
        <w:t xml:space="preserve"> that we have developed both as a commercial endeavor </w:t>
      </w:r>
      <w:r w:rsidR="00B148F4">
        <w:t>and as a research test-bed for Casanova; the game features thousands of simultaneous entities, real-time 3D graphics with special effects, and even real-time multiplayer via LAN and Internet of up to 8 players.</w:t>
      </w:r>
      <w:bookmarkStart w:id="4" w:name="_Consistency_and_Automated"/>
      <w:bookmarkEnd w:id="4"/>
      <w:r w:rsidR="00394B0D" w:rsidRPr="005E640F">
        <w:t xml:space="preserve"> </w:t>
      </w:r>
      <w:r w:rsidR="0078711D">
        <w:t xml:space="preserve">The game </w:t>
      </w:r>
      <w:r w:rsidR="00BD5A73">
        <w:t>clearly shows the feasibility of Casanova when used on a larger scale</w:t>
      </w:r>
      <w:r w:rsidR="00B148F4">
        <w:t>.</w:t>
      </w:r>
    </w:p>
    <w:p w14:paraId="5417011F" w14:textId="2334568C" w:rsidR="00EA2C11" w:rsidRPr="005E640F" w:rsidRDefault="00EA2C11" w:rsidP="008D4FAB">
      <w:r w:rsidRPr="005E640F">
        <w:t>The state of the game contains a list of planets and a list of fleets. Fleets are culled from the state when they reach their destination and finish fighting. Similarly to the Game of Life, we use a variable to inhibit the application of some rules (those that implement the battles) so that they do n</w:t>
      </w:r>
      <w:r w:rsidR="0078711D">
        <w:t>ot change the state too quickly. The world also contains two sprite layers: one for planets and fleets, another for the numbers that indicate the strength of each unit. The world also contains the currently selected planet as indicated by the user with a mouse click.</w:t>
      </w:r>
    </w:p>
    <w:p w14:paraId="42F9EEF2" w14:textId="75433FEF" w:rsidR="00084B9C" w:rsidRDefault="00084B9C" w:rsidP="00084B9C">
      <w:pPr>
        <w:pStyle w:val="Codice"/>
        <w:rPr>
          <w:lang w:eastAsia="it-IT"/>
        </w:rPr>
      </w:pPr>
      <w:proofErr w:type="gramStart"/>
      <w:r>
        <w:rPr>
          <w:color w:val="0000FF"/>
          <w:lang w:eastAsia="it-IT"/>
        </w:rPr>
        <w:t>type</w:t>
      </w:r>
      <w:proofErr w:type="gramEnd"/>
      <w:r>
        <w:rPr>
          <w:lang w:eastAsia="it-IT"/>
        </w:rPr>
        <w:t xml:space="preserve"> </w:t>
      </w:r>
      <w:r w:rsidR="0078711D">
        <w:rPr>
          <w:lang w:eastAsia="it-IT"/>
        </w:rPr>
        <w:t>World</w:t>
      </w:r>
      <w:r>
        <w:rPr>
          <w:lang w:eastAsia="it-IT"/>
        </w:rPr>
        <w:t xml:space="preserve"> = {</w:t>
      </w:r>
    </w:p>
    <w:p w14:paraId="09509C73" w14:textId="77777777" w:rsidR="00084B9C" w:rsidRDefault="00084B9C" w:rsidP="00084B9C">
      <w:pPr>
        <w:pStyle w:val="Codice"/>
        <w:rPr>
          <w:lang w:eastAsia="it-IT"/>
        </w:rPr>
      </w:pPr>
      <w:r>
        <w:rPr>
          <w:lang w:eastAsia="it-IT"/>
        </w:rPr>
        <w:t xml:space="preserve">  Sprites         : </w:t>
      </w:r>
      <w:proofErr w:type="spellStart"/>
      <w:r>
        <w:rPr>
          <w:lang w:eastAsia="it-IT"/>
        </w:rPr>
        <w:t>SpriteLayer</w:t>
      </w:r>
      <w:proofErr w:type="spellEnd"/>
    </w:p>
    <w:p w14:paraId="748E95C8" w14:textId="77777777" w:rsidR="00084B9C" w:rsidRDefault="00084B9C" w:rsidP="00084B9C">
      <w:pPr>
        <w:pStyle w:val="Codice"/>
        <w:rPr>
          <w:lang w:eastAsia="it-IT"/>
        </w:rPr>
      </w:pPr>
      <w:r>
        <w:rPr>
          <w:lang w:eastAsia="it-IT"/>
        </w:rPr>
        <w:t xml:space="preserve">  UI              : </w:t>
      </w:r>
      <w:proofErr w:type="spellStart"/>
      <w:r>
        <w:rPr>
          <w:lang w:eastAsia="it-IT"/>
        </w:rPr>
        <w:t>SpriteLayer</w:t>
      </w:r>
      <w:proofErr w:type="spellEnd"/>
    </w:p>
    <w:p w14:paraId="1D1507BA" w14:textId="77777777" w:rsidR="00084B9C" w:rsidRDefault="00084B9C" w:rsidP="00084B9C">
      <w:pPr>
        <w:pStyle w:val="Codice"/>
        <w:rPr>
          <w:lang w:eastAsia="it-IT"/>
        </w:rPr>
      </w:pPr>
      <w:r>
        <w:rPr>
          <w:lang w:eastAsia="it-IT"/>
        </w:rPr>
        <w:t xml:space="preserve">  Planets         : list&lt;Planet&gt;</w:t>
      </w:r>
    </w:p>
    <w:p w14:paraId="4AD63DF7" w14:textId="77777777" w:rsidR="00084B9C" w:rsidRDefault="00084B9C" w:rsidP="00084B9C">
      <w:pPr>
        <w:pStyle w:val="Codice"/>
        <w:rPr>
          <w:lang w:eastAsia="it-IT"/>
        </w:rPr>
      </w:pPr>
      <w:r>
        <w:rPr>
          <w:lang w:eastAsia="it-IT"/>
        </w:rPr>
        <w:t xml:space="preserve">  Fleets          : </w:t>
      </w:r>
      <w:proofErr w:type="spellStart"/>
      <w:r>
        <w:rPr>
          <w:lang w:eastAsia="it-IT"/>
        </w:rPr>
        <w:t>var</w:t>
      </w:r>
      <w:proofErr w:type="spellEnd"/>
      <w:r>
        <w:rPr>
          <w:lang w:eastAsia="it-IT"/>
        </w:rPr>
        <w:t>&lt;list&lt;Fleet&gt;&gt;</w:t>
      </w:r>
    </w:p>
    <w:p w14:paraId="18140CF1" w14:textId="77777777" w:rsidR="00084B9C" w:rsidRDefault="00084B9C" w:rsidP="00084B9C">
      <w:pPr>
        <w:pStyle w:val="Codice"/>
        <w:rPr>
          <w:lang w:eastAsia="it-IT"/>
        </w:rPr>
      </w:pPr>
      <w:r>
        <w:rPr>
          <w:lang w:eastAsia="it-IT"/>
        </w:rPr>
        <w:t xml:space="preserve">  </w:t>
      </w:r>
      <w:proofErr w:type="spellStart"/>
      <w:r>
        <w:rPr>
          <w:lang w:eastAsia="it-IT"/>
        </w:rPr>
        <w:t>TickBattles</w:t>
      </w:r>
      <w:proofErr w:type="spellEnd"/>
      <w:r>
        <w:rPr>
          <w:lang w:eastAsia="it-IT"/>
        </w:rPr>
        <w:t xml:space="preserve">     : </w:t>
      </w:r>
      <w:proofErr w:type="spellStart"/>
      <w:r>
        <w:rPr>
          <w:lang w:eastAsia="it-IT"/>
        </w:rPr>
        <w:t>var</w:t>
      </w:r>
      <w:proofErr w:type="spellEnd"/>
      <w:r>
        <w:rPr>
          <w:lang w:eastAsia="it-IT"/>
        </w:rPr>
        <w:t>&lt;</w:t>
      </w:r>
      <w:proofErr w:type="spellStart"/>
      <w:r>
        <w:rPr>
          <w:lang w:eastAsia="it-IT"/>
        </w:rPr>
        <w:t>bool</w:t>
      </w:r>
      <w:proofErr w:type="spellEnd"/>
      <w:r>
        <w:rPr>
          <w:lang w:eastAsia="it-IT"/>
        </w:rPr>
        <w:t>&gt;</w:t>
      </w:r>
    </w:p>
    <w:p w14:paraId="544135B8" w14:textId="77777777" w:rsidR="00084B9C" w:rsidRDefault="00084B9C" w:rsidP="00084B9C">
      <w:pPr>
        <w:pStyle w:val="Codice"/>
        <w:rPr>
          <w:lang w:eastAsia="it-IT"/>
        </w:rPr>
      </w:pPr>
      <w:r>
        <w:rPr>
          <w:lang w:eastAsia="it-IT"/>
        </w:rPr>
        <w:t xml:space="preserve">  </w:t>
      </w:r>
      <w:proofErr w:type="spellStart"/>
      <w:r>
        <w:rPr>
          <w:lang w:eastAsia="it-IT"/>
        </w:rPr>
        <w:t>SourcePlanet</w:t>
      </w:r>
      <w:proofErr w:type="spellEnd"/>
      <w:r>
        <w:rPr>
          <w:lang w:eastAsia="it-IT"/>
        </w:rPr>
        <w:t xml:space="preserve">    : </w:t>
      </w:r>
      <w:proofErr w:type="spellStart"/>
      <w:r>
        <w:rPr>
          <w:lang w:eastAsia="it-IT"/>
        </w:rPr>
        <w:t>var</w:t>
      </w:r>
      <w:proofErr w:type="spellEnd"/>
      <w:r>
        <w:rPr>
          <w:lang w:eastAsia="it-IT"/>
        </w:rPr>
        <w:t>&lt;Option&lt;ref&lt;Planet&gt;&gt;</w:t>
      </w:r>
      <w:proofErr w:type="gramStart"/>
      <w:r>
        <w:rPr>
          <w:lang w:eastAsia="it-IT"/>
        </w:rPr>
        <w:t>&gt; }</w:t>
      </w:r>
      <w:proofErr w:type="gramEnd"/>
    </w:p>
    <w:p w14:paraId="6FE97937" w14:textId="3C1F1438" w:rsidR="00084B9C" w:rsidRDefault="00922694" w:rsidP="00084B9C">
      <w:pPr>
        <w:pStyle w:val="Codice"/>
        <w:rPr>
          <w:lang w:eastAsia="it-IT"/>
        </w:rPr>
      </w:pPr>
      <w:proofErr w:type="gramStart"/>
      <w:r>
        <w:rPr>
          <w:color w:val="0000FF"/>
          <w:lang w:eastAsia="it-IT"/>
        </w:rPr>
        <w:t>rule</w:t>
      </w:r>
      <w:proofErr w:type="gramEnd"/>
      <w:r w:rsidR="00084B9C">
        <w:rPr>
          <w:lang w:eastAsia="it-IT"/>
        </w:rPr>
        <w:t xml:space="preserve"> Fleets(</w:t>
      </w:r>
      <w:proofErr w:type="spellStart"/>
      <w:r w:rsidR="00084B9C">
        <w:rPr>
          <w:lang w:eastAsia="it-IT"/>
        </w:rPr>
        <w:t>world,dt</w:t>
      </w:r>
      <w:proofErr w:type="spellEnd"/>
      <w:r w:rsidR="00084B9C">
        <w:rPr>
          <w:lang w:eastAsia="it-IT"/>
        </w:rPr>
        <w:t xml:space="preserve">) = </w:t>
      </w:r>
    </w:p>
    <w:p w14:paraId="4E600DB0" w14:textId="18D02FD9" w:rsidR="00084B9C" w:rsidRDefault="00084B9C" w:rsidP="00084B9C">
      <w:pPr>
        <w:pStyle w:val="Codice"/>
        <w:rPr>
          <w:lang w:eastAsia="it-IT"/>
        </w:rPr>
      </w:pPr>
      <w:r>
        <w:rPr>
          <w:lang w:eastAsia="it-IT"/>
        </w:rPr>
        <w:t xml:space="preserve">  [</w:t>
      </w:r>
      <w:proofErr w:type="gramStart"/>
      <w:r>
        <w:rPr>
          <w:lang w:eastAsia="it-IT"/>
        </w:rPr>
        <w:t>f</w:t>
      </w:r>
      <w:proofErr w:type="gramEnd"/>
      <w:r>
        <w:rPr>
          <w:lang w:eastAsia="it-IT"/>
        </w:rPr>
        <w:t xml:space="preserve"> | f &lt;- </w:t>
      </w:r>
      <w:proofErr w:type="spellStart"/>
      <w:r>
        <w:rPr>
          <w:lang w:eastAsia="it-IT"/>
        </w:rPr>
        <w:t>self.Fleets</w:t>
      </w:r>
      <w:proofErr w:type="spellEnd"/>
      <w:r>
        <w:rPr>
          <w:lang w:eastAsia="it-IT"/>
        </w:rPr>
        <w:t xml:space="preserve"> &amp;&amp; </w:t>
      </w:r>
      <w:proofErr w:type="spellStart"/>
      <w:r>
        <w:rPr>
          <w:lang w:eastAsia="it-IT"/>
        </w:rPr>
        <w:t>f.Alive</w:t>
      </w:r>
      <w:proofErr w:type="spellEnd"/>
      <w:r>
        <w:rPr>
          <w:lang w:eastAsia="it-IT"/>
        </w:rPr>
        <w:t xml:space="preserve"> &amp;&amp; (not(</w:t>
      </w:r>
      <w:proofErr w:type="spellStart"/>
      <w:r>
        <w:rPr>
          <w:lang w:eastAsia="it-IT"/>
        </w:rPr>
        <w:t>f.Arrived</w:t>
      </w:r>
      <w:proofErr w:type="spellEnd"/>
      <w:r>
        <w:rPr>
          <w:lang w:eastAsia="it-IT"/>
        </w:rPr>
        <w:t xml:space="preserve">) || </w:t>
      </w:r>
      <w:proofErr w:type="spellStart"/>
      <w:r>
        <w:rPr>
          <w:lang w:eastAsia="it-IT"/>
        </w:rPr>
        <w:t>f.Fighting</w:t>
      </w:r>
      <w:proofErr w:type="spellEnd"/>
      <w:r>
        <w:rPr>
          <w:lang w:eastAsia="it-IT"/>
        </w:rPr>
        <w:t>)]</w:t>
      </w:r>
    </w:p>
    <w:p w14:paraId="62F1C34F" w14:textId="3D46C9D4" w:rsidR="00EA2C11" w:rsidRDefault="00EA2C11" w:rsidP="008D4FAB">
      <w:r w:rsidRPr="005E640F">
        <w:t xml:space="preserve">A planet contains an owner, </w:t>
      </w:r>
      <w:r w:rsidR="00B01F71" w:rsidRPr="005E640F">
        <w:t xml:space="preserve">its position, </w:t>
      </w:r>
      <w:r w:rsidR="00353AB1" w:rsidRPr="005E640F">
        <w:t>the current number of armies</w:t>
      </w:r>
      <w:r w:rsidR="00B01F71" w:rsidRPr="005E640F">
        <w:t xml:space="preserve"> it hosts, the progress in building the next army, the production rate and the list of enemy fleets inbound to the planet. The owner of the planet and the current armies are modified according to the result of battle against the attacking fleets; when the planet armies are all destroyed, then the planet is owned by the own</w:t>
      </w:r>
      <w:r w:rsidR="001C2A2F">
        <w:t>er of the first attacking fleet. Friendly fleets add armies to the planet upon their arrival.</w:t>
      </w:r>
      <w:r w:rsidR="008C48B5">
        <w:t xml:space="preserve"> Notice how the number of armies is an integer with the custom </w:t>
      </w:r>
      <w:r w:rsidR="008C48B5" w:rsidRPr="008C48B5">
        <w:rPr>
          <w:rStyle w:val="CodiceInline"/>
        </w:rPr>
        <w:t>Ship</w:t>
      </w:r>
      <w:r w:rsidR="008C48B5">
        <w:t xml:space="preserve"> unit of measure. </w:t>
      </w:r>
    </w:p>
    <w:p w14:paraId="20FAA1C9" w14:textId="77777777" w:rsidR="00084B9C" w:rsidRDefault="00084B9C" w:rsidP="00084B9C">
      <w:pPr>
        <w:pStyle w:val="Codice"/>
        <w:rPr>
          <w:lang w:eastAsia="it-IT"/>
        </w:rPr>
      </w:pPr>
      <w:proofErr w:type="gramStart"/>
      <w:r>
        <w:rPr>
          <w:color w:val="0000FF"/>
          <w:lang w:eastAsia="it-IT"/>
        </w:rPr>
        <w:t>type</w:t>
      </w:r>
      <w:proofErr w:type="gramEnd"/>
      <w:r>
        <w:rPr>
          <w:lang w:eastAsia="it-IT"/>
        </w:rPr>
        <w:t xml:space="preserve"> Planet = {</w:t>
      </w:r>
    </w:p>
    <w:p w14:paraId="4A1D5903" w14:textId="77777777" w:rsidR="00084B9C" w:rsidRDefault="00084B9C" w:rsidP="00084B9C">
      <w:pPr>
        <w:pStyle w:val="Codice"/>
        <w:rPr>
          <w:lang w:eastAsia="it-IT"/>
        </w:rPr>
      </w:pPr>
      <w:r>
        <w:rPr>
          <w:lang w:eastAsia="it-IT"/>
        </w:rPr>
        <w:t xml:space="preserve">  Position          : vector2&lt;km&gt;</w:t>
      </w:r>
    </w:p>
    <w:p w14:paraId="62EC9C62" w14:textId="77777777" w:rsidR="00084B9C" w:rsidRDefault="00084B9C" w:rsidP="00084B9C">
      <w:pPr>
        <w:pStyle w:val="Codice"/>
        <w:rPr>
          <w:lang w:eastAsia="it-IT"/>
        </w:rPr>
      </w:pPr>
      <w:r>
        <w:rPr>
          <w:lang w:eastAsia="it-IT"/>
        </w:rPr>
        <w:t xml:space="preserve">  Owner             : Player</w:t>
      </w:r>
    </w:p>
    <w:p w14:paraId="498D4F44" w14:textId="77777777" w:rsidR="00084B9C" w:rsidRDefault="00084B9C" w:rsidP="00084B9C">
      <w:pPr>
        <w:pStyle w:val="Codice"/>
        <w:rPr>
          <w:lang w:eastAsia="it-IT"/>
        </w:rPr>
      </w:pPr>
      <w:r>
        <w:rPr>
          <w:lang w:eastAsia="it-IT"/>
        </w:rPr>
        <w:t xml:space="preserve">  Armies            : </w:t>
      </w:r>
      <w:proofErr w:type="spellStart"/>
      <w:r>
        <w:rPr>
          <w:lang w:eastAsia="it-IT"/>
        </w:rPr>
        <w:t>var</w:t>
      </w:r>
      <w:proofErr w:type="spellEnd"/>
      <w:r>
        <w:rPr>
          <w:lang w:eastAsia="it-IT"/>
        </w:rPr>
        <w:t>&lt;</w:t>
      </w:r>
      <w:proofErr w:type="spellStart"/>
      <w:r>
        <w:rPr>
          <w:lang w:eastAsia="it-IT"/>
        </w:rPr>
        <w:t>int</w:t>
      </w:r>
      <w:proofErr w:type="spellEnd"/>
      <w:r>
        <w:rPr>
          <w:lang w:eastAsia="it-IT"/>
        </w:rPr>
        <w:t>&lt;Ship&gt;&gt;</w:t>
      </w:r>
    </w:p>
    <w:p w14:paraId="4D26AD0F" w14:textId="77777777" w:rsidR="00084B9C" w:rsidRDefault="00084B9C" w:rsidP="00084B9C">
      <w:pPr>
        <w:pStyle w:val="Codice"/>
        <w:rPr>
          <w:lang w:eastAsia="it-IT"/>
        </w:rPr>
      </w:pPr>
      <w:r>
        <w:rPr>
          <w:lang w:eastAsia="it-IT"/>
        </w:rPr>
        <w:t xml:space="preserve">  </w:t>
      </w:r>
      <w:proofErr w:type="spellStart"/>
      <w:proofErr w:type="gramStart"/>
      <w:r>
        <w:rPr>
          <w:lang w:eastAsia="it-IT"/>
        </w:rPr>
        <w:t>FractionalArmies</w:t>
      </w:r>
      <w:proofErr w:type="spellEnd"/>
      <w:r>
        <w:rPr>
          <w:lang w:eastAsia="it-IT"/>
        </w:rPr>
        <w:t xml:space="preserve">  :</w:t>
      </w:r>
      <w:proofErr w:type="gramEnd"/>
      <w:r>
        <w:rPr>
          <w:lang w:eastAsia="it-IT"/>
        </w:rPr>
        <w:t xml:space="preserve"> float&lt;Ship&gt;</w:t>
      </w:r>
    </w:p>
    <w:p w14:paraId="5FC9EB9E" w14:textId="77777777" w:rsidR="00084B9C" w:rsidRDefault="00084B9C" w:rsidP="00084B9C">
      <w:pPr>
        <w:pStyle w:val="Codice"/>
        <w:rPr>
          <w:lang w:eastAsia="it-IT"/>
        </w:rPr>
      </w:pPr>
      <w:r>
        <w:rPr>
          <w:lang w:eastAsia="it-IT"/>
        </w:rPr>
        <w:t xml:space="preserve">  </w:t>
      </w:r>
      <w:proofErr w:type="spellStart"/>
      <w:r>
        <w:rPr>
          <w:lang w:eastAsia="it-IT"/>
        </w:rPr>
        <w:t>AttackingFleets</w:t>
      </w:r>
      <w:proofErr w:type="spellEnd"/>
      <w:r>
        <w:rPr>
          <w:lang w:eastAsia="it-IT"/>
        </w:rPr>
        <w:t xml:space="preserve">   : list&lt;ref&lt;Fleet&gt;&gt;</w:t>
      </w:r>
    </w:p>
    <w:p w14:paraId="6060FE10" w14:textId="77777777" w:rsidR="00084B9C" w:rsidRDefault="00084B9C" w:rsidP="00084B9C">
      <w:pPr>
        <w:pStyle w:val="Codice"/>
        <w:rPr>
          <w:lang w:eastAsia="it-IT"/>
        </w:rPr>
      </w:pPr>
      <w:r>
        <w:rPr>
          <w:lang w:eastAsia="it-IT"/>
        </w:rPr>
        <w:t xml:space="preserve">  </w:t>
      </w:r>
      <w:proofErr w:type="spellStart"/>
      <w:proofErr w:type="gramStart"/>
      <w:r>
        <w:rPr>
          <w:lang w:eastAsia="it-IT"/>
        </w:rPr>
        <w:t>ReinforcingFleets</w:t>
      </w:r>
      <w:proofErr w:type="spellEnd"/>
      <w:r>
        <w:rPr>
          <w:lang w:eastAsia="it-IT"/>
        </w:rPr>
        <w:t xml:space="preserve"> :</w:t>
      </w:r>
      <w:proofErr w:type="gramEnd"/>
      <w:r>
        <w:rPr>
          <w:lang w:eastAsia="it-IT"/>
        </w:rPr>
        <w:t xml:space="preserve"> list&lt;ref&lt;Fleet&gt;&gt;</w:t>
      </w:r>
    </w:p>
    <w:p w14:paraId="7FDEE4FF" w14:textId="2A532418" w:rsidR="00084B9C" w:rsidRDefault="00084B9C" w:rsidP="00084B9C">
      <w:pPr>
        <w:pStyle w:val="Codice"/>
        <w:rPr>
          <w:lang w:eastAsia="it-IT"/>
        </w:rPr>
      </w:pPr>
      <w:r>
        <w:rPr>
          <w:lang w:eastAsia="it-IT"/>
        </w:rPr>
        <w:t xml:space="preserve">  Production        : float&lt;Ship/s&gt;</w:t>
      </w:r>
    </w:p>
    <w:p w14:paraId="659AC1A8" w14:textId="77777777" w:rsidR="00084B9C" w:rsidRDefault="00084B9C" w:rsidP="00084B9C">
      <w:pPr>
        <w:pStyle w:val="Codice"/>
        <w:rPr>
          <w:lang w:eastAsia="it-IT"/>
        </w:rPr>
      </w:pPr>
      <w:r>
        <w:rPr>
          <w:lang w:eastAsia="it-IT"/>
        </w:rPr>
        <w:t xml:space="preserve">  Sprite            : </w:t>
      </w:r>
      <w:proofErr w:type="spellStart"/>
      <w:r>
        <w:rPr>
          <w:lang w:eastAsia="it-IT"/>
        </w:rPr>
        <w:t>DrawableSprite</w:t>
      </w:r>
      <w:proofErr w:type="spellEnd"/>
    </w:p>
    <w:p w14:paraId="7D042EBB" w14:textId="2481C0EF" w:rsidR="00084B9C" w:rsidRDefault="00084B9C" w:rsidP="00084B9C">
      <w:pPr>
        <w:pStyle w:val="Codice"/>
        <w:rPr>
          <w:lang w:eastAsia="it-IT"/>
        </w:rPr>
      </w:pPr>
      <w:r>
        <w:rPr>
          <w:lang w:eastAsia="it-IT"/>
        </w:rPr>
        <w:t xml:space="preserve">  </w:t>
      </w:r>
      <w:proofErr w:type="spellStart"/>
      <w:r>
        <w:rPr>
          <w:lang w:eastAsia="it-IT"/>
        </w:rPr>
        <w:t>ArmiesText</w:t>
      </w:r>
      <w:proofErr w:type="spellEnd"/>
      <w:r>
        <w:rPr>
          <w:lang w:eastAsia="it-IT"/>
        </w:rPr>
        <w:t xml:space="preserve">        : </w:t>
      </w:r>
      <w:proofErr w:type="spellStart"/>
      <w:proofErr w:type="gramStart"/>
      <w:r>
        <w:rPr>
          <w:lang w:eastAsia="it-IT"/>
        </w:rPr>
        <w:t>DrawableText</w:t>
      </w:r>
      <w:proofErr w:type="spellEnd"/>
      <w:r>
        <w:rPr>
          <w:lang w:eastAsia="it-IT"/>
        </w:rPr>
        <w:t xml:space="preserve"> }</w:t>
      </w:r>
      <w:proofErr w:type="gramEnd"/>
    </w:p>
    <w:p w14:paraId="25040346" w14:textId="2BD3AF1E" w:rsidR="00084B9C" w:rsidRDefault="00922694" w:rsidP="00084B9C">
      <w:pPr>
        <w:pStyle w:val="Codice"/>
        <w:rPr>
          <w:lang w:eastAsia="it-IT"/>
        </w:rPr>
      </w:pPr>
      <w:proofErr w:type="gramStart"/>
      <w:r>
        <w:rPr>
          <w:color w:val="0000FF"/>
          <w:lang w:eastAsia="it-IT"/>
        </w:rPr>
        <w:t>rule</w:t>
      </w:r>
      <w:proofErr w:type="gramEnd"/>
      <w:r w:rsidR="00084B9C">
        <w:rPr>
          <w:lang w:eastAsia="it-IT"/>
        </w:rPr>
        <w:t xml:space="preserve"> Owner(</w:t>
      </w:r>
      <w:proofErr w:type="spellStart"/>
      <w:r w:rsidR="00084B9C">
        <w:rPr>
          <w:lang w:eastAsia="it-IT"/>
        </w:rPr>
        <w:t>world,self,dt</w:t>
      </w:r>
      <w:proofErr w:type="spellEnd"/>
      <w:r w:rsidR="00084B9C">
        <w:rPr>
          <w:lang w:eastAsia="it-IT"/>
        </w:rPr>
        <w:t>) =</w:t>
      </w:r>
    </w:p>
    <w:p w14:paraId="25FE58D7" w14:textId="03876CEB" w:rsidR="00084B9C" w:rsidRDefault="00084B9C" w:rsidP="00084B9C">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w:t>
      </w:r>
      <w:proofErr w:type="spellStart"/>
      <w:r>
        <w:rPr>
          <w:lang w:eastAsia="it-IT"/>
        </w:rPr>
        <w:t>self.Armies</w:t>
      </w:r>
      <w:proofErr w:type="spellEnd"/>
      <w:r>
        <w:rPr>
          <w:lang w:eastAsia="it-IT"/>
        </w:rPr>
        <w:t xml:space="preserve"> &lt;= 0 &amp;&amp; </w:t>
      </w:r>
      <w:proofErr w:type="spellStart"/>
      <w:r>
        <w:rPr>
          <w:lang w:eastAsia="it-IT"/>
        </w:rPr>
        <w:t>self.AttackingFleets</w:t>
      </w:r>
      <w:proofErr w:type="spellEnd"/>
      <w:r w:rsidR="00834FC0">
        <w:rPr>
          <w:lang w:eastAsia="it-IT"/>
        </w:rPr>
        <w:t xml:space="preserve"> &lt;&gt; []</w:t>
      </w:r>
      <w:r>
        <w:rPr>
          <w:lang w:eastAsia="it-IT"/>
        </w:rPr>
        <w:t xml:space="preserve"> </w:t>
      </w:r>
      <w:r>
        <w:rPr>
          <w:color w:val="0000FF"/>
          <w:lang w:eastAsia="it-IT"/>
        </w:rPr>
        <w:t>then</w:t>
      </w:r>
      <w:r>
        <w:rPr>
          <w:lang w:eastAsia="it-IT"/>
        </w:rPr>
        <w:t xml:space="preserve"> </w:t>
      </w:r>
      <w:proofErr w:type="spellStart"/>
      <w:r>
        <w:rPr>
          <w:lang w:eastAsia="it-IT"/>
        </w:rPr>
        <w:t>self.AttackingFleets</w:t>
      </w:r>
      <w:proofErr w:type="spellEnd"/>
      <w:r>
        <w:rPr>
          <w:lang w:eastAsia="it-IT"/>
        </w:rPr>
        <w:t>[0].Owner</w:t>
      </w:r>
    </w:p>
    <w:p w14:paraId="29A303BA" w14:textId="77777777" w:rsidR="00084B9C" w:rsidRDefault="00084B9C" w:rsidP="00084B9C">
      <w:pPr>
        <w:pStyle w:val="Codice"/>
        <w:rPr>
          <w:lang w:eastAsia="it-IT"/>
        </w:rPr>
      </w:pPr>
      <w:r>
        <w:rPr>
          <w:lang w:eastAsia="it-IT"/>
        </w:rPr>
        <w:lastRenderedPageBreak/>
        <w:t xml:space="preserve">    </w:t>
      </w:r>
      <w:proofErr w:type="gramStart"/>
      <w:r>
        <w:rPr>
          <w:color w:val="0000FF"/>
          <w:lang w:eastAsia="it-IT"/>
        </w:rPr>
        <w:t>else</w:t>
      </w:r>
      <w:proofErr w:type="gramEnd"/>
      <w:r>
        <w:rPr>
          <w:lang w:eastAsia="it-IT"/>
        </w:rPr>
        <w:t xml:space="preserve"> </w:t>
      </w:r>
      <w:proofErr w:type="spellStart"/>
      <w:r>
        <w:rPr>
          <w:lang w:eastAsia="it-IT"/>
        </w:rPr>
        <w:t>self.Owner</w:t>
      </w:r>
      <w:proofErr w:type="spellEnd"/>
    </w:p>
    <w:p w14:paraId="6DD2C551" w14:textId="43EAFA7B" w:rsidR="00084B9C" w:rsidRDefault="00922694" w:rsidP="00084B9C">
      <w:pPr>
        <w:pStyle w:val="Codice"/>
        <w:rPr>
          <w:lang w:eastAsia="it-IT"/>
        </w:rPr>
      </w:pPr>
      <w:proofErr w:type="gramStart"/>
      <w:r>
        <w:rPr>
          <w:color w:val="0000FF"/>
          <w:lang w:eastAsia="it-IT"/>
        </w:rPr>
        <w:t>rule</w:t>
      </w:r>
      <w:proofErr w:type="gramEnd"/>
      <w:r w:rsidR="00084B9C">
        <w:rPr>
          <w:lang w:eastAsia="it-IT"/>
        </w:rPr>
        <w:t xml:space="preserve"> Armies(</w:t>
      </w:r>
      <w:proofErr w:type="spellStart"/>
      <w:r w:rsidR="00084B9C">
        <w:rPr>
          <w:lang w:eastAsia="it-IT"/>
        </w:rPr>
        <w:t>world,self,dt</w:t>
      </w:r>
      <w:proofErr w:type="spellEnd"/>
      <w:r w:rsidR="00084B9C">
        <w:rPr>
          <w:lang w:eastAsia="it-IT"/>
        </w:rPr>
        <w:t>) =</w:t>
      </w:r>
    </w:p>
    <w:p w14:paraId="49E8B0F5" w14:textId="77777777" w:rsidR="00084B9C" w:rsidRDefault="00084B9C" w:rsidP="00084B9C">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w:t>
      </w:r>
      <w:proofErr w:type="spellStart"/>
      <w:r>
        <w:rPr>
          <w:lang w:eastAsia="it-IT"/>
        </w:rPr>
        <w:t>self.Armies</w:t>
      </w:r>
      <w:proofErr w:type="spellEnd"/>
      <w:r>
        <w:rPr>
          <w:lang w:eastAsia="it-IT"/>
        </w:rPr>
        <w:t xml:space="preserve"> &lt;= 0 </w:t>
      </w:r>
      <w:r>
        <w:rPr>
          <w:color w:val="0000FF"/>
          <w:lang w:eastAsia="it-IT"/>
        </w:rPr>
        <w:t>then</w:t>
      </w:r>
    </w:p>
    <w:p w14:paraId="7ED97C7E" w14:textId="77777777" w:rsidR="00084B9C" w:rsidRDefault="00084B9C" w:rsidP="00084B9C">
      <w:pPr>
        <w:pStyle w:val="Codice"/>
        <w:rPr>
          <w:lang w:eastAsia="it-IT"/>
        </w:rPr>
      </w:pPr>
      <w:r>
        <w:rPr>
          <w:lang w:eastAsia="it-IT"/>
        </w:rPr>
        <w:t xml:space="preserve">    </w:t>
      </w:r>
      <w:proofErr w:type="gramStart"/>
      <w:r>
        <w:rPr>
          <w:lang w:eastAsia="it-IT"/>
        </w:rPr>
        <w:t>sum</w:t>
      </w:r>
      <w:proofErr w:type="gramEnd"/>
      <w:r>
        <w:rPr>
          <w:lang w:eastAsia="it-IT"/>
        </w:rPr>
        <w:t xml:space="preserve"> [</w:t>
      </w:r>
      <w:proofErr w:type="spellStart"/>
      <w:r>
        <w:rPr>
          <w:lang w:eastAsia="it-IT"/>
        </w:rPr>
        <w:t>a.Armies</w:t>
      </w:r>
      <w:proofErr w:type="spellEnd"/>
      <w:r>
        <w:rPr>
          <w:lang w:eastAsia="it-IT"/>
        </w:rPr>
        <w:t xml:space="preserve"> | a &lt;- </w:t>
      </w:r>
      <w:proofErr w:type="spellStart"/>
      <w:r>
        <w:rPr>
          <w:lang w:eastAsia="it-IT"/>
        </w:rPr>
        <w:t>self.AttackingFleets</w:t>
      </w:r>
      <w:proofErr w:type="spellEnd"/>
      <w:r>
        <w:rPr>
          <w:lang w:eastAsia="it-IT"/>
        </w:rPr>
        <w:t xml:space="preserve"> &amp;&amp; </w:t>
      </w:r>
      <w:proofErr w:type="spellStart"/>
      <w:r>
        <w:rPr>
          <w:lang w:eastAsia="it-IT"/>
        </w:rPr>
        <w:t>a.Owner</w:t>
      </w:r>
      <w:proofErr w:type="spellEnd"/>
      <w:r>
        <w:rPr>
          <w:lang w:eastAsia="it-IT"/>
        </w:rPr>
        <w:t xml:space="preserve"> = </w:t>
      </w:r>
      <w:proofErr w:type="spellStart"/>
      <w:r>
        <w:rPr>
          <w:lang w:eastAsia="it-IT"/>
        </w:rPr>
        <w:t>self.AtackingFleets</w:t>
      </w:r>
      <w:proofErr w:type="spellEnd"/>
      <w:r>
        <w:rPr>
          <w:lang w:eastAsia="it-IT"/>
        </w:rPr>
        <w:t>[0].Owner]</w:t>
      </w:r>
    </w:p>
    <w:p w14:paraId="7889F7A3" w14:textId="77777777" w:rsidR="00084B9C" w:rsidRDefault="00084B9C" w:rsidP="00084B9C">
      <w:pPr>
        <w:pStyle w:val="Codice"/>
        <w:rPr>
          <w:lang w:eastAsia="it-IT"/>
        </w:rPr>
      </w:pPr>
      <w:r>
        <w:rPr>
          <w:lang w:eastAsia="it-IT"/>
        </w:rPr>
        <w:t xml:space="preserve">  </w:t>
      </w:r>
      <w:proofErr w:type="gramStart"/>
      <w:r>
        <w:rPr>
          <w:color w:val="0000FF"/>
          <w:lang w:eastAsia="it-IT"/>
        </w:rPr>
        <w:t>else</w:t>
      </w:r>
      <w:proofErr w:type="gramEnd"/>
    </w:p>
    <w:p w14:paraId="794F7B82" w14:textId="1B8A9E6C" w:rsidR="00084B9C" w:rsidRDefault="00084B9C" w:rsidP="00084B9C">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damages = </w:t>
      </w:r>
      <w:r>
        <w:rPr>
          <w:color w:val="0000FF"/>
          <w:lang w:eastAsia="it-IT"/>
        </w:rPr>
        <w:t>if</w:t>
      </w:r>
      <w:r>
        <w:rPr>
          <w:lang w:eastAsia="it-IT"/>
        </w:rPr>
        <w:t xml:space="preserve"> </w:t>
      </w:r>
      <w:proofErr w:type="spellStart"/>
      <w:r>
        <w:rPr>
          <w:lang w:eastAsia="it-IT"/>
        </w:rPr>
        <w:t>state.TickBattles</w:t>
      </w:r>
      <w:proofErr w:type="spellEnd"/>
      <w:r>
        <w:rPr>
          <w:lang w:eastAsia="it-IT"/>
        </w:rPr>
        <w:t xml:space="preserve"> </w:t>
      </w:r>
      <w:r>
        <w:rPr>
          <w:color w:val="0000FF"/>
          <w:lang w:eastAsia="it-IT"/>
        </w:rPr>
        <w:t>then</w:t>
      </w:r>
      <w:r w:rsidR="00834FC0">
        <w:rPr>
          <w:lang w:eastAsia="it-IT"/>
        </w:rPr>
        <w:t xml:space="preserve"> </w:t>
      </w:r>
      <w:r>
        <w:rPr>
          <w:lang w:eastAsia="it-IT"/>
        </w:rPr>
        <w:t xml:space="preserve">sum[random(1,3) | f &lt;- </w:t>
      </w:r>
      <w:proofErr w:type="spellStart"/>
      <w:r>
        <w:rPr>
          <w:lang w:eastAsia="it-IT"/>
        </w:rPr>
        <w:t>self.AttackingFleets</w:t>
      </w:r>
      <w:proofErr w:type="spellEnd"/>
      <w:r>
        <w:rPr>
          <w:lang w:eastAsia="it-IT"/>
        </w:rPr>
        <w:t>]</w:t>
      </w:r>
    </w:p>
    <w:p w14:paraId="7890E4A8" w14:textId="12F65BD4" w:rsidR="00084B9C" w:rsidRDefault="00834FC0" w:rsidP="00084B9C">
      <w:pPr>
        <w:pStyle w:val="Codice"/>
        <w:rPr>
          <w:lang w:eastAsia="it-IT"/>
        </w:rPr>
      </w:pPr>
      <w:r>
        <w:rPr>
          <w:lang w:eastAsia="it-IT"/>
        </w:rPr>
        <w:t xml:space="preserve">                  </w:t>
      </w:r>
      <w:proofErr w:type="gramStart"/>
      <w:r w:rsidR="00084B9C">
        <w:rPr>
          <w:color w:val="0000FF"/>
          <w:lang w:eastAsia="it-IT"/>
        </w:rPr>
        <w:t>else</w:t>
      </w:r>
      <w:proofErr w:type="gramEnd"/>
      <w:r>
        <w:rPr>
          <w:lang w:eastAsia="it-IT"/>
        </w:rPr>
        <w:t xml:space="preserve"> </w:t>
      </w:r>
      <w:r w:rsidR="00084B9C">
        <w:rPr>
          <w:lang w:eastAsia="it-IT"/>
        </w:rPr>
        <w:t>0.0&lt;Fleet/s&gt;</w:t>
      </w:r>
    </w:p>
    <w:p w14:paraId="69A0F0E6" w14:textId="77777777" w:rsidR="00084B9C" w:rsidRDefault="00084B9C" w:rsidP="00084B9C">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reinforcements = sum[</w:t>
      </w:r>
      <w:proofErr w:type="spellStart"/>
      <w:r>
        <w:rPr>
          <w:lang w:eastAsia="it-IT"/>
        </w:rPr>
        <w:t>f.Armies</w:t>
      </w:r>
      <w:proofErr w:type="spellEnd"/>
      <w:r>
        <w:rPr>
          <w:lang w:eastAsia="it-IT"/>
        </w:rPr>
        <w:t xml:space="preserve"> | f &lt;- </w:t>
      </w:r>
      <w:proofErr w:type="spellStart"/>
      <w:r>
        <w:rPr>
          <w:lang w:eastAsia="it-IT"/>
        </w:rPr>
        <w:t>self.ReinforcingFleets</w:t>
      </w:r>
      <w:proofErr w:type="spellEnd"/>
      <w:r>
        <w:rPr>
          <w:lang w:eastAsia="it-IT"/>
        </w:rPr>
        <w:t>]</w:t>
      </w:r>
    </w:p>
    <w:p w14:paraId="5E4688BC" w14:textId="77777777" w:rsidR="00084B9C" w:rsidRDefault="00084B9C" w:rsidP="00084B9C">
      <w:pPr>
        <w:pStyle w:val="Codice"/>
        <w:rPr>
          <w:lang w:eastAsia="it-IT"/>
        </w:rPr>
      </w:pPr>
      <w:r>
        <w:rPr>
          <w:lang w:eastAsia="it-IT"/>
        </w:rPr>
        <w:t xml:space="preserve">    </w:t>
      </w:r>
      <w:proofErr w:type="spellStart"/>
      <w:r>
        <w:rPr>
          <w:lang w:eastAsia="it-IT"/>
        </w:rPr>
        <w:t>self.Armies</w:t>
      </w:r>
      <w:proofErr w:type="spellEnd"/>
      <w:r>
        <w:rPr>
          <w:lang w:eastAsia="it-IT"/>
        </w:rPr>
        <w:t xml:space="preserve"> + </w:t>
      </w:r>
      <w:proofErr w:type="spellStart"/>
      <w:proofErr w:type="gramStart"/>
      <w:r>
        <w:rPr>
          <w:lang w:eastAsia="it-IT"/>
        </w:rPr>
        <w:t>int</w:t>
      </w:r>
      <w:proofErr w:type="spellEnd"/>
      <w:r>
        <w:rPr>
          <w:lang w:eastAsia="it-IT"/>
        </w:rPr>
        <w:t>(</w:t>
      </w:r>
      <w:proofErr w:type="spellStart"/>
      <w:proofErr w:type="gramEnd"/>
      <w:r>
        <w:rPr>
          <w:lang w:eastAsia="it-IT"/>
        </w:rPr>
        <w:t>self.FractionalArmies</w:t>
      </w:r>
      <w:proofErr w:type="spellEnd"/>
      <w:r>
        <w:rPr>
          <w:lang w:eastAsia="it-IT"/>
        </w:rPr>
        <w:t>) - damages + reinforcements</w:t>
      </w:r>
    </w:p>
    <w:p w14:paraId="52F884B0" w14:textId="6F8049DD" w:rsidR="00084B9C" w:rsidRDefault="00922694" w:rsidP="00084B9C">
      <w:pPr>
        <w:pStyle w:val="Codice"/>
        <w:rPr>
          <w:lang w:eastAsia="it-IT"/>
        </w:rPr>
      </w:pPr>
      <w:proofErr w:type="gramStart"/>
      <w:r>
        <w:rPr>
          <w:color w:val="0000FF"/>
          <w:lang w:eastAsia="it-IT"/>
        </w:rPr>
        <w:t>rule</w:t>
      </w:r>
      <w:proofErr w:type="gramEnd"/>
      <w:r w:rsidR="00084B9C">
        <w:rPr>
          <w:lang w:eastAsia="it-IT"/>
        </w:rPr>
        <w:t xml:space="preserve"> </w:t>
      </w:r>
      <w:proofErr w:type="spellStart"/>
      <w:r w:rsidR="00084B9C">
        <w:rPr>
          <w:lang w:eastAsia="it-IT"/>
        </w:rPr>
        <w:t>FractionalArmies</w:t>
      </w:r>
      <w:proofErr w:type="spellEnd"/>
      <w:r w:rsidR="00084B9C">
        <w:rPr>
          <w:lang w:eastAsia="it-IT"/>
        </w:rPr>
        <w:t>(</w:t>
      </w:r>
      <w:proofErr w:type="spellStart"/>
      <w:r w:rsidR="00084B9C">
        <w:rPr>
          <w:lang w:eastAsia="it-IT"/>
        </w:rPr>
        <w:t>world,self,dt</w:t>
      </w:r>
      <w:proofErr w:type="spellEnd"/>
      <w:r w:rsidR="00084B9C">
        <w:rPr>
          <w:lang w:eastAsia="it-IT"/>
        </w:rPr>
        <w:t>) =</w:t>
      </w:r>
    </w:p>
    <w:p w14:paraId="23073F76" w14:textId="77777777" w:rsidR="00084B9C" w:rsidRDefault="00084B9C" w:rsidP="00084B9C">
      <w:pPr>
        <w:pStyle w:val="Codice"/>
        <w:rPr>
          <w:lang w:eastAsia="it-IT"/>
        </w:rPr>
      </w:pPr>
      <w:r>
        <w:rPr>
          <w:lang w:eastAsia="it-IT"/>
        </w:rPr>
        <w:t xml:space="preserve">  </w:t>
      </w:r>
      <w:proofErr w:type="spellStart"/>
      <w:r>
        <w:rPr>
          <w:lang w:eastAsia="it-IT"/>
        </w:rPr>
        <w:t>self.FractionalArmies</w:t>
      </w:r>
      <w:proofErr w:type="spellEnd"/>
      <w:r>
        <w:rPr>
          <w:lang w:eastAsia="it-IT"/>
        </w:rPr>
        <w:t xml:space="preserve"> + (</w:t>
      </w:r>
      <w:proofErr w:type="spellStart"/>
      <w:r>
        <w:rPr>
          <w:lang w:eastAsia="it-IT"/>
        </w:rPr>
        <w:t>dt</w:t>
      </w:r>
      <w:proofErr w:type="spellEnd"/>
      <w:r>
        <w:rPr>
          <w:lang w:eastAsia="it-IT"/>
        </w:rPr>
        <w:t xml:space="preserve"> * </w:t>
      </w:r>
      <w:proofErr w:type="spellStart"/>
      <w:r>
        <w:rPr>
          <w:lang w:eastAsia="it-IT"/>
        </w:rPr>
        <w:t>self.Production</w:t>
      </w:r>
      <w:proofErr w:type="spellEnd"/>
      <w:r>
        <w:rPr>
          <w:lang w:eastAsia="it-IT"/>
        </w:rPr>
        <w:t xml:space="preserve">) - </w:t>
      </w:r>
      <w:proofErr w:type="gramStart"/>
      <w:r>
        <w:rPr>
          <w:lang w:eastAsia="it-IT"/>
        </w:rPr>
        <w:t>floor(</w:t>
      </w:r>
      <w:proofErr w:type="spellStart"/>
      <w:proofErr w:type="gramEnd"/>
      <w:r>
        <w:rPr>
          <w:lang w:eastAsia="it-IT"/>
        </w:rPr>
        <w:t>self.FractionalArmies</w:t>
      </w:r>
      <w:proofErr w:type="spellEnd"/>
      <w:r>
        <w:rPr>
          <w:lang w:eastAsia="it-IT"/>
        </w:rPr>
        <w:t>)</w:t>
      </w:r>
    </w:p>
    <w:p w14:paraId="36050A5C" w14:textId="0BB38701" w:rsidR="00F85125" w:rsidRDefault="00922694" w:rsidP="00084B9C">
      <w:pPr>
        <w:pStyle w:val="Codice"/>
        <w:rPr>
          <w:lang w:eastAsia="it-IT"/>
        </w:rPr>
      </w:pPr>
      <w:proofErr w:type="gramStart"/>
      <w:r>
        <w:rPr>
          <w:color w:val="0000FF"/>
          <w:lang w:eastAsia="it-IT"/>
        </w:rPr>
        <w:t>rule</w:t>
      </w:r>
      <w:proofErr w:type="gramEnd"/>
      <w:r w:rsidR="00084B9C">
        <w:rPr>
          <w:lang w:eastAsia="it-IT"/>
        </w:rPr>
        <w:t xml:space="preserve"> </w:t>
      </w:r>
      <w:proofErr w:type="spellStart"/>
      <w:r w:rsidR="00084B9C">
        <w:rPr>
          <w:lang w:eastAsia="it-IT"/>
        </w:rPr>
        <w:t>AttackingFleets</w:t>
      </w:r>
      <w:proofErr w:type="spellEnd"/>
      <w:r w:rsidR="00084B9C">
        <w:rPr>
          <w:lang w:eastAsia="it-IT"/>
        </w:rPr>
        <w:t>(</w:t>
      </w:r>
      <w:proofErr w:type="spellStart"/>
      <w:r w:rsidR="00084B9C">
        <w:rPr>
          <w:lang w:eastAsia="it-IT"/>
        </w:rPr>
        <w:t>world,self,dt</w:t>
      </w:r>
      <w:proofErr w:type="spellEnd"/>
      <w:r w:rsidR="00084B9C">
        <w:rPr>
          <w:lang w:eastAsia="it-IT"/>
        </w:rPr>
        <w:t xml:space="preserve">) = </w:t>
      </w:r>
    </w:p>
    <w:p w14:paraId="681A5E71" w14:textId="7E61631F" w:rsidR="00084B9C" w:rsidRDefault="00F85125" w:rsidP="00084B9C">
      <w:pPr>
        <w:pStyle w:val="Codice"/>
        <w:rPr>
          <w:lang w:eastAsia="it-IT"/>
        </w:rPr>
      </w:pPr>
      <w:r>
        <w:rPr>
          <w:lang w:eastAsia="it-IT"/>
        </w:rPr>
        <w:t xml:space="preserve">  </w:t>
      </w:r>
      <w:r w:rsidR="00084B9C">
        <w:rPr>
          <w:lang w:eastAsia="it-IT"/>
        </w:rPr>
        <w:t>[</w:t>
      </w:r>
      <w:proofErr w:type="gramStart"/>
      <w:r w:rsidR="00084B9C">
        <w:rPr>
          <w:lang w:eastAsia="it-IT"/>
        </w:rPr>
        <w:t>f :</w:t>
      </w:r>
      <w:proofErr w:type="gramEnd"/>
      <w:r w:rsidR="00084B9C">
        <w:rPr>
          <w:lang w:eastAsia="it-IT"/>
        </w:rPr>
        <w:t xml:space="preserve"> f &lt;- </w:t>
      </w:r>
      <w:proofErr w:type="spellStart"/>
      <w:r w:rsidR="00084B9C">
        <w:rPr>
          <w:lang w:eastAsia="it-IT"/>
        </w:rPr>
        <w:t>state.Fleets</w:t>
      </w:r>
      <w:proofErr w:type="spellEnd"/>
      <w:r w:rsidR="00084B9C">
        <w:rPr>
          <w:lang w:eastAsia="it-IT"/>
        </w:rPr>
        <w:t xml:space="preserve"> &amp;&amp; </w:t>
      </w:r>
      <w:proofErr w:type="spellStart"/>
      <w:r w:rsidR="00084B9C">
        <w:rPr>
          <w:lang w:eastAsia="it-IT"/>
        </w:rPr>
        <w:t>f.Target</w:t>
      </w:r>
      <w:proofErr w:type="spellEnd"/>
      <w:r w:rsidR="00084B9C">
        <w:rPr>
          <w:lang w:eastAsia="it-IT"/>
        </w:rPr>
        <w:t xml:space="preserve"> = self &amp;&amp; </w:t>
      </w:r>
      <w:proofErr w:type="spellStart"/>
      <w:r w:rsidR="00084B9C">
        <w:rPr>
          <w:lang w:eastAsia="it-IT"/>
        </w:rPr>
        <w:t>f.Owner</w:t>
      </w:r>
      <w:proofErr w:type="spellEnd"/>
      <w:r w:rsidR="00084B9C">
        <w:rPr>
          <w:lang w:eastAsia="it-IT"/>
        </w:rPr>
        <w:t xml:space="preserve"> &lt;&gt; </w:t>
      </w:r>
      <w:proofErr w:type="spellStart"/>
      <w:r w:rsidR="00084B9C">
        <w:rPr>
          <w:lang w:eastAsia="it-IT"/>
        </w:rPr>
        <w:t>self.Owner</w:t>
      </w:r>
      <w:proofErr w:type="spellEnd"/>
      <w:r w:rsidR="00084B9C">
        <w:rPr>
          <w:lang w:eastAsia="it-IT"/>
        </w:rPr>
        <w:t xml:space="preserve"> &amp;&amp; </w:t>
      </w:r>
      <w:proofErr w:type="spellStart"/>
      <w:r w:rsidR="00084B9C">
        <w:rPr>
          <w:lang w:eastAsia="it-IT"/>
        </w:rPr>
        <w:t>f.Arrived</w:t>
      </w:r>
      <w:proofErr w:type="spellEnd"/>
      <w:r w:rsidR="00084B9C">
        <w:rPr>
          <w:lang w:eastAsia="it-IT"/>
        </w:rPr>
        <w:t>]</w:t>
      </w:r>
    </w:p>
    <w:p w14:paraId="7924AA3F" w14:textId="4DBE9A79" w:rsidR="00F85125" w:rsidRDefault="00922694" w:rsidP="00084B9C">
      <w:pPr>
        <w:pStyle w:val="Codice"/>
        <w:rPr>
          <w:lang w:eastAsia="it-IT"/>
        </w:rPr>
      </w:pPr>
      <w:proofErr w:type="gramStart"/>
      <w:r>
        <w:rPr>
          <w:color w:val="0000FF"/>
          <w:lang w:eastAsia="it-IT"/>
        </w:rPr>
        <w:t>rule</w:t>
      </w:r>
      <w:proofErr w:type="gramEnd"/>
      <w:r w:rsidR="00084B9C">
        <w:rPr>
          <w:lang w:eastAsia="it-IT"/>
        </w:rPr>
        <w:t xml:space="preserve"> </w:t>
      </w:r>
      <w:proofErr w:type="spellStart"/>
      <w:r w:rsidR="00084B9C">
        <w:rPr>
          <w:lang w:eastAsia="it-IT"/>
        </w:rPr>
        <w:t>ReinforcingFleets</w:t>
      </w:r>
      <w:proofErr w:type="spellEnd"/>
      <w:r w:rsidR="00084B9C">
        <w:rPr>
          <w:lang w:eastAsia="it-IT"/>
        </w:rPr>
        <w:t>(</w:t>
      </w:r>
      <w:proofErr w:type="spellStart"/>
      <w:r w:rsidR="00084B9C">
        <w:rPr>
          <w:lang w:eastAsia="it-IT"/>
        </w:rPr>
        <w:t>world,self,dt</w:t>
      </w:r>
      <w:proofErr w:type="spellEnd"/>
      <w:r w:rsidR="00084B9C">
        <w:rPr>
          <w:lang w:eastAsia="it-IT"/>
        </w:rPr>
        <w:t xml:space="preserve">) = </w:t>
      </w:r>
    </w:p>
    <w:p w14:paraId="56A60751" w14:textId="4D7F3D22" w:rsidR="00084B9C" w:rsidRDefault="00F85125" w:rsidP="00084B9C">
      <w:pPr>
        <w:pStyle w:val="Codice"/>
        <w:rPr>
          <w:lang w:eastAsia="it-IT"/>
        </w:rPr>
      </w:pPr>
      <w:r>
        <w:rPr>
          <w:lang w:eastAsia="it-IT"/>
        </w:rPr>
        <w:t xml:space="preserve">  </w:t>
      </w:r>
      <w:r w:rsidR="00084B9C">
        <w:rPr>
          <w:lang w:eastAsia="it-IT"/>
        </w:rPr>
        <w:t>[</w:t>
      </w:r>
      <w:proofErr w:type="gramStart"/>
      <w:r w:rsidR="00084B9C">
        <w:rPr>
          <w:lang w:eastAsia="it-IT"/>
        </w:rPr>
        <w:t>f :</w:t>
      </w:r>
      <w:proofErr w:type="gramEnd"/>
      <w:r w:rsidR="00084B9C">
        <w:rPr>
          <w:lang w:eastAsia="it-IT"/>
        </w:rPr>
        <w:t xml:space="preserve"> f &lt;- </w:t>
      </w:r>
      <w:proofErr w:type="spellStart"/>
      <w:r w:rsidR="00084B9C">
        <w:rPr>
          <w:lang w:eastAsia="it-IT"/>
        </w:rPr>
        <w:t>state.Fleets</w:t>
      </w:r>
      <w:proofErr w:type="spellEnd"/>
      <w:r w:rsidR="00084B9C">
        <w:rPr>
          <w:lang w:eastAsia="it-IT"/>
        </w:rPr>
        <w:t xml:space="preserve"> &amp;&amp; </w:t>
      </w:r>
      <w:proofErr w:type="spellStart"/>
      <w:r w:rsidR="00084B9C">
        <w:rPr>
          <w:lang w:eastAsia="it-IT"/>
        </w:rPr>
        <w:t>f.Target</w:t>
      </w:r>
      <w:proofErr w:type="spellEnd"/>
      <w:r w:rsidR="00084B9C">
        <w:rPr>
          <w:lang w:eastAsia="it-IT"/>
        </w:rPr>
        <w:t xml:space="preserve"> = self &amp;&amp; </w:t>
      </w:r>
      <w:proofErr w:type="spellStart"/>
      <w:r w:rsidR="00084B9C">
        <w:rPr>
          <w:lang w:eastAsia="it-IT"/>
        </w:rPr>
        <w:t>f.Owner</w:t>
      </w:r>
      <w:proofErr w:type="spellEnd"/>
      <w:r w:rsidR="00084B9C">
        <w:rPr>
          <w:lang w:eastAsia="it-IT"/>
        </w:rPr>
        <w:t xml:space="preserve"> = </w:t>
      </w:r>
      <w:proofErr w:type="spellStart"/>
      <w:r w:rsidR="00084B9C">
        <w:rPr>
          <w:lang w:eastAsia="it-IT"/>
        </w:rPr>
        <w:t>self.Owner</w:t>
      </w:r>
      <w:proofErr w:type="spellEnd"/>
      <w:r w:rsidR="00084B9C">
        <w:rPr>
          <w:lang w:eastAsia="it-IT"/>
        </w:rPr>
        <w:t xml:space="preserve"> &amp;&amp; </w:t>
      </w:r>
      <w:proofErr w:type="spellStart"/>
      <w:r w:rsidR="00084B9C">
        <w:rPr>
          <w:lang w:eastAsia="it-IT"/>
        </w:rPr>
        <w:t>f.Arrived</w:t>
      </w:r>
      <w:proofErr w:type="spellEnd"/>
      <w:r w:rsidR="00084B9C">
        <w:rPr>
          <w:lang w:eastAsia="it-IT"/>
        </w:rPr>
        <w:t>]</w:t>
      </w:r>
    </w:p>
    <w:p w14:paraId="7D424A3E" w14:textId="35163E9F" w:rsidR="00084B9C" w:rsidRDefault="00922694" w:rsidP="00084B9C">
      <w:pPr>
        <w:pStyle w:val="Codice"/>
        <w:rPr>
          <w:lang w:eastAsia="it-IT"/>
        </w:rPr>
      </w:pPr>
      <w:proofErr w:type="gramStart"/>
      <w:r>
        <w:rPr>
          <w:color w:val="0000FF"/>
          <w:lang w:eastAsia="it-IT"/>
        </w:rPr>
        <w:t>rule</w:t>
      </w:r>
      <w:proofErr w:type="gramEnd"/>
      <w:r w:rsidR="00084B9C">
        <w:rPr>
          <w:lang w:eastAsia="it-IT"/>
        </w:rPr>
        <w:t xml:space="preserve"> </w:t>
      </w:r>
      <w:proofErr w:type="spellStart"/>
      <w:r w:rsidR="00084B9C">
        <w:rPr>
          <w:lang w:eastAsia="it-IT"/>
        </w:rPr>
        <w:t>ArmiesText.String</w:t>
      </w:r>
      <w:proofErr w:type="spellEnd"/>
      <w:r w:rsidR="00084B9C">
        <w:rPr>
          <w:lang w:eastAsia="it-IT"/>
        </w:rPr>
        <w:t>(</w:t>
      </w:r>
      <w:proofErr w:type="spellStart"/>
      <w:r w:rsidR="00084B9C">
        <w:rPr>
          <w:lang w:eastAsia="it-IT"/>
        </w:rPr>
        <w:t>world,self,dt</w:t>
      </w:r>
      <w:proofErr w:type="spellEnd"/>
      <w:r w:rsidR="00084B9C">
        <w:rPr>
          <w:lang w:eastAsia="it-IT"/>
        </w:rPr>
        <w:t xml:space="preserve">) = </w:t>
      </w:r>
      <w:proofErr w:type="spellStart"/>
      <w:r w:rsidR="00084B9C">
        <w:rPr>
          <w:lang w:eastAsia="it-IT"/>
        </w:rPr>
        <w:t>self.Armies.ToString</w:t>
      </w:r>
      <w:proofErr w:type="spellEnd"/>
      <w:r w:rsidR="00084B9C">
        <w:rPr>
          <w:lang w:eastAsia="it-IT"/>
        </w:rPr>
        <w:t>()</w:t>
      </w:r>
    </w:p>
    <w:p w14:paraId="422438E4" w14:textId="7B6BBDF8" w:rsidR="00B01F71" w:rsidRPr="005E640F" w:rsidRDefault="00B01F71" w:rsidP="008D4FAB">
      <w:r w:rsidRPr="005E640F">
        <w:t xml:space="preserve">Fleets contain a position, an owner, a velocity, a target, a number of armies and various indicators that determine the current state of the ship: whether it is fighting, </w:t>
      </w:r>
      <w:r w:rsidR="00EA5B7D" w:rsidRPr="005E640F">
        <w:t>traveling and still alive. The ship updates its position according to its velocity and its armies according to battle:</w:t>
      </w:r>
    </w:p>
    <w:p w14:paraId="5472B468" w14:textId="77777777" w:rsidR="00D57D18" w:rsidRDefault="00D57D18" w:rsidP="00D57D18">
      <w:pPr>
        <w:pStyle w:val="Codice"/>
        <w:rPr>
          <w:lang w:eastAsia="it-IT"/>
        </w:rPr>
      </w:pPr>
      <w:proofErr w:type="gramStart"/>
      <w:r>
        <w:rPr>
          <w:color w:val="0000FF"/>
          <w:lang w:eastAsia="it-IT"/>
        </w:rPr>
        <w:t>type</w:t>
      </w:r>
      <w:proofErr w:type="gramEnd"/>
      <w:r>
        <w:rPr>
          <w:lang w:eastAsia="it-IT"/>
        </w:rPr>
        <w:t xml:space="preserve"> Fleet = {</w:t>
      </w:r>
    </w:p>
    <w:p w14:paraId="4F7FE946" w14:textId="77777777" w:rsidR="00D57D18" w:rsidRDefault="00D57D18" w:rsidP="00D57D18">
      <w:pPr>
        <w:pStyle w:val="Codice"/>
        <w:rPr>
          <w:lang w:eastAsia="it-IT"/>
        </w:rPr>
      </w:pPr>
      <w:r>
        <w:rPr>
          <w:lang w:eastAsia="it-IT"/>
        </w:rPr>
        <w:t xml:space="preserve">  Position        : vector2&lt;km&gt;</w:t>
      </w:r>
    </w:p>
    <w:p w14:paraId="7925070E" w14:textId="385E5822" w:rsidR="00D57D18" w:rsidRDefault="00D57D18" w:rsidP="00D57D18">
      <w:pPr>
        <w:pStyle w:val="Codice"/>
        <w:rPr>
          <w:lang w:eastAsia="it-IT"/>
        </w:rPr>
      </w:pPr>
      <w:r>
        <w:rPr>
          <w:lang w:eastAsia="it-IT"/>
        </w:rPr>
        <w:t xml:space="preserve">  Velocity        : vector2&lt;km/s&gt;</w:t>
      </w:r>
    </w:p>
    <w:p w14:paraId="1C8CA21E" w14:textId="77777777" w:rsidR="00D57D18" w:rsidRDefault="00D57D18" w:rsidP="00D57D18">
      <w:pPr>
        <w:pStyle w:val="Codice"/>
        <w:rPr>
          <w:lang w:eastAsia="it-IT"/>
        </w:rPr>
      </w:pPr>
      <w:r>
        <w:rPr>
          <w:lang w:eastAsia="it-IT"/>
        </w:rPr>
        <w:t xml:space="preserve">  Owner           : Player </w:t>
      </w:r>
    </w:p>
    <w:p w14:paraId="5A34204E" w14:textId="77777777" w:rsidR="00D57D18" w:rsidRDefault="00D57D18" w:rsidP="00D57D18">
      <w:pPr>
        <w:pStyle w:val="Codice"/>
        <w:rPr>
          <w:lang w:eastAsia="it-IT"/>
        </w:rPr>
      </w:pPr>
      <w:r>
        <w:rPr>
          <w:lang w:eastAsia="it-IT"/>
        </w:rPr>
        <w:t xml:space="preserve">  Target          : ref&lt;Planet&gt;</w:t>
      </w:r>
    </w:p>
    <w:p w14:paraId="1CC82E26" w14:textId="77777777" w:rsidR="00D57D18" w:rsidRDefault="00D57D18" w:rsidP="00D57D18">
      <w:pPr>
        <w:pStyle w:val="Codice"/>
        <w:rPr>
          <w:lang w:eastAsia="it-IT"/>
        </w:rPr>
      </w:pPr>
      <w:r>
        <w:rPr>
          <w:lang w:eastAsia="it-IT"/>
        </w:rPr>
        <w:t xml:space="preserve">  Arrived         : </w:t>
      </w:r>
      <w:proofErr w:type="spellStart"/>
      <w:r>
        <w:rPr>
          <w:lang w:eastAsia="it-IT"/>
        </w:rPr>
        <w:t>bool</w:t>
      </w:r>
      <w:proofErr w:type="spellEnd"/>
    </w:p>
    <w:p w14:paraId="469F2B2A" w14:textId="77777777" w:rsidR="00D57D18" w:rsidRDefault="00D57D18" w:rsidP="00D57D18">
      <w:pPr>
        <w:pStyle w:val="Codice"/>
        <w:rPr>
          <w:lang w:eastAsia="it-IT"/>
        </w:rPr>
      </w:pPr>
      <w:r>
        <w:rPr>
          <w:lang w:eastAsia="it-IT"/>
        </w:rPr>
        <w:t xml:space="preserve">  Armies          : </w:t>
      </w:r>
      <w:proofErr w:type="spellStart"/>
      <w:r>
        <w:rPr>
          <w:lang w:eastAsia="it-IT"/>
        </w:rPr>
        <w:t>int</w:t>
      </w:r>
      <w:proofErr w:type="spellEnd"/>
      <w:r>
        <w:rPr>
          <w:lang w:eastAsia="it-IT"/>
        </w:rPr>
        <w:t>&lt;Ship&gt;</w:t>
      </w:r>
    </w:p>
    <w:p w14:paraId="6347CF69" w14:textId="2B804B60" w:rsidR="00D57D18" w:rsidRDefault="00D57D18" w:rsidP="00D57D18">
      <w:pPr>
        <w:pStyle w:val="Codice"/>
        <w:rPr>
          <w:lang w:eastAsia="it-IT"/>
        </w:rPr>
      </w:pPr>
      <w:r>
        <w:rPr>
          <w:lang w:eastAsia="it-IT"/>
        </w:rPr>
        <w:t xml:space="preserve">  Alive      </w:t>
      </w:r>
      <w:r w:rsidR="001C2A2F">
        <w:rPr>
          <w:lang w:eastAsia="it-IT"/>
        </w:rPr>
        <w:t xml:space="preserve">     </w:t>
      </w:r>
      <w:r>
        <w:rPr>
          <w:lang w:eastAsia="it-IT"/>
        </w:rPr>
        <w:t xml:space="preserve">: </w:t>
      </w:r>
      <w:proofErr w:type="spellStart"/>
      <w:r>
        <w:rPr>
          <w:lang w:eastAsia="it-IT"/>
        </w:rPr>
        <w:t>bool</w:t>
      </w:r>
      <w:proofErr w:type="spellEnd"/>
    </w:p>
    <w:p w14:paraId="54ECD13A" w14:textId="2BA16AB3" w:rsidR="00D57D18" w:rsidRDefault="00D57D18" w:rsidP="00D57D18">
      <w:pPr>
        <w:pStyle w:val="Codice"/>
        <w:rPr>
          <w:lang w:eastAsia="it-IT"/>
        </w:rPr>
      </w:pPr>
      <w:r>
        <w:rPr>
          <w:lang w:eastAsia="it-IT"/>
        </w:rPr>
        <w:t xml:space="preserve">  Sprite          : </w:t>
      </w:r>
      <w:proofErr w:type="spellStart"/>
      <w:r>
        <w:rPr>
          <w:lang w:eastAsia="it-IT"/>
        </w:rPr>
        <w:t>DrawableSprite</w:t>
      </w:r>
      <w:proofErr w:type="spellEnd"/>
    </w:p>
    <w:p w14:paraId="1C236EFF" w14:textId="5B57F7C6" w:rsidR="00D57D18" w:rsidRDefault="00D57D18" w:rsidP="00D57D18">
      <w:pPr>
        <w:pStyle w:val="Codice"/>
        <w:rPr>
          <w:lang w:eastAsia="it-IT"/>
        </w:rPr>
      </w:pPr>
      <w:r>
        <w:rPr>
          <w:lang w:eastAsia="it-IT"/>
        </w:rPr>
        <w:t xml:space="preserve">  </w:t>
      </w:r>
      <w:proofErr w:type="spellStart"/>
      <w:r>
        <w:rPr>
          <w:lang w:eastAsia="it-IT"/>
        </w:rPr>
        <w:t>ArmiesText</w:t>
      </w:r>
      <w:proofErr w:type="spellEnd"/>
      <w:r>
        <w:rPr>
          <w:lang w:eastAsia="it-IT"/>
        </w:rPr>
        <w:t xml:space="preserve">      : </w:t>
      </w:r>
      <w:proofErr w:type="spellStart"/>
      <w:proofErr w:type="gramStart"/>
      <w:r>
        <w:rPr>
          <w:lang w:eastAsia="it-IT"/>
        </w:rPr>
        <w:t>DrawableText</w:t>
      </w:r>
      <w:proofErr w:type="spellEnd"/>
      <w:r>
        <w:rPr>
          <w:lang w:eastAsia="it-IT"/>
        </w:rPr>
        <w:t xml:space="preserve"> }</w:t>
      </w:r>
      <w:proofErr w:type="gramEnd"/>
    </w:p>
    <w:p w14:paraId="1665E6B6" w14:textId="41B856C7"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Position(</w:t>
      </w:r>
      <w:proofErr w:type="spellStart"/>
      <w:r w:rsidR="00D57D18">
        <w:rPr>
          <w:lang w:eastAsia="it-IT"/>
        </w:rPr>
        <w:t>world,self,dt</w:t>
      </w:r>
      <w:proofErr w:type="spellEnd"/>
      <w:r w:rsidR="00D57D18">
        <w:rPr>
          <w:lang w:eastAsia="it-IT"/>
        </w:rPr>
        <w:t xml:space="preserve">) = </w:t>
      </w:r>
      <w:proofErr w:type="spellStart"/>
      <w:r w:rsidR="00D57D18">
        <w:rPr>
          <w:lang w:eastAsia="it-IT"/>
        </w:rPr>
        <w:t>self.Position</w:t>
      </w:r>
      <w:proofErr w:type="spellEnd"/>
      <w:r w:rsidR="00D57D18">
        <w:rPr>
          <w:lang w:eastAsia="it-IT"/>
        </w:rPr>
        <w:t xml:space="preserve"> + </w:t>
      </w:r>
      <w:proofErr w:type="spellStart"/>
      <w:r w:rsidR="00D57D18">
        <w:rPr>
          <w:lang w:eastAsia="it-IT"/>
        </w:rPr>
        <w:t>self.Velocity</w:t>
      </w:r>
      <w:proofErr w:type="spellEnd"/>
      <w:r w:rsidR="00D57D18">
        <w:rPr>
          <w:lang w:eastAsia="it-IT"/>
        </w:rPr>
        <w:t xml:space="preserve"> * </w:t>
      </w:r>
      <w:proofErr w:type="spellStart"/>
      <w:r w:rsidR="00D57D18">
        <w:rPr>
          <w:lang w:eastAsia="it-IT"/>
        </w:rPr>
        <w:t>dt</w:t>
      </w:r>
      <w:proofErr w:type="spellEnd"/>
    </w:p>
    <w:p w14:paraId="5E507ED3" w14:textId="2A5F6B82"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Velocity(</w:t>
      </w:r>
      <w:proofErr w:type="spellStart"/>
      <w:r w:rsidR="00D57D18">
        <w:rPr>
          <w:lang w:eastAsia="it-IT"/>
        </w:rPr>
        <w:t>world,self,dt</w:t>
      </w:r>
      <w:proofErr w:type="spellEnd"/>
      <w:r w:rsidR="00D57D18">
        <w:rPr>
          <w:lang w:eastAsia="it-IT"/>
        </w:rPr>
        <w:t xml:space="preserve">) = </w:t>
      </w:r>
      <w:r w:rsidR="00D57D18">
        <w:rPr>
          <w:color w:val="0000FF"/>
          <w:lang w:eastAsia="it-IT"/>
        </w:rPr>
        <w:t>if</w:t>
      </w:r>
      <w:r w:rsidR="00D57D18">
        <w:rPr>
          <w:lang w:eastAsia="it-IT"/>
        </w:rPr>
        <w:t xml:space="preserve"> </w:t>
      </w:r>
      <w:proofErr w:type="spellStart"/>
      <w:r w:rsidR="00D57D18">
        <w:rPr>
          <w:lang w:eastAsia="it-IT"/>
        </w:rPr>
        <w:t>self.Arrived</w:t>
      </w:r>
      <w:proofErr w:type="spellEnd"/>
      <w:r w:rsidR="00D57D18">
        <w:rPr>
          <w:lang w:eastAsia="it-IT"/>
        </w:rPr>
        <w:t xml:space="preserve"> </w:t>
      </w:r>
      <w:r w:rsidR="00D57D18">
        <w:rPr>
          <w:color w:val="0000FF"/>
          <w:lang w:eastAsia="it-IT"/>
        </w:rPr>
        <w:t>then</w:t>
      </w:r>
      <w:r w:rsidR="00D57D18">
        <w:rPr>
          <w:lang w:eastAsia="it-IT"/>
        </w:rPr>
        <w:t xml:space="preserve"> vector2.Zero </w:t>
      </w:r>
      <w:r w:rsidR="00D57D18">
        <w:rPr>
          <w:color w:val="0000FF"/>
          <w:lang w:eastAsia="it-IT"/>
        </w:rPr>
        <w:t>else</w:t>
      </w:r>
      <w:r w:rsidR="00D57D18">
        <w:rPr>
          <w:lang w:eastAsia="it-IT"/>
        </w:rPr>
        <w:t xml:space="preserve"> </w:t>
      </w:r>
      <w:proofErr w:type="spellStart"/>
      <w:r w:rsidR="00D57D18">
        <w:rPr>
          <w:lang w:eastAsia="it-IT"/>
        </w:rPr>
        <w:t>self.Velocity</w:t>
      </w:r>
      <w:proofErr w:type="spellEnd"/>
    </w:p>
    <w:p w14:paraId="511E5305" w14:textId="4BCC9F13"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Arrived(</w:t>
      </w:r>
      <w:proofErr w:type="spellStart"/>
      <w:r w:rsidR="00D57D18">
        <w:rPr>
          <w:lang w:eastAsia="it-IT"/>
        </w:rPr>
        <w:t>world,self,dt</w:t>
      </w:r>
      <w:proofErr w:type="spellEnd"/>
      <w:r w:rsidR="00D57D18">
        <w:rPr>
          <w:lang w:eastAsia="it-IT"/>
        </w:rPr>
        <w:t>) = distance(</w:t>
      </w:r>
      <w:proofErr w:type="spellStart"/>
      <w:r w:rsidR="00D57D18">
        <w:rPr>
          <w:lang w:eastAsia="it-IT"/>
        </w:rPr>
        <w:t>self.Position</w:t>
      </w:r>
      <w:proofErr w:type="spellEnd"/>
      <w:r w:rsidR="00D57D18">
        <w:rPr>
          <w:lang w:eastAsia="it-IT"/>
        </w:rPr>
        <w:t xml:space="preserve">, </w:t>
      </w:r>
      <w:proofErr w:type="spellStart"/>
      <w:r w:rsidR="00D57D18">
        <w:rPr>
          <w:lang w:eastAsia="it-IT"/>
        </w:rPr>
        <w:t>self.Target.Position</w:t>
      </w:r>
      <w:proofErr w:type="spellEnd"/>
      <w:r w:rsidR="00D57D18">
        <w:rPr>
          <w:lang w:eastAsia="it-IT"/>
        </w:rPr>
        <w:t>) &lt; 100.0&lt;km&gt;</w:t>
      </w:r>
    </w:p>
    <w:p w14:paraId="1363D603" w14:textId="7BDBBA1B"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Armies(</w:t>
      </w:r>
      <w:proofErr w:type="spellStart"/>
      <w:r w:rsidR="00D57D18">
        <w:rPr>
          <w:lang w:eastAsia="it-IT"/>
        </w:rPr>
        <w:t>world,self,dt</w:t>
      </w:r>
      <w:proofErr w:type="spellEnd"/>
      <w:r w:rsidR="00D57D18">
        <w:rPr>
          <w:lang w:eastAsia="it-IT"/>
        </w:rPr>
        <w:t xml:space="preserve">) = </w:t>
      </w:r>
    </w:p>
    <w:p w14:paraId="74FBEBE2" w14:textId="77777777" w:rsidR="004745EA" w:rsidRDefault="00D57D18" w:rsidP="00D57D18">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w:t>
      </w:r>
      <w:proofErr w:type="spellStart"/>
      <w:r>
        <w:rPr>
          <w:lang w:eastAsia="it-IT"/>
        </w:rPr>
        <w:t>self.Arrived</w:t>
      </w:r>
      <w:proofErr w:type="spellEnd"/>
      <w:r>
        <w:rPr>
          <w:lang w:eastAsia="it-IT"/>
        </w:rPr>
        <w:t xml:space="preserve"> &amp;&amp; </w:t>
      </w:r>
      <w:proofErr w:type="spellStart"/>
      <w:r>
        <w:rPr>
          <w:lang w:eastAsia="it-IT"/>
        </w:rPr>
        <w:t>self.Target.Owner</w:t>
      </w:r>
      <w:proofErr w:type="spellEnd"/>
      <w:r>
        <w:rPr>
          <w:lang w:eastAsia="it-IT"/>
        </w:rPr>
        <w:t xml:space="preserve"> &lt;&gt; </w:t>
      </w:r>
      <w:proofErr w:type="spellStart"/>
      <w:r>
        <w:rPr>
          <w:lang w:eastAsia="it-IT"/>
        </w:rPr>
        <w:t>self.Owner</w:t>
      </w:r>
      <w:proofErr w:type="spellEnd"/>
      <w:r>
        <w:rPr>
          <w:lang w:eastAsia="it-IT"/>
        </w:rPr>
        <w:t xml:space="preserve"> &amp;&amp; </w:t>
      </w:r>
    </w:p>
    <w:p w14:paraId="7E1EBB9E" w14:textId="7F5BF67B" w:rsidR="00D57D18" w:rsidRDefault="004745EA" w:rsidP="00D57D18">
      <w:pPr>
        <w:pStyle w:val="Codice"/>
        <w:rPr>
          <w:lang w:eastAsia="it-IT"/>
        </w:rPr>
      </w:pPr>
      <w:r>
        <w:rPr>
          <w:lang w:eastAsia="it-IT"/>
        </w:rPr>
        <w:t xml:space="preserve">     </w:t>
      </w:r>
      <w:proofErr w:type="spellStart"/>
      <w:r w:rsidR="00D57D18">
        <w:rPr>
          <w:lang w:eastAsia="it-IT"/>
        </w:rPr>
        <w:t>self.Alive</w:t>
      </w:r>
      <w:proofErr w:type="spellEnd"/>
      <w:r w:rsidR="00D57D18">
        <w:rPr>
          <w:lang w:eastAsia="it-IT"/>
        </w:rPr>
        <w:t xml:space="preserve"> &amp;&amp; </w:t>
      </w:r>
      <w:proofErr w:type="spellStart"/>
      <w:r w:rsidR="00D57D18">
        <w:rPr>
          <w:lang w:eastAsia="it-IT"/>
        </w:rPr>
        <w:t>state.TickBattles</w:t>
      </w:r>
      <w:proofErr w:type="spellEnd"/>
      <w:r w:rsidR="00D57D18">
        <w:rPr>
          <w:lang w:eastAsia="it-IT"/>
        </w:rPr>
        <w:t xml:space="preserve"> </w:t>
      </w:r>
      <w:r w:rsidR="00D57D18">
        <w:rPr>
          <w:color w:val="0000FF"/>
          <w:lang w:eastAsia="it-IT"/>
        </w:rPr>
        <w:t>then</w:t>
      </w:r>
      <w:r w:rsidR="00207754">
        <w:rPr>
          <w:lang w:eastAsia="it-IT"/>
        </w:rPr>
        <w:t xml:space="preserve"> </w:t>
      </w:r>
      <w:proofErr w:type="spellStart"/>
      <w:r w:rsidR="00D57D18">
        <w:rPr>
          <w:lang w:eastAsia="it-IT"/>
        </w:rPr>
        <w:t>self.Armies</w:t>
      </w:r>
      <w:proofErr w:type="spellEnd"/>
      <w:r w:rsidR="00D57D18">
        <w:rPr>
          <w:lang w:eastAsia="it-IT"/>
        </w:rPr>
        <w:t xml:space="preserve"> – </w:t>
      </w:r>
      <w:proofErr w:type="gramStart"/>
      <w:r w:rsidR="00D57D18">
        <w:rPr>
          <w:lang w:eastAsia="it-IT"/>
        </w:rPr>
        <w:t>random(</w:t>
      </w:r>
      <w:proofErr w:type="gramEnd"/>
      <w:r w:rsidR="00D57D18">
        <w:rPr>
          <w:lang w:eastAsia="it-IT"/>
        </w:rPr>
        <w:t>1,3)</w:t>
      </w:r>
    </w:p>
    <w:p w14:paraId="7C1088AB" w14:textId="77777777" w:rsidR="00D57D18" w:rsidRDefault="00D57D18" w:rsidP="00D57D18">
      <w:pPr>
        <w:pStyle w:val="Codice"/>
        <w:rPr>
          <w:lang w:eastAsia="it-IT"/>
        </w:rPr>
      </w:pPr>
      <w:r>
        <w:rPr>
          <w:lang w:eastAsia="it-IT"/>
        </w:rPr>
        <w:t xml:space="preserve">  </w:t>
      </w:r>
      <w:proofErr w:type="gramStart"/>
      <w:r>
        <w:rPr>
          <w:color w:val="0000FF"/>
          <w:lang w:eastAsia="it-IT"/>
        </w:rPr>
        <w:t>else</w:t>
      </w:r>
      <w:proofErr w:type="gramEnd"/>
      <w:r>
        <w:rPr>
          <w:lang w:eastAsia="it-IT"/>
        </w:rPr>
        <w:t xml:space="preserve"> </w:t>
      </w:r>
      <w:proofErr w:type="spellStart"/>
      <w:r>
        <w:rPr>
          <w:lang w:eastAsia="it-IT"/>
        </w:rPr>
        <w:t>self.Armies</w:t>
      </w:r>
      <w:proofErr w:type="spellEnd"/>
    </w:p>
    <w:p w14:paraId="2157F418" w14:textId="324B93F7"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Alive(</w:t>
      </w:r>
      <w:proofErr w:type="spellStart"/>
      <w:r w:rsidR="00D57D18">
        <w:rPr>
          <w:lang w:eastAsia="it-IT"/>
        </w:rPr>
        <w:t>world,self,dt</w:t>
      </w:r>
      <w:proofErr w:type="spellEnd"/>
      <w:r w:rsidR="00D57D18">
        <w:rPr>
          <w:lang w:eastAsia="it-IT"/>
        </w:rPr>
        <w:t xml:space="preserve">) = </w:t>
      </w:r>
      <w:proofErr w:type="spellStart"/>
      <w:r w:rsidR="00D57D18">
        <w:rPr>
          <w:lang w:eastAsia="it-IT"/>
        </w:rPr>
        <w:t>self.Armies</w:t>
      </w:r>
      <w:proofErr w:type="spellEnd"/>
      <w:r w:rsidR="00D57D18">
        <w:rPr>
          <w:lang w:eastAsia="it-IT"/>
        </w:rPr>
        <w:t xml:space="preserve"> &gt; 0&lt;Ship&gt;</w:t>
      </w:r>
    </w:p>
    <w:p w14:paraId="463C0CD1" w14:textId="55117312"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w:t>
      </w:r>
      <w:proofErr w:type="spellStart"/>
      <w:r w:rsidR="00D57D18">
        <w:rPr>
          <w:lang w:eastAsia="it-IT"/>
        </w:rPr>
        <w:t>Sprite.Position</w:t>
      </w:r>
      <w:proofErr w:type="spellEnd"/>
      <w:r w:rsidR="00D57D18">
        <w:rPr>
          <w:lang w:eastAsia="it-IT"/>
        </w:rPr>
        <w:t>(</w:t>
      </w:r>
      <w:proofErr w:type="spellStart"/>
      <w:r w:rsidR="00D57D18">
        <w:rPr>
          <w:lang w:eastAsia="it-IT"/>
        </w:rPr>
        <w:t>world,self,dt</w:t>
      </w:r>
      <w:proofErr w:type="spellEnd"/>
      <w:r w:rsidR="00D57D18">
        <w:rPr>
          <w:lang w:eastAsia="it-IT"/>
        </w:rPr>
        <w:t xml:space="preserve">) = </w:t>
      </w:r>
      <w:proofErr w:type="spellStart"/>
      <w:r w:rsidR="00D57D18">
        <w:rPr>
          <w:lang w:eastAsia="it-IT"/>
        </w:rPr>
        <w:t>self.Position</w:t>
      </w:r>
      <w:proofErr w:type="spellEnd"/>
    </w:p>
    <w:p w14:paraId="7799105D" w14:textId="372F2CE7" w:rsidR="00D57D18" w:rsidRDefault="00922694" w:rsidP="00D57D18">
      <w:pPr>
        <w:pStyle w:val="Codice"/>
        <w:rPr>
          <w:lang w:eastAsia="it-IT"/>
        </w:rPr>
      </w:pPr>
      <w:proofErr w:type="gramStart"/>
      <w:r>
        <w:rPr>
          <w:color w:val="0000FF"/>
          <w:lang w:eastAsia="it-IT"/>
        </w:rPr>
        <w:t>rule</w:t>
      </w:r>
      <w:proofErr w:type="gramEnd"/>
      <w:r w:rsidR="00D57D18">
        <w:rPr>
          <w:lang w:eastAsia="it-IT"/>
        </w:rPr>
        <w:t xml:space="preserve"> </w:t>
      </w:r>
      <w:proofErr w:type="spellStart"/>
      <w:r w:rsidR="00D57D18">
        <w:rPr>
          <w:lang w:eastAsia="it-IT"/>
        </w:rPr>
        <w:t>ArmiesText.String</w:t>
      </w:r>
      <w:proofErr w:type="spellEnd"/>
      <w:r w:rsidR="00D57D18">
        <w:rPr>
          <w:lang w:eastAsia="it-IT"/>
        </w:rPr>
        <w:t>(</w:t>
      </w:r>
      <w:proofErr w:type="spellStart"/>
      <w:r w:rsidR="00D57D18">
        <w:rPr>
          <w:lang w:eastAsia="it-IT"/>
        </w:rPr>
        <w:t>world,self,dt</w:t>
      </w:r>
      <w:proofErr w:type="spellEnd"/>
      <w:r w:rsidR="00D57D18">
        <w:rPr>
          <w:lang w:eastAsia="it-IT"/>
        </w:rPr>
        <w:t xml:space="preserve">) = </w:t>
      </w:r>
      <w:proofErr w:type="spellStart"/>
      <w:r w:rsidR="00D57D18">
        <w:rPr>
          <w:lang w:eastAsia="it-IT"/>
        </w:rPr>
        <w:t>self.Armies.ToString</w:t>
      </w:r>
      <w:proofErr w:type="spellEnd"/>
      <w:r w:rsidR="00D57D18">
        <w:rPr>
          <w:lang w:eastAsia="it-IT"/>
        </w:rPr>
        <w:t>()</w:t>
      </w:r>
    </w:p>
    <w:p w14:paraId="41D692C4" w14:textId="12A29D09" w:rsidR="00B01F71" w:rsidRPr="005E640F" w:rsidRDefault="00B01F71" w:rsidP="008D4FAB">
      <w:r w:rsidRPr="005E640F">
        <w:t>The game only features two players: a human and an AI:</w:t>
      </w:r>
    </w:p>
    <w:p w14:paraId="032D1B40" w14:textId="2BD34698" w:rsidR="009116F3" w:rsidRPr="005E640F" w:rsidRDefault="00922694" w:rsidP="00EF1732">
      <w:pPr>
        <w:pStyle w:val="Codice"/>
      </w:pPr>
      <w:proofErr w:type="gramStart"/>
      <w:r>
        <w:rPr>
          <w:color w:val="0000FF"/>
          <w:lang w:eastAsia="it-IT"/>
        </w:rPr>
        <w:t>type</w:t>
      </w:r>
      <w:proofErr w:type="gramEnd"/>
      <w:r w:rsidR="00B01F71" w:rsidRPr="005E640F">
        <w:t xml:space="preserve"> </w:t>
      </w:r>
      <w:r w:rsidR="009116F3" w:rsidRPr="005E640F">
        <w:t>Owner = Human | AI</w:t>
      </w:r>
    </w:p>
    <w:p w14:paraId="34F3D80F" w14:textId="1FDFD423" w:rsidR="009740E8" w:rsidRDefault="00EA5B7D" w:rsidP="009A1A59">
      <w:pPr>
        <w:rPr>
          <w:lang w:eastAsia="it-IT"/>
        </w:rPr>
      </w:pPr>
      <w:r w:rsidRPr="005E640F">
        <w:t xml:space="preserve">The initial state of the game </w:t>
      </w:r>
      <w:r w:rsidR="001205B1" w:rsidRPr="005E640F">
        <w:t xml:space="preserve">creates a set of planets </w:t>
      </w:r>
      <w:r w:rsidR="000A1484" w:rsidRPr="005E640F">
        <w:t xml:space="preserve">that </w:t>
      </w:r>
      <w:r w:rsidR="001205B1" w:rsidRPr="005E640F">
        <w:t>can either be preset or loaded from a file; at the beginning of the game there is no fleet active</w:t>
      </w:r>
      <w:r w:rsidR="009A1A59">
        <w:t>.</w:t>
      </w:r>
      <w:r w:rsidR="009740E8">
        <w:rPr>
          <w:lang w:eastAsia="it-IT"/>
        </w:rPr>
        <w:t xml:space="preserve"> </w:t>
      </w:r>
    </w:p>
    <w:p w14:paraId="3675A94B" w14:textId="7C09B4ED" w:rsidR="009B65F7" w:rsidRPr="005E640F" w:rsidRDefault="001205B1" w:rsidP="008D4FAB">
      <w:r w:rsidRPr="005E640F">
        <w:t xml:space="preserve">The main script of the game is responsible for creating the various fleets according to user input and a </w:t>
      </w:r>
      <w:r w:rsidR="003D66E3" w:rsidRPr="005E640F">
        <w:t>rudimentary</w:t>
      </w:r>
      <w:r w:rsidRPr="005E640F">
        <w:t xml:space="preserve"> AI:</w:t>
      </w:r>
    </w:p>
    <w:p w14:paraId="7B1B8EEF" w14:textId="343BBB9B" w:rsidR="006C08A3" w:rsidRDefault="006C08A3" w:rsidP="006C08A3">
      <w:pPr>
        <w:pStyle w:val="Codice"/>
        <w:rPr>
          <w:lang w:eastAsia="it-IT"/>
        </w:rPr>
      </w:pPr>
      <w:proofErr w:type="gramStart"/>
      <w:r>
        <w:rPr>
          <w:color w:val="0000FF"/>
          <w:lang w:eastAsia="it-IT"/>
        </w:rPr>
        <w:t>let</w:t>
      </w:r>
      <w:proofErr w:type="gramEnd"/>
      <w:r>
        <w:rPr>
          <w:lang w:eastAsia="it-IT"/>
        </w:rPr>
        <w:t xml:space="preserve"> </w:t>
      </w:r>
      <w:proofErr w:type="spellStart"/>
      <w:r>
        <w:rPr>
          <w:lang w:eastAsia="it-IT"/>
        </w:rPr>
        <w:t>mk_fleet</w:t>
      </w:r>
      <w:proofErr w:type="spellEnd"/>
      <w:r>
        <w:rPr>
          <w:lang w:eastAsia="it-IT"/>
        </w:rPr>
        <w:t xml:space="preserve"> </w:t>
      </w:r>
      <w:r w:rsidR="00485117">
        <w:rPr>
          <w:lang w:eastAsia="it-IT"/>
        </w:rPr>
        <w:t xml:space="preserve">world </w:t>
      </w:r>
      <w:r>
        <w:rPr>
          <w:lang w:eastAsia="it-IT"/>
        </w:rPr>
        <w:t xml:space="preserve">source target = </w:t>
      </w:r>
    </w:p>
    <w:p w14:paraId="6B476932" w14:textId="69D18F20" w:rsidR="006C08A3" w:rsidRDefault="006C08A3" w:rsidP="006C08A3">
      <w:pPr>
        <w:pStyle w:val="Codice"/>
        <w:rPr>
          <w:lang w:eastAsia="it-IT"/>
        </w:rPr>
      </w:pPr>
      <w:r>
        <w:rPr>
          <w:lang w:eastAsia="it-IT"/>
        </w:rPr>
        <w:t xml:space="preserve">  ... </w:t>
      </w:r>
      <w:r>
        <w:rPr>
          <w:color w:val="008000"/>
          <w:lang w:eastAsia="it-IT"/>
        </w:rPr>
        <w:t>// send half the armies of source against target</w:t>
      </w:r>
      <w:r w:rsidR="00C378C8">
        <w:rPr>
          <w:color w:val="008000"/>
          <w:lang w:eastAsia="it-IT"/>
        </w:rPr>
        <w:t xml:space="preserve"> in a new ship</w:t>
      </w:r>
    </w:p>
    <w:p w14:paraId="47279B46" w14:textId="2C3B347D" w:rsidR="006C08A3" w:rsidRDefault="006C08A3" w:rsidP="006C08A3">
      <w:pPr>
        <w:pStyle w:val="Codice"/>
        <w:rPr>
          <w:lang w:eastAsia="it-IT"/>
        </w:rPr>
      </w:pPr>
      <w:r>
        <w:rPr>
          <w:lang w:eastAsia="it-IT"/>
        </w:rPr>
        <w:t xml:space="preserve">      </w:t>
      </w:r>
      <w:r>
        <w:rPr>
          <w:color w:val="008000"/>
          <w:lang w:eastAsia="it-IT"/>
        </w:rPr>
        <w:t xml:space="preserve">// assign ship sprite to </w:t>
      </w:r>
      <w:proofErr w:type="spellStart"/>
      <w:r>
        <w:rPr>
          <w:color w:val="008000"/>
          <w:lang w:eastAsia="it-IT"/>
        </w:rPr>
        <w:t>sprites_layer</w:t>
      </w:r>
      <w:proofErr w:type="spellEnd"/>
      <w:r>
        <w:rPr>
          <w:color w:val="008000"/>
          <w:lang w:eastAsia="it-IT"/>
        </w:rPr>
        <w:t xml:space="preserve"> and</w:t>
      </w:r>
      <w:r w:rsidR="00C378C8">
        <w:rPr>
          <w:color w:val="008000"/>
          <w:lang w:eastAsia="it-IT"/>
        </w:rPr>
        <w:t xml:space="preserve"> </w:t>
      </w:r>
      <w:r>
        <w:rPr>
          <w:color w:val="008000"/>
          <w:lang w:eastAsia="it-IT"/>
        </w:rPr>
        <w:t xml:space="preserve">text sprite to </w:t>
      </w:r>
      <w:proofErr w:type="spellStart"/>
      <w:r>
        <w:rPr>
          <w:color w:val="008000"/>
          <w:lang w:eastAsia="it-IT"/>
        </w:rPr>
        <w:t>ui_layer</w:t>
      </w:r>
      <w:proofErr w:type="spellEnd"/>
    </w:p>
    <w:p w14:paraId="557CAC7D" w14:textId="77777777" w:rsidR="006C08A3" w:rsidRDefault="006C08A3" w:rsidP="006C08A3">
      <w:pPr>
        <w:pStyle w:val="Codice"/>
        <w:rPr>
          <w:lang w:eastAsia="it-IT"/>
        </w:rPr>
      </w:pPr>
    </w:p>
    <w:p w14:paraId="2AF20C01" w14:textId="77777777" w:rsidR="006C08A3" w:rsidRDefault="006C08A3" w:rsidP="006C08A3">
      <w:pPr>
        <w:pStyle w:val="Codice"/>
        <w:rPr>
          <w:lang w:eastAsia="it-IT"/>
        </w:rPr>
      </w:pPr>
      <w:proofErr w:type="gramStart"/>
      <w:r>
        <w:rPr>
          <w:color w:val="0000FF"/>
          <w:lang w:eastAsia="it-IT"/>
        </w:rPr>
        <w:t>let</w:t>
      </w:r>
      <w:proofErr w:type="gramEnd"/>
      <w:r>
        <w:rPr>
          <w:lang w:eastAsia="it-IT"/>
        </w:rPr>
        <w:t xml:space="preserve"> main world =</w:t>
      </w:r>
    </w:p>
    <w:p w14:paraId="22C35EFA" w14:textId="77777777" w:rsidR="006C08A3" w:rsidRDefault="006C08A3" w:rsidP="006C08A3">
      <w:pPr>
        <w:pStyle w:val="Codice"/>
        <w:rPr>
          <w:lang w:eastAsia="it-IT"/>
        </w:rPr>
      </w:pPr>
      <w:r>
        <w:rPr>
          <w:lang w:eastAsia="it-IT"/>
        </w:rPr>
        <w:t xml:space="preserve">  </w:t>
      </w:r>
      <w:proofErr w:type="gramStart"/>
      <w:r>
        <w:rPr>
          <w:lang w:eastAsia="it-IT"/>
        </w:rPr>
        <w:t>repeat</w:t>
      </w:r>
      <w:proofErr w:type="gramEnd"/>
      <w:r>
        <w:rPr>
          <w:lang w:eastAsia="it-IT"/>
        </w:rPr>
        <w:t xml:space="preserve"> {</w:t>
      </w:r>
    </w:p>
    <w:p w14:paraId="3C1F63C7" w14:textId="77777777" w:rsidR="006C08A3" w:rsidRDefault="006C08A3" w:rsidP="006C08A3">
      <w:pPr>
        <w:pStyle w:val="Codice"/>
        <w:rPr>
          <w:lang w:eastAsia="it-IT"/>
        </w:rPr>
      </w:pPr>
      <w:r>
        <w:rPr>
          <w:lang w:eastAsia="it-IT"/>
        </w:rPr>
        <w:t xml:space="preserve">     </w:t>
      </w:r>
      <w:proofErr w:type="gramStart"/>
      <w:r>
        <w:rPr>
          <w:lang w:eastAsia="it-IT"/>
        </w:rPr>
        <w:t>wait</w:t>
      </w:r>
      <w:proofErr w:type="gramEnd"/>
      <w:r>
        <w:rPr>
          <w:lang w:eastAsia="it-IT"/>
        </w:rPr>
        <w:t xml:space="preserve"> 1.0</w:t>
      </w:r>
    </w:p>
    <w:p w14:paraId="1B43A3A9" w14:textId="77777777" w:rsidR="006C08A3" w:rsidRDefault="006C08A3" w:rsidP="006C08A3">
      <w:pPr>
        <w:pStyle w:val="Codice"/>
        <w:rPr>
          <w:lang w:eastAsia="it-IT"/>
        </w:rPr>
      </w:pPr>
      <w:r>
        <w:rPr>
          <w:lang w:eastAsia="it-IT"/>
        </w:rPr>
        <w:t xml:space="preserve">     </w:t>
      </w:r>
      <w:proofErr w:type="spellStart"/>
      <w:proofErr w:type="gramStart"/>
      <w:r>
        <w:rPr>
          <w:lang w:eastAsia="it-IT"/>
        </w:rPr>
        <w:t>world.TickBattles</w:t>
      </w:r>
      <w:proofErr w:type="spellEnd"/>
      <w:r>
        <w:rPr>
          <w:lang w:eastAsia="it-IT"/>
        </w:rPr>
        <w:t xml:space="preserve"> :</w:t>
      </w:r>
      <w:proofErr w:type="gramEnd"/>
      <w:r>
        <w:rPr>
          <w:lang w:eastAsia="it-IT"/>
        </w:rPr>
        <w:t xml:space="preserve">= </w:t>
      </w:r>
      <w:r>
        <w:rPr>
          <w:color w:val="0000FF"/>
          <w:lang w:eastAsia="it-IT"/>
        </w:rPr>
        <w:t>true</w:t>
      </w:r>
    </w:p>
    <w:p w14:paraId="0CEA401F" w14:textId="77777777" w:rsidR="006C08A3" w:rsidRDefault="006C08A3" w:rsidP="006C08A3">
      <w:pPr>
        <w:pStyle w:val="Codice"/>
        <w:rPr>
          <w:lang w:eastAsia="it-IT"/>
        </w:rPr>
      </w:pPr>
      <w:r>
        <w:rPr>
          <w:lang w:eastAsia="it-IT"/>
        </w:rPr>
        <w:t xml:space="preserve">     </w:t>
      </w:r>
      <w:proofErr w:type="gramStart"/>
      <w:r>
        <w:rPr>
          <w:color w:val="0000FF"/>
          <w:lang w:eastAsia="it-IT"/>
        </w:rPr>
        <w:t>yield</w:t>
      </w:r>
      <w:proofErr w:type="gramEnd"/>
    </w:p>
    <w:p w14:paraId="11AAA1CF" w14:textId="77777777" w:rsidR="006C08A3" w:rsidRDefault="006C08A3" w:rsidP="006C08A3">
      <w:pPr>
        <w:pStyle w:val="Codice"/>
        <w:rPr>
          <w:lang w:eastAsia="it-IT"/>
        </w:rPr>
      </w:pPr>
      <w:r>
        <w:rPr>
          <w:lang w:eastAsia="it-IT"/>
        </w:rPr>
        <w:t xml:space="preserve">     </w:t>
      </w:r>
      <w:proofErr w:type="spellStart"/>
      <w:proofErr w:type="gramStart"/>
      <w:r>
        <w:rPr>
          <w:lang w:eastAsia="it-IT"/>
        </w:rPr>
        <w:t>world.TickBattles</w:t>
      </w:r>
      <w:proofErr w:type="spellEnd"/>
      <w:r>
        <w:rPr>
          <w:lang w:eastAsia="it-IT"/>
        </w:rPr>
        <w:t xml:space="preserve"> :</w:t>
      </w:r>
      <w:proofErr w:type="gramEnd"/>
      <w:r>
        <w:rPr>
          <w:lang w:eastAsia="it-IT"/>
        </w:rPr>
        <w:t xml:space="preserve">= </w:t>
      </w:r>
      <w:r>
        <w:rPr>
          <w:color w:val="0000FF"/>
          <w:lang w:eastAsia="it-IT"/>
        </w:rPr>
        <w:t>false</w:t>
      </w:r>
    </w:p>
    <w:p w14:paraId="5A0E2CAF"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w:t>
      </w:r>
      <w:proofErr w:type="spellStart"/>
      <w:r>
        <w:rPr>
          <w:lang w:eastAsia="it-IT"/>
        </w:rPr>
        <w:t>own_planets</w:t>
      </w:r>
      <w:proofErr w:type="spellEnd"/>
      <w:r>
        <w:rPr>
          <w:lang w:eastAsia="it-IT"/>
        </w:rPr>
        <w:t xml:space="preserve"> = [p | p &lt;- </w:t>
      </w:r>
      <w:proofErr w:type="spellStart"/>
      <w:r>
        <w:rPr>
          <w:lang w:eastAsia="it-IT"/>
        </w:rPr>
        <w:t>state.Planets</w:t>
      </w:r>
      <w:proofErr w:type="spellEnd"/>
      <w:r>
        <w:rPr>
          <w:lang w:eastAsia="it-IT"/>
        </w:rPr>
        <w:t xml:space="preserve"> &amp;&amp; </w:t>
      </w:r>
      <w:proofErr w:type="spellStart"/>
      <w:r>
        <w:rPr>
          <w:lang w:eastAsia="it-IT"/>
        </w:rPr>
        <w:t>p.Owner</w:t>
      </w:r>
      <w:proofErr w:type="spellEnd"/>
      <w:r>
        <w:rPr>
          <w:lang w:eastAsia="it-IT"/>
        </w:rPr>
        <w:t xml:space="preserve"> = AI] </w:t>
      </w:r>
    </w:p>
    <w:p w14:paraId="6CD50F09"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w:t>
      </w:r>
      <w:proofErr w:type="spellStart"/>
      <w:r>
        <w:rPr>
          <w:lang w:eastAsia="it-IT"/>
        </w:rPr>
        <w:t>enemy_planets</w:t>
      </w:r>
      <w:proofErr w:type="spellEnd"/>
      <w:r>
        <w:rPr>
          <w:lang w:eastAsia="it-IT"/>
        </w:rPr>
        <w:t xml:space="preserve"> = [p | p &lt;- </w:t>
      </w:r>
      <w:proofErr w:type="spellStart"/>
      <w:r>
        <w:rPr>
          <w:lang w:eastAsia="it-IT"/>
        </w:rPr>
        <w:t>state.Planets</w:t>
      </w:r>
      <w:proofErr w:type="spellEnd"/>
      <w:r>
        <w:rPr>
          <w:lang w:eastAsia="it-IT"/>
        </w:rPr>
        <w:t xml:space="preserve"> &amp;&amp; </w:t>
      </w:r>
      <w:proofErr w:type="spellStart"/>
      <w:r>
        <w:rPr>
          <w:lang w:eastAsia="it-IT"/>
        </w:rPr>
        <w:t>p.Owner</w:t>
      </w:r>
      <w:proofErr w:type="spellEnd"/>
      <w:r>
        <w:rPr>
          <w:lang w:eastAsia="it-IT"/>
        </w:rPr>
        <w:t>&lt;&gt;AI]</w:t>
      </w:r>
    </w:p>
    <w:p w14:paraId="44AEC7D4" w14:textId="77777777" w:rsidR="006C08A3" w:rsidRDefault="006C08A3" w:rsidP="006C08A3">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w:t>
      </w:r>
      <w:proofErr w:type="spellStart"/>
      <w:r>
        <w:rPr>
          <w:lang w:eastAsia="it-IT"/>
        </w:rPr>
        <w:t>enemy_planets</w:t>
      </w:r>
      <w:proofErr w:type="spellEnd"/>
      <w:r>
        <w:rPr>
          <w:lang w:eastAsia="it-IT"/>
        </w:rPr>
        <w:t xml:space="preserve"> &lt;&gt; [] &amp;&amp; </w:t>
      </w:r>
      <w:proofErr w:type="spellStart"/>
      <w:r>
        <w:rPr>
          <w:lang w:eastAsia="it-IT"/>
        </w:rPr>
        <w:t>own_planet</w:t>
      </w:r>
      <w:proofErr w:type="spellEnd"/>
      <w:r>
        <w:rPr>
          <w:lang w:eastAsia="it-IT"/>
        </w:rPr>
        <w:t xml:space="preserve"> &lt;&gt; [] </w:t>
      </w:r>
      <w:r>
        <w:rPr>
          <w:color w:val="0000FF"/>
          <w:lang w:eastAsia="it-IT"/>
        </w:rPr>
        <w:t>then</w:t>
      </w:r>
    </w:p>
    <w:p w14:paraId="0034D7BA"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source = </w:t>
      </w:r>
      <w:proofErr w:type="spellStart"/>
      <w:r>
        <w:rPr>
          <w:lang w:eastAsia="it-IT"/>
        </w:rPr>
        <w:t>List.maxBy</w:t>
      </w:r>
      <w:proofErr w:type="spellEnd"/>
      <w:r>
        <w:rPr>
          <w:lang w:eastAsia="it-IT"/>
        </w:rPr>
        <w:t xml:space="preserve"> (</w:t>
      </w:r>
      <w:r>
        <w:rPr>
          <w:color w:val="0000FF"/>
          <w:lang w:eastAsia="it-IT"/>
        </w:rPr>
        <w:t>fun</w:t>
      </w:r>
      <w:r>
        <w:rPr>
          <w:lang w:eastAsia="it-IT"/>
        </w:rPr>
        <w:t xml:space="preserve"> p </w:t>
      </w:r>
      <w:r>
        <w:rPr>
          <w:color w:val="0000FF"/>
          <w:lang w:eastAsia="it-IT"/>
        </w:rPr>
        <w:t>-&gt;</w:t>
      </w:r>
      <w:r>
        <w:rPr>
          <w:lang w:eastAsia="it-IT"/>
        </w:rPr>
        <w:t xml:space="preserve"> </w:t>
      </w:r>
      <w:proofErr w:type="spellStart"/>
      <w:r>
        <w:rPr>
          <w:lang w:eastAsia="it-IT"/>
        </w:rPr>
        <w:t>p.Armies</w:t>
      </w:r>
      <w:proofErr w:type="spellEnd"/>
      <w:r>
        <w:rPr>
          <w:lang w:eastAsia="it-IT"/>
        </w:rPr>
        <w:t xml:space="preserve">) </w:t>
      </w:r>
      <w:proofErr w:type="spellStart"/>
      <w:r>
        <w:rPr>
          <w:lang w:eastAsia="it-IT"/>
        </w:rPr>
        <w:t>own_planets</w:t>
      </w:r>
      <w:proofErr w:type="spellEnd"/>
    </w:p>
    <w:p w14:paraId="0644A788"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w:t>
      </w:r>
      <w:proofErr w:type="spellStart"/>
      <w:r>
        <w:rPr>
          <w:lang w:eastAsia="it-IT"/>
        </w:rPr>
        <w:t>dest</w:t>
      </w:r>
      <w:proofErr w:type="spellEnd"/>
      <w:r>
        <w:rPr>
          <w:lang w:eastAsia="it-IT"/>
        </w:rPr>
        <w:t xml:space="preserve"> = </w:t>
      </w:r>
      <w:proofErr w:type="spellStart"/>
      <w:r>
        <w:rPr>
          <w:lang w:eastAsia="it-IT"/>
        </w:rPr>
        <w:t>List.minBy</w:t>
      </w:r>
      <w:proofErr w:type="spellEnd"/>
      <w:r>
        <w:rPr>
          <w:lang w:eastAsia="it-IT"/>
        </w:rPr>
        <w:t xml:space="preserve"> (</w:t>
      </w:r>
      <w:r>
        <w:rPr>
          <w:color w:val="0000FF"/>
          <w:lang w:eastAsia="it-IT"/>
        </w:rPr>
        <w:t>fun</w:t>
      </w:r>
      <w:r>
        <w:rPr>
          <w:lang w:eastAsia="it-IT"/>
        </w:rPr>
        <w:t xml:space="preserve"> p </w:t>
      </w:r>
      <w:r>
        <w:rPr>
          <w:color w:val="0000FF"/>
          <w:lang w:eastAsia="it-IT"/>
        </w:rPr>
        <w:t>-&gt;</w:t>
      </w:r>
      <w:r>
        <w:rPr>
          <w:lang w:eastAsia="it-IT"/>
        </w:rPr>
        <w:t xml:space="preserve"> </w:t>
      </w:r>
      <w:proofErr w:type="spellStart"/>
      <w:r>
        <w:rPr>
          <w:lang w:eastAsia="it-IT"/>
        </w:rPr>
        <w:t>p.Armies</w:t>
      </w:r>
      <w:proofErr w:type="spellEnd"/>
      <w:r>
        <w:rPr>
          <w:lang w:eastAsia="it-IT"/>
        </w:rPr>
        <w:t xml:space="preserve">) </w:t>
      </w:r>
      <w:proofErr w:type="spellStart"/>
      <w:r>
        <w:rPr>
          <w:lang w:eastAsia="it-IT"/>
        </w:rPr>
        <w:t>enemy_planets</w:t>
      </w:r>
      <w:proofErr w:type="spellEnd"/>
    </w:p>
    <w:p w14:paraId="12DBBF49" w14:textId="7298F07D" w:rsidR="006C08A3" w:rsidRDefault="006C08A3" w:rsidP="006C08A3">
      <w:pPr>
        <w:pStyle w:val="Codice"/>
        <w:rPr>
          <w:lang w:eastAsia="it-IT"/>
        </w:rPr>
      </w:pPr>
      <w:r>
        <w:rPr>
          <w:lang w:eastAsia="it-IT"/>
        </w:rPr>
        <w:lastRenderedPageBreak/>
        <w:t xml:space="preserve">       </w:t>
      </w:r>
      <w:proofErr w:type="gramStart"/>
      <w:r>
        <w:rPr>
          <w:color w:val="0000FF"/>
          <w:lang w:eastAsia="it-IT"/>
        </w:rPr>
        <w:t>if</w:t>
      </w:r>
      <w:proofErr w:type="gramEnd"/>
      <w:r>
        <w:rPr>
          <w:lang w:eastAsia="it-IT"/>
        </w:rPr>
        <w:t xml:space="preserve"> </w:t>
      </w:r>
      <w:proofErr w:type="spellStart"/>
      <w:r>
        <w:rPr>
          <w:lang w:eastAsia="it-IT"/>
        </w:rPr>
        <w:t>source.Armies</w:t>
      </w:r>
      <w:proofErr w:type="spellEnd"/>
      <w:r>
        <w:rPr>
          <w:lang w:eastAsia="it-IT"/>
        </w:rPr>
        <w:t xml:space="preserve"> &gt; 0 </w:t>
      </w:r>
      <w:r>
        <w:rPr>
          <w:color w:val="0000FF"/>
          <w:lang w:eastAsia="it-IT"/>
        </w:rPr>
        <w:t>then</w:t>
      </w:r>
      <w:r>
        <w:rPr>
          <w:lang w:eastAsia="it-IT"/>
        </w:rPr>
        <w:t xml:space="preserve"> </w:t>
      </w:r>
      <w:proofErr w:type="spellStart"/>
      <w:r>
        <w:rPr>
          <w:lang w:eastAsia="it-IT"/>
        </w:rPr>
        <w:t>mk_fleet</w:t>
      </w:r>
      <w:proofErr w:type="spellEnd"/>
      <w:r>
        <w:rPr>
          <w:lang w:eastAsia="it-IT"/>
        </w:rPr>
        <w:t xml:space="preserve"> </w:t>
      </w:r>
      <w:r w:rsidR="00485117">
        <w:rPr>
          <w:lang w:eastAsia="it-IT"/>
        </w:rPr>
        <w:t xml:space="preserve">world </w:t>
      </w:r>
      <w:r>
        <w:rPr>
          <w:lang w:eastAsia="it-IT"/>
        </w:rPr>
        <w:t xml:space="preserve">source </w:t>
      </w:r>
      <w:proofErr w:type="spellStart"/>
      <w:r>
        <w:rPr>
          <w:lang w:eastAsia="it-IT"/>
        </w:rPr>
        <w:t>dest</w:t>
      </w:r>
      <w:proofErr w:type="spellEnd"/>
      <w:r>
        <w:rPr>
          <w:lang w:eastAsia="it-IT"/>
        </w:rPr>
        <w:t xml:space="preserve"> } }</w:t>
      </w:r>
    </w:p>
    <w:p w14:paraId="0693516D" w14:textId="5FC1729D" w:rsidR="001205B1" w:rsidRPr="005E640F" w:rsidRDefault="001205B1" w:rsidP="008D4FAB">
      <w:r w:rsidRPr="005E640F">
        <w:t>The input script waits for the user to left click on a planet (the source) and then right click on another (the target) to send armies from one to the other if the source owner is the human player</w:t>
      </w:r>
      <w:r w:rsidR="00C378C8">
        <w:t>.</w:t>
      </w:r>
    </w:p>
    <w:p w14:paraId="1E3A625B" w14:textId="77777777" w:rsidR="006C08A3" w:rsidRDefault="006C08A3" w:rsidP="006C08A3">
      <w:pPr>
        <w:pStyle w:val="Codice"/>
        <w:rPr>
          <w:lang w:eastAsia="it-IT"/>
        </w:rPr>
      </w:pPr>
      <w:proofErr w:type="gramStart"/>
      <w:r>
        <w:rPr>
          <w:color w:val="0000FF"/>
          <w:lang w:eastAsia="it-IT"/>
        </w:rPr>
        <w:t>let</w:t>
      </w:r>
      <w:proofErr w:type="gramEnd"/>
      <w:r>
        <w:rPr>
          <w:lang w:eastAsia="it-IT"/>
        </w:rPr>
        <w:t xml:space="preserve"> input world = </w:t>
      </w:r>
    </w:p>
    <w:p w14:paraId="40DC0B6F" w14:textId="77777777" w:rsidR="006C08A3" w:rsidRDefault="006C08A3" w:rsidP="006C08A3">
      <w:pPr>
        <w:pStyle w:val="Codice"/>
        <w:rPr>
          <w:lang w:eastAsia="it-IT"/>
        </w:rPr>
      </w:pPr>
      <w:r>
        <w:rPr>
          <w:lang w:eastAsia="it-IT"/>
        </w:rPr>
        <w:t xml:space="preserve">  </w:t>
      </w:r>
      <w:proofErr w:type="gramStart"/>
      <w:r>
        <w:rPr>
          <w:lang w:eastAsia="it-IT"/>
        </w:rPr>
        <w:t xml:space="preserve">{ </w:t>
      </w:r>
      <w:r>
        <w:rPr>
          <w:color w:val="0000FF"/>
          <w:lang w:eastAsia="it-IT"/>
        </w:rPr>
        <w:t>if</w:t>
      </w:r>
      <w:proofErr w:type="gramEnd"/>
      <w:r>
        <w:rPr>
          <w:lang w:eastAsia="it-IT"/>
        </w:rPr>
        <w:t xml:space="preserve"> </w:t>
      </w:r>
      <w:proofErr w:type="spellStart"/>
      <w:r>
        <w:rPr>
          <w:lang w:eastAsia="it-IT"/>
        </w:rPr>
        <w:t>mouse_clicked_left</w:t>
      </w:r>
      <w:proofErr w:type="spellEnd"/>
      <w:r>
        <w:rPr>
          <w:lang w:eastAsia="it-IT"/>
        </w:rPr>
        <w:t xml:space="preserve">() </w:t>
      </w:r>
      <w:r>
        <w:rPr>
          <w:color w:val="0000FF"/>
          <w:lang w:eastAsia="it-IT"/>
        </w:rPr>
        <w:t>then</w:t>
      </w:r>
    </w:p>
    <w:p w14:paraId="54AF7B03"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mouse = </w:t>
      </w:r>
      <w:proofErr w:type="spellStart"/>
      <w:r>
        <w:rPr>
          <w:lang w:eastAsia="it-IT"/>
        </w:rPr>
        <w:t>mouse_position</w:t>
      </w:r>
      <w:proofErr w:type="spellEnd"/>
      <w:r>
        <w:rPr>
          <w:lang w:eastAsia="it-IT"/>
        </w:rPr>
        <w:t>()</w:t>
      </w:r>
    </w:p>
    <w:p w14:paraId="6B0F0C30"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clicked = [p | p &lt;- </w:t>
      </w:r>
      <w:proofErr w:type="spellStart"/>
      <w:r>
        <w:rPr>
          <w:lang w:eastAsia="it-IT"/>
        </w:rPr>
        <w:t>state.Planets</w:t>
      </w:r>
      <w:proofErr w:type="spellEnd"/>
      <w:r>
        <w:rPr>
          <w:lang w:eastAsia="it-IT"/>
        </w:rPr>
        <w:t xml:space="preserve"> &amp;&amp; distance(</w:t>
      </w:r>
      <w:proofErr w:type="spellStart"/>
      <w:r>
        <w:rPr>
          <w:lang w:eastAsia="it-IT"/>
        </w:rPr>
        <w:t>p.Position,mouse</w:t>
      </w:r>
      <w:proofErr w:type="spellEnd"/>
      <w:r>
        <w:rPr>
          <w:lang w:eastAsia="it-IT"/>
        </w:rPr>
        <w:t>) &lt; 10.0]</w:t>
      </w:r>
    </w:p>
    <w:p w14:paraId="3B536F12" w14:textId="77777777" w:rsidR="006C08A3" w:rsidRDefault="006C08A3" w:rsidP="006C08A3">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clicked &lt;&gt; [] </w:t>
      </w:r>
      <w:r>
        <w:rPr>
          <w:color w:val="0000FF"/>
          <w:lang w:eastAsia="it-IT"/>
        </w:rPr>
        <w:t>then</w:t>
      </w:r>
      <w:r>
        <w:rPr>
          <w:lang w:eastAsia="it-IT"/>
        </w:rPr>
        <w:t xml:space="preserve"> </w:t>
      </w:r>
      <w:r>
        <w:rPr>
          <w:color w:val="0000FF"/>
          <w:lang w:eastAsia="it-IT"/>
        </w:rPr>
        <w:t>return</w:t>
      </w:r>
      <w:r>
        <w:rPr>
          <w:lang w:eastAsia="it-IT"/>
        </w:rPr>
        <w:t xml:space="preserve"> Some(clicked.[0])</w:t>
      </w:r>
    </w:p>
    <w:p w14:paraId="0AD8D318" w14:textId="77777777" w:rsidR="006C08A3" w:rsidRDefault="006C08A3" w:rsidP="006C08A3">
      <w:pPr>
        <w:pStyle w:val="Codice"/>
        <w:rPr>
          <w:lang w:eastAsia="it-IT"/>
        </w:rPr>
      </w:pPr>
      <w:r>
        <w:rPr>
          <w:lang w:eastAsia="it-IT"/>
        </w:rPr>
        <w:t xml:space="preserve">      </w:t>
      </w:r>
      <w:proofErr w:type="gramStart"/>
      <w:r>
        <w:rPr>
          <w:color w:val="0000FF"/>
          <w:lang w:eastAsia="it-IT"/>
        </w:rPr>
        <w:t>else</w:t>
      </w:r>
      <w:proofErr w:type="gramEnd"/>
      <w:r>
        <w:rPr>
          <w:lang w:eastAsia="it-IT"/>
        </w:rPr>
        <w:t xml:space="preserve"> </w:t>
      </w:r>
      <w:r>
        <w:rPr>
          <w:color w:val="0000FF"/>
          <w:lang w:eastAsia="it-IT"/>
        </w:rPr>
        <w:t>return</w:t>
      </w:r>
      <w:r>
        <w:rPr>
          <w:lang w:eastAsia="it-IT"/>
        </w:rPr>
        <w:t xml:space="preserve"> None } =&gt; </w:t>
      </w:r>
      <w:r>
        <w:rPr>
          <w:color w:val="0000FF"/>
          <w:lang w:eastAsia="it-IT"/>
        </w:rPr>
        <w:t>fun</w:t>
      </w:r>
      <w:r>
        <w:rPr>
          <w:lang w:eastAsia="it-IT"/>
        </w:rPr>
        <w:t xml:space="preserve"> p </w:t>
      </w:r>
      <w:r>
        <w:rPr>
          <w:color w:val="0000FF"/>
          <w:lang w:eastAsia="it-IT"/>
        </w:rPr>
        <w:t>-&gt;</w:t>
      </w:r>
      <w:r>
        <w:rPr>
          <w:lang w:eastAsia="it-IT"/>
        </w:rPr>
        <w:t xml:space="preserve"> { </w:t>
      </w:r>
      <w:proofErr w:type="spellStart"/>
      <w:r>
        <w:rPr>
          <w:lang w:eastAsia="it-IT"/>
        </w:rPr>
        <w:t>world.SourcePlanet</w:t>
      </w:r>
      <w:proofErr w:type="spellEnd"/>
      <w:r>
        <w:rPr>
          <w:lang w:eastAsia="it-IT"/>
        </w:rPr>
        <w:t xml:space="preserve"> := Some(p) },</w:t>
      </w:r>
    </w:p>
    <w:p w14:paraId="3B26F31F" w14:textId="77777777" w:rsidR="006C08A3" w:rsidRDefault="006C08A3" w:rsidP="006C08A3">
      <w:pPr>
        <w:pStyle w:val="Codice"/>
        <w:rPr>
          <w:lang w:eastAsia="it-IT"/>
        </w:rPr>
      </w:pPr>
      <w:r>
        <w:rPr>
          <w:lang w:eastAsia="it-IT"/>
        </w:rPr>
        <w:t xml:space="preserve">  </w:t>
      </w:r>
      <w:proofErr w:type="gramStart"/>
      <w:r>
        <w:rPr>
          <w:lang w:eastAsia="it-IT"/>
        </w:rPr>
        <w:t xml:space="preserve">{ </w:t>
      </w:r>
      <w:r>
        <w:rPr>
          <w:color w:val="0000FF"/>
          <w:lang w:eastAsia="it-IT"/>
        </w:rPr>
        <w:t>if</w:t>
      </w:r>
      <w:proofErr w:type="gramEnd"/>
      <w:r>
        <w:rPr>
          <w:lang w:eastAsia="it-IT"/>
        </w:rPr>
        <w:t xml:space="preserve"> </w:t>
      </w:r>
      <w:proofErr w:type="spellStart"/>
      <w:r>
        <w:rPr>
          <w:lang w:eastAsia="it-IT"/>
        </w:rPr>
        <w:t>mouse_clicked_right</w:t>
      </w:r>
      <w:proofErr w:type="spellEnd"/>
      <w:r>
        <w:rPr>
          <w:lang w:eastAsia="it-IT"/>
        </w:rPr>
        <w:t xml:space="preserve">() &amp;&amp; </w:t>
      </w:r>
      <w:proofErr w:type="spellStart"/>
      <w:r>
        <w:rPr>
          <w:lang w:eastAsia="it-IT"/>
        </w:rPr>
        <w:t>world.SourcePlanet</w:t>
      </w:r>
      <w:proofErr w:type="spellEnd"/>
      <w:r>
        <w:rPr>
          <w:lang w:eastAsia="it-IT"/>
        </w:rPr>
        <w:t xml:space="preserve"> &lt;&gt; None </w:t>
      </w:r>
      <w:r>
        <w:rPr>
          <w:color w:val="0000FF"/>
          <w:lang w:eastAsia="it-IT"/>
        </w:rPr>
        <w:t>then</w:t>
      </w:r>
    </w:p>
    <w:p w14:paraId="6049B6F7"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mouse = </w:t>
      </w:r>
      <w:proofErr w:type="spellStart"/>
      <w:r>
        <w:rPr>
          <w:lang w:eastAsia="it-IT"/>
        </w:rPr>
        <w:t>mouse_position</w:t>
      </w:r>
      <w:proofErr w:type="spellEnd"/>
      <w:r>
        <w:rPr>
          <w:lang w:eastAsia="it-IT"/>
        </w:rPr>
        <w:t>()</w:t>
      </w:r>
    </w:p>
    <w:p w14:paraId="06FCFF3F" w14:textId="77777777" w:rsidR="006C08A3" w:rsidRDefault="006C08A3" w:rsidP="006C08A3">
      <w:pPr>
        <w:pStyle w:val="Codice"/>
        <w:rPr>
          <w:lang w:eastAsia="it-IT"/>
        </w:rPr>
      </w:pPr>
      <w:r>
        <w:rPr>
          <w:lang w:eastAsia="it-IT"/>
        </w:rPr>
        <w:t xml:space="preserve">      </w:t>
      </w:r>
      <w:proofErr w:type="gramStart"/>
      <w:r>
        <w:rPr>
          <w:color w:val="0000FF"/>
          <w:lang w:eastAsia="it-IT"/>
        </w:rPr>
        <w:t>let</w:t>
      </w:r>
      <w:proofErr w:type="gramEnd"/>
      <w:r>
        <w:rPr>
          <w:lang w:eastAsia="it-IT"/>
        </w:rPr>
        <w:t xml:space="preserve"> clicked = [p | p &lt;- </w:t>
      </w:r>
      <w:proofErr w:type="spellStart"/>
      <w:r>
        <w:rPr>
          <w:lang w:eastAsia="it-IT"/>
        </w:rPr>
        <w:t>state.Planets</w:t>
      </w:r>
      <w:proofErr w:type="spellEnd"/>
      <w:r>
        <w:rPr>
          <w:lang w:eastAsia="it-IT"/>
        </w:rPr>
        <w:t xml:space="preserve"> &amp;&amp; distance(</w:t>
      </w:r>
      <w:proofErr w:type="spellStart"/>
      <w:r>
        <w:rPr>
          <w:lang w:eastAsia="it-IT"/>
        </w:rPr>
        <w:t>p.Position,mouse</w:t>
      </w:r>
      <w:proofErr w:type="spellEnd"/>
      <w:r>
        <w:rPr>
          <w:lang w:eastAsia="it-IT"/>
        </w:rPr>
        <w:t>) &lt; 10.0]</w:t>
      </w:r>
    </w:p>
    <w:p w14:paraId="32D8BB60" w14:textId="77777777" w:rsidR="006C08A3" w:rsidRDefault="006C08A3" w:rsidP="006C08A3">
      <w:pPr>
        <w:pStyle w:val="Codice"/>
        <w:rPr>
          <w:lang w:eastAsia="it-IT"/>
        </w:rPr>
      </w:pPr>
      <w:r>
        <w:rPr>
          <w:lang w:eastAsia="it-IT"/>
        </w:rPr>
        <w:t xml:space="preserve">      </w:t>
      </w:r>
      <w:proofErr w:type="gramStart"/>
      <w:r>
        <w:rPr>
          <w:color w:val="0000FF"/>
          <w:lang w:eastAsia="it-IT"/>
        </w:rPr>
        <w:t>if</w:t>
      </w:r>
      <w:proofErr w:type="gramEnd"/>
      <w:r>
        <w:rPr>
          <w:lang w:eastAsia="it-IT"/>
        </w:rPr>
        <w:t xml:space="preserve"> clicked &lt;&gt; [] </w:t>
      </w:r>
      <w:r>
        <w:rPr>
          <w:color w:val="0000FF"/>
          <w:lang w:eastAsia="it-IT"/>
        </w:rPr>
        <w:t>then</w:t>
      </w:r>
      <w:r>
        <w:rPr>
          <w:lang w:eastAsia="it-IT"/>
        </w:rPr>
        <w:t xml:space="preserve"> </w:t>
      </w:r>
      <w:r>
        <w:rPr>
          <w:color w:val="0000FF"/>
          <w:lang w:eastAsia="it-IT"/>
        </w:rPr>
        <w:t>return</w:t>
      </w:r>
      <w:r>
        <w:rPr>
          <w:lang w:eastAsia="it-IT"/>
        </w:rPr>
        <w:t xml:space="preserve"> Some(clicked.[0],</w:t>
      </w:r>
      <w:proofErr w:type="spellStart"/>
      <w:r>
        <w:rPr>
          <w:lang w:eastAsia="it-IT"/>
        </w:rPr>
        <w:t>world.SourcePlanet.Value</w:t>
      </w:r>
      <w:proofErr w:type="spellEnd"/>
      <w:r>
        <w:rPr>
          <w:lang w:eastAsia="it-IT"/>
        </w:rPr>
        <w:t>)</w:t>
      </w:r>
    </w:p>
    <w:p w14:paraId="3F992126" w14:textId="1C281503" w:rsidR="006C08A3" w:rsidRDefault="006C08A3" w:rsidP="006C08A3">
      <w:pPr>
        <w:pStyle w:val="Codice"/>
        <w:rPr>
          <w:lang w:eastAsia="it-IT"/>
        </w:rPr>
      </w:pPr>
      <w:r>
        <w:rPr>
          <w:lang w:eastAsia="it-IT"/>
        </w:rPr>
        <w:t xml:space="preserve">      </w:t>
      </w:r>
      <w:proofErr w:type="gramStart"/>
      <w:r>
        <w:rPr>
          <w:color w:val="0000FF"/>
          <w:lang w:eastAsia="it-IT"/>
        </w:rPr>
        <w:t>else</w:t>
      </w:r>
      <w:proofErr w:type="gramEnd"/>
      <w:r>
        <w:rPr>
          <w:lang w:eastAsia="it-IT"/>
        </w:rPr>
        <w:t xml:space="preserve"> </w:t>
      </w:r>
      <w:r>
        <w:rPr>
          <w:color w:val="0000FF"/>
          <w:lang w:eastAsia="it-IT"/>
        </w:rPr>
        <w:t>return</w:t>
      </w:r>
      <w:r>
        <w:rPr>
          <w:lang w:eastAsia="it-IT"/>
        </w:rPr>
        <w:t xml:space="preserve"> None } =&gt; </w:t>
      </w:r>
      <w:r>
        <w:rPr>
          <w:color w:val="0000FF"/>
          <w:lang w:eastAsia="it-IT"/>
        </w:rPr>
        <w:t>fun</w:t>
      </w:r>
      <w:r>
        <w:rPr>
          <w:lang w:eastAsia="it-IT"/>
        </w:rPr>
        <w:t xml:space="preserve"> (</w:t>
      </w:r>
      <w:proofErr w:type="spellStart"/>
      <w:r>
        <w:rPr>
          <w:lang w:eastAsia="it-IT"/>
        </w:rPr>
        <w:t>source,target</w:t>
      </w:r>
      <w:proofErr w:type="spellEnd"/>
      <w:r>
        <w:rPr>
          <w:lang w:eastAsia="it-IT"/>
        </w:rPr>
        <w:t xml:space="preserve">) </w:t>
      </w:r>
      <w:r>
        <w:rPr>
          <w:color w:val="0000FF"/>
          <w:lang w:eastAsia="it-IT"/>
        </w:rPr>
        <w:t>-&gt;</w:t>
      </w:r>
      <w:r>
        <w:rPr>
          <w:lang w:eastAsia="it-IT"/>
        </w:rPr>
        <w:t xml:space="preserve"> { </w:t>
      </w:r>
      <w:proofErr w:type="spellStart"/>
      <w:r>
        <w:rPr>
          <w:lang w:eastAsia="it-IT"/>
        </w:rPr>
        <w:t>mk_fleet</w:t>
      </w:r>
      <w:proofErr w:type="spellEnd"/>
      <w:r>
        <w:rPr>
          <w:lang w:eastAsia="it-IT"/>
        </w:rPr>
        <w:t xml:space="preserve"> </w:t>
      </w:r>
      <w:r w:rsidR="00485117">
        <w:rPr>
          <w:lang w:eastAsia="it-IT"/>
        </w:rPr>
        <w:t xml:space="preserve">world </w:t>
      </w:r>
      <w:r>
        <w:rPr>
          <w:lang w:eastAsia="it-IT"/>
        </w:rPr>
        <w:t>source target }</w:t>
      </w:r>
    </w:p>
    <w:p w14:paraId="3ECCB762" w14:textId="7BFFD840" w:rsidR="003C0E44" w:rsidRPr="005E640F" w:rsidRDefault="00EF1732" w:rsidP="00801BC2">
      <w:pPr>
        <w:pStyle w:val="heading2"/>
      </w:pPr>
      <w:r>
        <w:t>Consistency and automated optimizations</w:t>
      </w:r>
    </w:p>
    <w:p w14:paraId="1FE88771" w14:textId="3085D64C" w:rsidR="003C0E44" w:rsidRPr="005E640F" w:rsidRDefault="003C0E44" w:rsidP="008D4FAB">
      <w:r w:rsidRPr="005E640F">
        <w:t xml:space="preserve">The asteroids game </w:t>
      </w:r>
      <w:r w:rsidR="00AC2B15" w:rsidRPr="005E640F">
        <w:t xml:space="preserve">in particular </w:t>
      </w:r>
      <w:r w:rsidRPr="005E640F">
        <w:t>shows two very important features of Casanova: consistency and automated optimizations.</w:t>
      </w:r>
      <w:r w:rsidR="005F0E13">
        <w:t xml:space="preserve"> </w:t>
      </w:r>
      <w:r w:rsidR="009B30D1">
        <w:t>As a simple example, c</w:t>
      </w:r>
      <w:r w:rsidRPr="005E640F">
        <w:t>onsistency comes into play when we are computing collisions between projectiles and aste</w:t>
      </w:r>
      <w:r w:rsidRPr="005E640F">
        <w:t>r</w:t>
      </w:r>
      <w:r w:rsidRPr="005E640F">
        <w:t>oids. If we re</w:t>
      </w:r>
      <w:r w:rsidR="00BA72F9">
        <w:t>move</w:t>
      </w:r>
      <w:r w:rsidRPr="005E640F">
        <w:t>d asteroids from the game state whenever we found those a</w:t>
      </w:r>
      <w:r w:rsidRPr="005E640F">
        <w:t>s</w:t>
      </w:r>
      <w:r w:rsidRPr="005E640F">
        <w:t>teroids to be in collision with projectiles, then those asteroids would not be found anymore when determining which projectiles to re</w:t>
      </w:r>
      <w:r w:rsidR="00BA72F9">
        <w:t>move</w:t>
      </w:r>
      <w:r w:rsidRPr="005E640F">
        <w:t>. Let us consider this e</w:t>
      </w:r>
      <w:r w:rsidRPr="005E640F">
        <w:t>x</w:t>
      </w:r>
      <w:r w:rsidRPr="005E640F">
        <w:t>ample:</w:t>
      </w:r>
    </w:p>
    <w:p w14:paraId="36A0CB20" w14:textId="77777777" w:rsidR="003C0E44" w:rsidRPr="005E640F" w:rsidRDefault="003C0E44" w:rsidP="001F4588">
      <w:pPr>
        <w:pStyle w:val="Codice"/>
      </w:pPr>
      <w:proofErr w:type="gramStart"/>
      <w:r w:rsidRPr="005E640F">
        <w:t>asteroids</w:t>
      </w:r>
      <w:proofErr w:type="gramEnd"/>
      <w:r w:rsidRPr="005E640F">
        <w:t xml:space="preserve"> = [a1; a2; a3]</w:t>
      </w:r>
      <w:r w:rsidRPr="005E640F">
        <w:br/>
        <w:t>projectiles = [p1; p2]</w:t>
      </w:r>
    </w:p>
    <w:p w14:paraId="519D52A1" w14:textId="77777777" w:rsidR="003C0E44" w:rsidRPr="005E640F" w:rsidRDefault="003C0E44" w:rsidP="008D4FAB">
      <w:r w:rsidRPr="005E640F">
        <w:t xml:space="preserve">We check the asteroids for collision, and we find that </w:t>
      </w:r>
      <w:r w:rsidRPr="00751DAC">
        <w:rPr>
          <w:rStyle w:val="CodiceInline"/>
        </w:rPr>
        <w:t>a2</w:t>
      </w:r>
      <w:r w:rsidRPr="005E640F">
        <w:t xml:space="preserve"> collides with </w:t>
      </w:r>
      <w:r w:rsidRPr="00751DAC">
        <w:rPr>
          <w:rStyle w:val="CodiceInline"/>
        </w:rPr>
        <w:t>p1</w:t>
      </w:r>
      <w:r w:rsidRPr="005E640F">
        <w:t>; we update the state so that:</w:t>
      </w:r>
    </w:p>
    <w:p w14:paraId="1B77D9AF" w14:textId="77777777" w:rsidR="003C0E44" w:rsidRPr="005E640F" w:rsidRDefault="003C0E44" w:rsidP="001F4588">
      <w:pPr>
        <w:pStyle w:val="Codice"/>
      </w:pPr>
      <w:proofErr w:type="gramStart"/>
      <w:r w:rsidRPr="005E640F">
        <w:t>asteroids</w:t>
      </w:r>
      <w:proofErr w:type="gramEnd"/>
      <w:r w:rsidRPr="005E640F">
        <w:t xml:space="preserve"> = [a1; a3]</w:t>
      </w:r>
      <w:r w:rsidRPr="005E640F">
        <w:br/>
        <w:t>projectiles = [p1; p2]</w:t>
      </w:r>
    </w:p>
    <w:p w14:paraId="35DF99AB" w14:textId="40F89100" w:rsidR="003C0E44" w:rsidRPr="005E640F" w:rsidRDefault="003C0E44" w:rsidP="008D4FAB">
      <w:r w:rsidRPr="005E640F">
        <w:t xml:space="preserve">Unfortunately now we do not find the collision between </w:t>
      </w:r>
      <w:r w:rsidRPr="00751DAC">
        <w:rPr>
          <w:rStyle w:val="CodiceInline"/>
        </w:rPr>
        <w:t>p2</w:t>
      </w:r>
      <w:r w:rsidRPr="005E640F">
        <w:t xml:space="preserve"> and </w:t>
      </w:r>
      <w:r w:rsidRPr="00751DAC">
        <w:rPr>
          <w:rStyle w:val="CodiceInline"/>
        </w:rPr>
        <w:t>a2</w:t>
      </w:r>
      <w:r w:rsidRPr="005E640F">
        <w:t xml:space="preserve"> anymore because </w:t>
      </w:r>
      <w:r w:rsidRPr="00751DAC">
        <w:rPr>
          <w:rStyle w:val="CodiceInline"/>
        </w:rPr>
        <w:t>a2</w:t>
      </w:r>
      <w:r w:rsidRPr="005E640F">
        <w:t xml:space="preserve"> has been re</w:t>
      </w:r>
      <w:r w:rsidR="00BA72F9">
        <w:t>move</w:t>
      </w:r>
      <w:r w:rsidRPr="005E640F">
        <w:t xml:space="preserve">d from the set of current asteroids. While this </w:t>
      </w:r>
      <w:r w:rsidR="00223D90" w:rsidRPr="005E640F">
        <w:t xml:space="preserve">specific </w:t>
      </w:r>
      <w:r w:rsidRPr="005E640F">
        <w:t>bug is not too hard to fix once identified, it belongs to a larger class of common bugs</w:t>
      </w:r>
      <w:r w:rsidR="003161EF" w:rsidRPr="005E640F">
        <w:t xml:space="preserve"> that happen </w:t>
      </w:r>
      <w:r w:rsidRPr="005E640F">
        <w:t xml:space="preserve">whenever the state of the game is only partially updated, and is representing part of the world at time step </w:t>
      </w:r>
      <w:r w:rsidRPr="00751DAC">
        <w:rPr>
          <w:rStyle w:val="CodiceInline"/>
        </w:rPr>
        <w:t>t</w:t>
      </w:r>
      <w:r w:rsidRPr="005E640F">
        <w:t xml:space="preserve"> and part at time step </w:t>
      </w:r>
      <w:r w:rsidR="00751DAC">
        <w:rPr>
          <w:rStyle w:val="CodiceInline"/>
        </w:rPr>
        <w:t>t+</w:t>
      </w:r>
      <w:r w:rsidRPr="00751DAC">
        <w:rPr>
          <w:rStyle w:val="CodiceInline"/>
        </w:rPr>
        <w:t>1</w:t>
      </w:r>
      <w:r w:rsidRPr="005E640F">
        <w:t>. If the state of the game is large and the order in which the various game entities are updated is not fixed</w:t>
      </w:r>
      <w:r w:rsidR="003161EF" w:rsidRPr="005E640F">
        <w:t xml:space="preserve"> (for example if sometimes asteroids are updated before projectiles, and other times the opposite)</w:t>
      </w:r>
      <w:r w:rsidRPr="005E640F">
        <w:t xml:space="preserve">, then this can become a major source of unpredictable errors </w:t>
      </w:r>
      <w:r w:rsidR="003161EF" w:rsidRPr="005E640F">
        <w:t xml:space="preserve">that are </w:t>
      </w:r>
      <w:r w:rsidRPr="005E640F">
        <w:t>difficult to reproduce, diagnose and fix.</w:t>
      </w:r>
      <w:r w:rsidR="005F0E13">
        <w:t xml:space="preserve"> </w:t>
      </w:r>
      <w:r w:rsidRPr="005E640F">
        <w:t>The second</w:t>
      </w:r>
      <w:r w:rsidR="005F0E13">
        <w:t xml:space="preserve">, extremely </w:t>
      </w:r>
      <w:r w:rsidRPr="005E640F">
        <w:t xml:space="preserve">important feature of Casanova is that of automated optimization of quadratic queries. </w:t>
      </w:r>
      <w:r w:rsidR="00FB0AFD">
        <w:t>R</w:t>
      </w:r>
      <w:r w:rsidRPr="005E640F">
        <w:t>ules of the form:</w:t>
      </w:r>
    </w:p>
    <w:p w14:paraId="32A92771" w14:textId="52D4ECE1" w:rsidR="003C0E44" w:rsidRPr="005E640F" w:rsidRDefault="00922694" w:rsidP="001F4588">
      <w:pPr>
        <w:pStyle w:val="Codice"/>
      </w:pPr>
      <w:proofErr w:type="gramStart"/>
      <w:r>
        <w:rPr>
          <w:color w:val="0000FF"/>
          <w:lang w:eastAsia="it-IT"/>
        </w:rPr>
        <w:t>rule</w:t>
      </w:r>
      <w:proofErr w:type="gramEnd"/>
      <w:r w:rsidRPr="005E640F">
        <w:t xml:space="preserve"> </w:t>
      </w:r>
      <w:r w:rsidR="003C0E44" w:rsidRPr="005E640F">
        <w:t>Field(state, s</w:t>
      </w:r>
      <w:r w:rsidR="00E3304C">
        <w:t xml:space="preserve">elf, </w:t>
      </w:r>
      <w:proofErr w:type="spellStart"/>
      <w:r w:rsidR="00E3304C">
        <w:t>dt</w:t>
      </w:r>
      <w:proofErr w:type="spellEnd"/>
      <w:r w:rsidR="00E3304C">
        <w:t xml:space="preserve">) -&gt; [ x | x &lt;- </w:t>
      </w:r>
      <w:proofErr w:type="spellStart"/>
      <w:r w:rsidR="00E3304C">
        <w:t>state.Xs</w:t>
      </w:r>
      <w:proofErr w:type="spellEnd"/>
      <w:r w:rsidR="00E3304C">
        <w:t xml:space="preserve"> &amp;&amp;</w:t>
      </w:r>
      <w:r w:rsidR="003C0E44" w:rsidRPr="005E640F">
        <w:t xml:space="preserve"> </w:t>
      </w:r>
      <w:proofErr w:type="spellStart"/>
      <w:r w:rsidR="003C0E44" w:rsidRPr="005E640F">
        <w:t>cond</w:t>
      </w:r>
      <w:proofErr w:type="spellEnd"/>
      <w:r w:rsidR="003C0E44" w:rsidRPr="005E640F">
        <w:t xml:space="preserve"> x self ]</w:t>
      </w:r>
    </w:p>
    <w:p w14:paraId="429B144A" w14:textId="35E1FB13" w:rsidR="00D20F2C" w:rsidRPr="009B30D1" w:rsidRDefault="003C0E44" w:rsidP="008D4FAB">
      <w:proofErr w:type="gramStart"/>
      <w:r w:rsidRPr="005E640F">
        <w:t>are</w:t>
      </w:r>
      <w:proofErr w:type="gramEnd"/>
      <w:r w:rsidRPr="005E640F">
        <w:t xml:space="preserve"> optimized by building an index (be it a spatial partitioning index such as a </w:t>
      </w:r>
      <w:r w:rsidR="00751DAC">
        <w:t xml:space="preserve">quad-tree </w:t>
      </w:r>
      <w:r w:rsidRPr="005E640F">
        <w:t xml:space="preserve">or a hash-map) that makes determining the </w:t>
      </w:r>
      <w:proofErr w:type="spellStart"/>
      <w:r w:rsidRPr="00751DAC">
        <w:rPr>
          <w:rStyle w:val="CodiceInline"/>
        </w:rPr>
        <w:t>X</w:t>
      </w:r>
      <w:r w:rsidRPr="005E640F">
        <w:t>s</w:t>
      </w:r>
      <w:proofErr w:type="spellEnd"/>
      <w:r w:rsidRPr="005E640F">
        <w:t xml:space="preserve"> that satisfy the predicate </w:t>
      </w:r>
      <w:proofErr w:type="spellStart"/>
      <w:r w:rsidRPr="00751DAC">
        <w:rPr>
          <w:rStyle w:val="CodiceInline"/>
        </w:rPr>
        <w:t>cond</w:t>
      </w:r>
      <w:proofErr w:type="spellEnd"/>
      <w:r w:rsidRPr="005E640F">
        <w:t xml:space="preserve"> much faster. Building this index can give dramatic performance increases. For the asteroid</w:t>
      </w:r>
      <w:r w:rsidR="009B30D1">
        <w:t>s</w:t>
      </w:r>
      <w:r w:rsidRPr="005E640F">
        <w:t xml:space="preserve"> game, using this optimization gives a huge performance boost in a stress test: the framerate without the optimization is 8 fps, while the framerate with the optimization jumps to 577 fps (</w:t>
      </w:r>
      <w:r w:rsidR="00BA3502" w:rsidRPr="005E640F">
        <w:t xml:space="preserve">which is actually </w:t>
      </w:r>
      <w:r w:rsidRPr="005E640F">
        <w:t xml:space="preserve">more than we </w:t>
      </w:r>
      <w:r w:rsidRPr="005E640F">
        <w:lastRenderedPageBreak/>
        <w:t xml:space="preserve">expected). </w:t>
      </w:r>
      <w:r w:rsidR="004E6740" w:rsidRPr="005E640F">
        <w:t>In similar stress tests, the RTS goes from 27 fps to 202 fps.</w:t>
      </w:r>
      <w:r w:rsidR="009B30D1">
        <w:t xml:space="preserve"> </w:t>
      </w:r>
      <w:r w:rsidR="00FB0AFD">
        <w:t>Moreover, s</w:t>
      </w:r>
      <w:r w:rsidR="00AC48D5" w:rsidRPr="005E640F">
        <w:t>ince n</w:t>
      </w:r>
      <w:r w:rsidR="009E3864" w:rsidRPr="005E640F">
        <w:t>o rule writes the same memory location of another</w:t>
      </w:r>
      <w:r w:rsidR="00AC48D5" w:rsidRPr="005E640F">
        <w:t xml:space="preserve">, rules can </w:t>
      </w:r>
      <w:r w:rsidR="009E3864" w:rsidRPr="005E640F">
        <w:t>be computed in parallel, producing another noticeable speedup in the order of up to the number of available cores for certain programs.</w:t>
      </w:r>
      <w:r w:rsidR="00FB0AFD">
        <w:t xml:space="preserve"> This is actually very simple to build: the various rules to compute are assigned to a series of worker threads, which th</w:t>
      </w:r>
      <w:r w:rsidR="009B30D1">
        <w:t>en evaluate</w:t>
      </w:r>
      <w:r w:rsidR="00FB0AFD">
        <w:t xml:space="preserve"> them in parallel.</w:t>
      </w:r>
      <w:r w:rsidR="009B30D1">
        <w:t xml:space="preserve"> </w:t>
      </w:r>
      <w:r w:rsidR="00D20F2C">
        <w:t xml:space="preserve">The last optimization is visibility culling performed by the camera to avoid rendering </w:t>
      </w:r>
      <w:r w:rsidR="00686111">
        <w:t xml:space="preserve">those </w:t>
      </w:r>
      <w:r w:rsidR="00D20F2C">
        <w:t>3D models that are not visible on the screen. Also, by grouping drawable entities in layers, we can save some computational power by avoiding many operations that set renderi</w:t>
      </w:r>
      <w:r w:rsidR="009B30D1">
        <w:t xml:space="preserve">ng options on the graphics card, as this amounts to a form of </w:t>
      </w:r>
      <w:r w:rsidR="009B30D1">
        <w:rPr>
          <w:i/>
        </w:rPr>
        <w:t>batching</w:t>
      </w:r>
      <w:r w:rsidR="006D4A79">
        <w:rPr>
          <w:i/>
        </w:rPr>
        <w:t xml:space="preserve"> </w:t>
      </w:r>
      <w:sdt>
        <w:sdtPr>
          <w:rPr>
            <w:i/>
          </w:rPr>
          <w:id w:val="-859508755"/>
          <w:citation/>
        </w:sdtPr>
        <w:sdtEndPr/>
        <w:sdtContent>
          <w:r w:rsidR="00686111">
            <w:rPr>
              <w:i/>
            </w:rPr>
            <w:fldChar w:fldCharType="begin"/>
          </w:r>
          <w:r w:rsidR="00686111">
            <w:instrText xml:space="preserve"> CITATION Pha05 \l 1033 </w:instrText>
          </w:r>
          <w:r w:rsidR="00686111">
            <w:rPr>
              <w:i/>
            </w:rPr>
            <w:fldChar w:fldCharType="separate"/>
          </w:r>
          <w:r w:rsidR="0043537B">
            <w:rPr>
              <w:noProof/>
            </w:rPr>
            <w:t>[18]</w:t>
          </w:r>
          <w:r w:rsidR="00686111">
            <w:rPr>
              <w:i/>
            </w:rPr>
            <w:fldChar w:fldCharType="end"/>
          </w:r>
        </w:sdtContent>
      </w:sdt>
      <w:r w:rsidR="009B30D1">
        <w:t>.</w:t>
      </w:r>
    </w:p>
    <w:p w14:paraId="7B4D54E1" w14:textId="3A78747A" w:rsidR="00AC13AB" w:rsidRPr="005E640F" w:rsidRDefault="00AF388E" w:rsidP="00AF388E">
      <w:pPr>
        <w:pStyle w:val="heading1"/>
      </w:pPr>
      <w:r>
        <w:t>Future Work</w:t>
      </w:r>
    </w:p>
    <w:p w14:paraId="1BE5DCA0" w14:textId="4B78E7BB" w:rsidR="003C3244" w:rsidRPr="005E640F" w:rsidRDefault="003C3244" w:rsidP="008D4FAB">
      <w:r w:rsidRPr="005E640F">
        <w:t>We believe our work to have opened exciting new venues of exploration. Casanova started with the goal of making it simpler to build a declarative, easily opt</w:t>
      </w:r>
      <w:r w:rsidRPr="005E640F">
        <w:t>i</w:t>
      </w:r>
      <w:r w:rsidRPr="005E640F">
        <w:t xml:space="preserve">mized game logic, </w:t>
      </w:r>
      <w:r w:rsidR="00AB078F">
        <w:t xml:space="preserve">with its associated rendering. </w:t>
      </w:r>
      <w:r w:rsidR="00516407">
        <w:t xml:space="preserve">In addition to completing support for the Casanova language, both as a standalone compiler and as a code generator built </w:t>
      </w:r>
      <w:r w:rsidR="0075168E">
        <w:t xml:space="preserve">with </w:t>
      </w:r>
      <w:r w:rsidR="00516407">
        <w:t xml:space="preserve">the upcoming </w:t>
      </w:r>
      <w:r w:rsidR="00516407" w:rsidRPr="00516407">
        <w:rPr>
          <w:i/>
        </w:rPr>
        <w:t>type providers</w:t>
      </w:r>
      <w:r w:rsidR="00516407">
        <w:t xml:space="preserve"> F# feature, </w:t>
      </w:r>
      <w:r w:rsidRPr="005E640F">
        <w:t xml:space="preserve">we </w:t>
      </w:r>
      <w:r w:rsidR="001D590B">
        <w:t xml:space="preserve">will also try to </w:t>
      </w:r>
      <w:r w:rsidR="00AC48D5" w:rsidRPr="005E640F">
        <w:t>tackle fu</w:t>
      </w:r>
      <w:r w:rsidR="00AC48D5" w:rsidRPr="005E640F">
        <w:t>r</w:t>
      </w:r>
      <w:r w:rsidR="00AC48D5" w:rsidRPr="005E640F">
        <w:t>ther tasks</w:t>
      </w:r>
      <w:r w:rsidRPr="005E640F">
        <w:t xml:space="preserve">: </w:t>
      </w:r>
      <w:r w:rsidRPr="00AB078F">
        <w:rPr>
          <w:i/>
        </w:rPr>
        <w:t>(</w:t>
      </w:r>
      <w:proofErr w:type="spellStart"/>
      <w:r w:rsidRPr="00AB078F">
        <w:rPr>
          <w:i/>
        </w:rPr>
        <w:t>i</w:t>
      </w:r>
      <w:proofErr w:type="spellEnd"/>
      <w:r w:rsidRPr="00AB078F">
        <w:rPr>
          <w:i/>
        </w:rPr>
        <w:t>)</w:t>
      </w:r>
      <w:r w:rsidRPr="005E640F">
        <w:t xml:space="preserve"> </w:t>
      </w:r>
      <w:r w:rsidR="00AB078F">
        <w:t xml:space="preserve">we are studying a </w:t>
      </w:r>
      <w:r w:rsidR="00AB078F" w:rsidRPr="00AB078F">
        <w:rPr>
          <w:i/>
        </w:rPr>
        <w:t>Casanova Standard Library</w:t>
      </w:r>
      <w:r w:rsidR="00AB078F">
        <w:t xml:space="preserve"> of ready-made reus</w:t>
      </w:r>
      <w:r w:rsidR="00AB078F">
        <w:t>a</w:t>
      </w:r>
      <w:r w:rsidR="00AB078F">
        <w:t xml:space="preserve">ble entities to make the creation of </w:t>
      </w:r>
      <w:r w:rsidR="00CC1BD4">
        <w:t xml:space="preserve">a </w:t>
      </w:r>
      <w:r w:rsidR="00AB078F">
        <w:t>game even simpler</w:t>
      </w:r>
      <w:r w:rsidRPr="005E640F">
        <w:t xml:space="preserve">; </w:t>
      </w:r>
      <w:r w:rsidRPr="00AB078F">
        <w:rPr>
          <w:i/>
        </w:rPr>
        <w:t>(ii)</w:t>
      </w:r>
      <w:r w:rsidRPr="005E640F">
        <w:t xml:space="preserve"> we are studying how to </w:t>
      </w:r>
      <w:r w:rsidR="00CC1BD4">
        <w:t xml:space="preserve">add </w:t>
      </w:r>
      <w:r w:rsidRPr="005E640F">
        <w:t xml:space="preserve">networking </w:t>
      </w:r>
      <w:r w:rsidR="00CC1BD4">
        <w:t>to Casanova for multiplayer games</w:t>
      </w:r>
      <w:r w:rsidRPr="005E640F">
        <w:t xml:space="preserve">; </w:t>
      </w:r>
      <w:r w:rsidRPr="00AB078F">
        <w:rPr>
          <w:i/>
        </w:rPr>
        <w:t>(iii)</w:t>
      </w:r>
      <w:r w:rsidRPr="005E640F">
        <w:t xml:space="preserve"> we are </w:t>
      </w:r>
      <w:r w:rsidR="00CC1BD4">
        <w:t xml:space="preserve">studying </w:t>
      </w:r>
      <w:r w:rsidRPr="005E640F">
        <w:t xml:space="preserve">the </w:t>
      </w:r>
      <w:r w:rsidR="00CC1BD4">
        <w:t xml:space="preserve">integration of AI techniques such as </w:t>
      </w:r>
      <w:sdt>
        <w:sdtPr>
          <w:id w:val="-1216350298"/>
          <w:citation/>
        </w:sdtPr>
        <w:sdtEndPr/>
        <w:sdtContent>
          <w:r w:rsidR="0009786D" w:rsidRPr="005E640F">
            <w:fldChar w:fldCharType="begin"/>
          </w:r>
          <w:r w:rsidR="00120A66" w:rsidRPr="005E640F">
            <w:instrText xml:space="preserve">CITATION 1AI \l 1033 </w:instrText>
          </w:r>
          <w:r w:rsidR="0009786D" w:rsidRPr="005E640F">
            <w:fldChar w:fldCharType="separate"/>
          </w:r>
          <w:r w:rsidR="0043537B">
            <w:rPr>
              <w:noProof/>
            </w:rPr>
            <w:t>[19]</w:t>
          </w:r>
          <w:r w:rsidR="0009786D" w:rsidRPr="005E640F">
            <w:fldChar w:fldCharType="end"/>
          </w:r>
        </w:sdtContent>
      </w:sdt>
      <w:r w:rsidR="00516407">
        <w:t>;</w:t>
      </w:r>
      <w:r w:rsidR="001510CB" w:rsidRPr="005E640F">
        <w:t xml:space="preserve"> </w:t>
      </w:r>
      <w:r w:rsidR="001510CB" w:rsidRPr="00516407">
        <w:rPr>
          <w:i/>
        </w:rPr>
        <w:t>(iv)</w:t>
      </w:r>
      <w:r w:rsidR="001510CB" w:rsidRPr="005E640F">
        <w:t xml:space="preserve"> w</w:t>
      </w:r>
      <w:r w:rsidRPr="005E640F">
        <w:t>e have a long list of query optim</w:t>
      </w:r>
      <w:r w:rsidRPr="005E640F">
        <w:t>i</w:t>
      </w:r>
      <w:r w:rsidRPr="005E640F">
        <w:t xml:space="preserve">zations </w:t>
      </w:r>
      <w:sdt>
        <w:sdtPr>
          <w:id w:val="2096206979"/>
          <w:citation/>
        </w:sdtPr>
        <w:sdtEndPr/>
        <w:sdtContent>
          <w:r w:rsidR="0009786D" w:rsidRPr="005E640F">
            <w:fldChar w:fldCharType="begin"/>
          </w:r>
          <w:r w:rsidR="00F727EA" w:rsidRPr="005E640F">
            <w:instrText xml:space="preserve">CITATION Hec \l 1033 </w:instrText>
          </w:r>
          <w:r w:rsidR="0009786D" w:rsidRPr="005E640F">
            <w:fldChar w:fldCharType="separate"/>
          </w:r>
          <w:r w:rsidR="0043537B">
            <w:rPr>
              <w:noProof/>
            </w:rPr>
            <w:t>[20]</w:t>
          </w:r>
          <w:r w:rsidR="0009786D" w:rsidRPr="005E640F">
            <w:fldChar w:fldCharType="end"/>
          </w:r>
        </w:sdtContent>
      </w:sdt>
      <w:r w:rsidRPr="005E640F">
        <w:t xml:space="preserve"> </w:t>
      </w:r>
      <w:r w:rsidR="001510CB" w:rsidRPr="005E640F">
        <w:t xml:space="preserve">that </w:t>
      </w:r>
      <w:r w:rsidR="00CC1BD4">
        <w:t>could make Casanova more efficient</w:t>
      </w:r>
      <w:r w:rsidR="001D590B">
        <w:t>;</w:t>
      </w:r>
      <w:r w:rsidR="001510CB" w:rsidRPr="005E640F">
        <w:t xml:space="preserve"> </w:t>
      </w:r>
      <w:r w:rsidR="001510CB" w:rsidRPr="001D590B">
        <w:rPr>
          <w:i/>
        </w:rPr>
        <w:t>(vi)</w:t>
      </w:r>
      <w:r w:rsidR="001510CB" w:rsidRPr="005E640F">
        <w:t xml:space="preserve"> </w:t>
      </w:r>
      <w:r w:rsidR="00655011">
        <w:t xml:space="preserve">we plan on adding a visual editor for scripts </w:t>
      </w:r>
      <w:r w:rsidR="006D6961">
        <w:t xml:space="preserve">so that non-technical users may </w:t>
      </w:r>
      <w:r w:rsidR="00FC2F59">
        <w:t xml:space="preserve">create </w:t>
      </w:r>
      <w:r w:rsidR="00EB35EB">
        <w:t>scripts</w:t>
      </w:r>
      <w:r w:rsidR="00F84DAB">
        <w:t xml:space="preserve"> without having to learn a new programming language</w:t>
      </w:r>
      <w:r w:rsidR="00D73853" w:rsidRPr="005E640F">
        <w:t>.</w:t>
      </w:r>
      <w:r w:rsidR="00B832FE">
        <w:t xml:space="preserve"> Furthermore, we are planning to assess the ease of use of Casanova when compared with traditional </w:t>
      </w:r>
      <w:r w:rsidR="00BF35C5">
        <w:t>frameworks such as XNA or Unity</w:t>
      </w:r>
      <w:r w:rsidR="00C636D9">
        <w:t>.</w:t>
      </w:r>
      <w:r w:rsidR="00BF35C5">
        <w:t xml:space="preserve"> </w:t>
      </w:r>
      <w:r w:rsidR="00C636D9">
        <w:t>We have already moved a few preliminary steps in this direction, both with High School students and first year university students: Casanova programs are shorter (by one third on average when compared with F#), faster and easier to write than F# and XNA.</w:t>
      </w:r>
    </w:p>
    <w:p w14:paraId="386A7CCA" w14:textId="346EB191" w:rsidR="008427B1" w:rsidRPr="005E640F" w:rsidRDefault="008C7694" w:rsidP="008C7694">
      <w:pPr>
        <w:pStyle w:val="heading1"/>
      </w:pPr>
      <w:r>
        <w:t>Conclusions</w:t>
      </w:r>
    </w:p>
    <w:p w14:paraId="06145439" w14:textId="6E085B1D" w:rsidR="0000195D" w:rsidRDefault="00DC50EF" w:rsidP="00664ACB">
      <w:r w:rsidRPr="005E640F">
        <w:t xml:space="preserve">Game development is a large and important aspect of modern culture; games are used for entertainment, education, training and more, and their impact on society is very large. This is driving a need for structured principles and practices for developing games and simulations. </w:t>
      </w:r>
      <w:r w:rsidR="00E822FC">
        <w:t>Also, reducing the cost and difficulties of making games could greatly benefit some “fringe” game developers, such as independent game developers, serious game developers, and even research game d</w:t>
      </w:r>
      <w:r w:rsidR="00E822FC">
        <w:t>e</w:t>
      </w:r>
      <w:r w:rsidR="00E822FC">
        <w:t xml:space="preserve">velopers, who traditionally have neither the budget nor the manpower to tackle some of the challenges associated with making a modern game. </w:t>
      </w:r>
      <w:r w:rsidRPr="005E640F">
        <w:t>Casanova</w:t>
      </w:r>
      <w:r w:rsidR="008602BD" w:rsidRPr="005E640F">
        <w:t xml:space="preserve"> </w:t>
      </w:r>
      <w:r w:rsidRPr="005E640F">
        <w:t>is a step in this direction: by studying the art and craft of game development we are building a framework and a language that sim</w:t>
      </w:r>
      <w:r w:rsidR="001D0692">
        <w:t>plify</w:t>
      </w:r>
      <w:r w:rsidRPr="005E640F">
        <w:t xml:space="preserve"> many tasks and allow game developers to put more effort on AI, gameplay</w:t>
      </w:r>
      <w:r w:rsidR="00E465BB">
        <w:t>, shaders</w:t>
      </w:r>
      <w:r w:rsidRPr="005E640F">
        <w:t xml:space="preserve"> and other </w:t>
      </w:r>
      <w:r w:rsidR="00E465BB">
        <w:t xml:space="preserve">important </w:t>
      </w:r>
      <w:r w:rsidRPr="005E640F">
        <w:t xml:space="preserve">tasks </w:t>
      </w:r>
      <w:r w:rsidRPr="005E640F">
        <w:lastRenderedPageBreak/>
        <w:t xml:space="preserve">such as procedural generation rather than on the “nuts-and-bolts” of putting a game together and optimizing it. While Casanova is still in its early stages, </w:t>
      </w:r>
      <w:r w:rsidR="000C224D">
        <w:t xml:space="preserve">we </w:t>
      </w:r>
      <w:r w:rsidRPr="005E640F">
        <w:t xml:space="preserve">have used it extensively and </w:t>
      </w:r>
      <w:r w:rsidR="00AC48D5" w:rsidRPr="005E640F">
        <w:t>with good results</w:t>
      </w:r>
      <w:r w:rsidR="000C224D">
        <w:t xml:space="preserve"> in </w:t>
      </w:r>
      <w:r w:rsidR="00297DF2">
        <w:t>a real game</w:t>
      </w:r>
      <w:r w:rsidR="000C224D">
        <w:t xml:space="preserve"> </w:t>
      </w:r>
      <w:sdt>
        <w:sdtPr>
          <w:id w:val="1284462390"/>
          <w:citation/>
        </w:sdtPr>
        <w:sdtEndPr/>
        <w:sdtContent>
          <w:r w:rsidR="00A82135">
            <w:fldChar w:fldCharType="begin"/>
          </w:r>
          <w:r w:rsidR="00A82135">
            <w:instrText xml:space="preserve"> CITATION Giu1 \l 1033 </w:instrText>
          </w:r>
          <w:r w:rsidR="00A82135">
            <w:fldChar w:fldCharType="separate"/>
          </w:r>
          <w:r w:rsidR="0043537B">
            <w:rPr>
              <w:noProof/>
            </w:rPr>
            <w:t>[16]</w:t>
          </w:r>
          <w:r w:rsidR="00A82135">
            <w:fldChar w:fldCharType="end"/>
          </w:r>
        </w:sdtContent>
      </w:sdt>
      <w:r w:rsidRPr="005E640F">
        <w:t xml:space="preserve">, and we are certain that with further work </w:t>
      </w:r>
      <w:r w:rsidR="004C0685" w:rsidRPr="005E640F">
        <w:t xml:space="preserve">the </w:t>
      </w:r>
      <w:r w:rsidR="00AC48D5" w:rsidRPr="005E640F">
        <w:t>benefits of this approach will become much more apparent</w:t>
      </w:r>
      <w:r w:rsidR="004C0685" w:rsidRPr="005E640F">
        <w:t>.</w:t>
      </w:r>
    </w:p>
    <w:p w14:paraId="01772E0C" w14:textId="542E2294" w:rsidR="00F87531" w:rsidRPr="0043537B" w:rsidRDefault="00F87531" w:rsidP="0043537B">
      <w:pPr>
        <w:pStyle w:val="heading1"/>
        <w:spacing w:line="240" w:lineRule="auto"/>
        <w:rPr>
          <w:sz w:val="22"/>
        </w:rPr>
      </w:pPr>
      <w:r w:rsidRPr="0043537B">
        <w:rPr>
          <w:sz w:val="22"/>
        </w:rPr>
        <w:t>References</w:t>
      </w:r>
    </w:p>
    <w:p w14:paraId="5888E864" w14:textId="77777777" w:rsidR="0043537B" w:rsidRPr="0043537B" w:rsidRDefault="00F87531" w:rsidP="0043537B">
      <w:pPr>
        <w:pStyle w:val="Bibliography"/>
        <w:spacing w:line="240" w:lineRule="auto"/>
        <w:rPr>
          <w:noProof/>
          <w:vanish/>
          <w:sz w:val="16"/>
        </w:rPr>
      </w:pPr>
      <w:r w:rsidRPr="0043537B">
        <w:rPr>
          <w:sz w:val="12"/>
        </w:rPr>
        <w:fldChar w:fldCharType="begin"/>
      </w:r>
      <w:r w:rsidRPr="0043537B">
        <w:rPr>
          <w:sz w:val="12"/>
        </w:rPr>
        <w:instrText xml:space="preserve"> BIBLIOGRAPHY  \l 1033 </w:instrText>
      </w:r>
      <w:r w:rsidRPr="0043537B">
        <w:rPr>
          <w:sz w:val="12"/>
        </w:rPr>
        <w:fldChar w:fldCharType="separate"/>
      </w:r>
      <w:r w:rsidR="0043537B" w:rsidRPr="0043537B">
        <w:rPr>
          <w:noProof/>
          <w:vanish/>
          <w:sz w:val="16"/>
        </w:rPr>
        <w:t>x</w:t>
      </w:r>
    </w:p>
    <w:tbl>
      <w:tblPr>
        <w:tblW w:w="5908" w:type="pct"/>
        <w:tblCellSpacing w:w="15" w:type="dxa"/>
        <w:tblInd w:w="-765" w:type="dxa"/>
        <w:tblLayout w:type="fixed"/>
        <w:tblCellMar>
          <w:top w:w="15" w:type="dxa"/>
          <w:left w:w="15" w:type="dxa"/>
          <w:bottom w:w="15" w:type="dxa"/>
          <w:right w:w="15" w:type="dxa"/>
        </w:tblCellMar>
        <w:tblLook w:val="04A0" w:firstRow="1" w:lastRow="0" w:firstColumn="1" w:lastColumn="0" w:noHBand="0" w:noVBand="1"/>
      </w:tblPr>
      <w:tblGrid>
        <w:gridCol w:w="540"/>
        <w:gridCol w:w="7741"/>
      </w:tblGrid>
      <w:tr w:rsidR="0043537B" w:rsidRPr="0043537B" w14:paraId="485058B4" w14:textId="77777777" w:rsidTr="0043537B">
        <w:trPr>
          <w:tblCellSpacing w:w="15" w:type="dxa"/>
        </w:trPr>
        <w:tc>
          <w:tcPr>
            <w:tcW w:w="299" w:type="pct"/>
            <w:hideMark/>
          </w:tcPr>
          <w:p w14:paraId="174825AA"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w:t>
            </w:r>
          </w:p>
        </w:tc>
        <w:tc>
          <w:tcPr>
            <w:tcW w:w="4647" w:type="pct"/>
            <w:hideMark/>
          </w:tcPr>
          <w:p w14:paraId="45D99C5C"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ENTERTAINMENT SOFTWARE ASSOCIATION. </w:t>
            </w:r>
            <w:r w:rsidRPr="0043537B">
              <w:rPr>
                <w:b/>
                <w:bCs/>
                <w:noProof/>
                <w:sz w:val="14"/>
              </w:rPr>
              <w:t>Industry Facts</w:t>
            </w:r>
            <w:r w:rsidRPr="0043537B">
              <w:rPr>
                <w:noProof/>
                <w:sz w:val="14"/>
              </w:rPr>
              <w:t>. [S.l.]: [s.n.]. 2010.</w:t>
            </w:r>
          </w:p>
        </w:tc>
      </w:tr>
      <w:tr w:rsidR="0043537B" w:rsidRPr="0043537B" w14:paraId="15739976" w14:textId="77777777" w:rsidTr="0043537B">
        <w:trPr>
          <w:tblCellSpacing w:w="15" w:type="dxa"/>
        </w:trPr>
        <w:tc>
          <w:tcPr>
            <w:tcW w:w="299" w:type="pct"/>
            <w:hideMark/>
          </w:tcPr>
          <w:p w14:paraId="4D67BEB7"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2.</w:t>
            </w:r>
          </w:p>
        </w:tc>
        <w:tc>
          <w:tcPr>
            <w:tcW w:w="4647" w:type="pct"/>
            <w:hideMark/>
          </w:tcPr>
          <w:p w14:paraId="200C5DB5"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FULLERTON, T.; SWAIN, C.; HOFFMAN, S. </w:t>
            </w:r>
            <w:r w:rsidRPr="0043537B">
              <w:rPr>
                <w:b/>
                <w:bCs/>
                <w:noProof/>
                <w:sz w:val="14"/>
              </w:rPr>
              <w:t>Game design workshop:</w:t>
            </w:r>
            <w:r w:rsidRPr="0043537B">
              <w:rPr>
                <w:noProof/>
                <w:sz w:val="14"/>
              </w:rPr>
              <w:t xml:space="preserve"> a playcentric approach to creating innovative games. [S.l.]: Morgan Kaufman, 2008. ISBN 0240809742.</w:t>
            </w:r>
          </w:p>
        </w:tc>
      </w:tr>
      <w:tr w:rsidR="0043537B" w:rsidRPr="0043537B" w14:paraId="2216C941" w14:textId="77777777" w:rsidTr="0043537B">
        <w:trPr>
          <w:tblCellSpacing w:w="15" w:type="dxa"/>
        </w:trPr>
        <w:tc>
          <w:tcPr>
            <w:tcW w:w="299" w:type="pct"/>
            <w:hideMark/>
          </w:tcPr>
          <w:p w14:paraId="0ED2F9E5"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3.</w:t>
            </w:r>
          </w:p>
        </w:tc>
        <w:tc>
          <w:tcPr>
            <w:tcW w:w="4647" w:type="pct"/>
            <w:hideMark/>
          </w:tcPr>
          <w:p w14:paraId="4EC9783E"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RITTERFELD, U.; CODY, M.; VORDERER, P. </w:t>
            </w:r>
            <w:r w:rsidRPr="0043537B">
              <w:rPr>
                <w:b/>
                <w:bCs/>
                <w:noProof/>
                <w:sz w:val="14"/>
              </w:rPr>
              <w:t>Serious Games:</w:t>
            </w:r>
            <w:r w:rsidRPr="0043537B">
              <w:rPr>
                <w:noProof/>
                <w:sz w:val="14"/>
              </w:rPr>
              <w:t xml:space="preserve"> Mechanisms And Effects. [S.l.]: Routledge. 2009.</w:t>
            </w:r>
          </w:p>
        </w:tc>
      </w:tr>
      <w:tr w:rsidR="0043537B" w:rsidRPr="0043537B" w14:paraId="17B4744C" w14:textId="77777777" w:rsidTr="0043537B">
        <w:trPr>
          <w:tblCellSpacing w:w="15" w:type="dxa"/>
        </w:trPr>
        <w:tc>
          <w:tcPr>
            <w:tcW w:w="299" w:type="pct"/>
            <w:hideMark/>
          </w:tcPr>
          <w:p w14:paraId="5F337736"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4.</w:t>
            </w:r>
          </w:p>
        </w:tc>
        <w:tc>
          <w:tcPr>
            <w:tcW w:w="4647" w:type="pct"/>
            <w:hideMark/>
          </w:tcPr>
          <w:p w14:paraId="54714016"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BUCKLAND, M. </w:t>
            </w:r>
            <w:r w:rsidRPr="0043537B">
              <w:rPr>
                <w:b/>
                <w:bCs/>
                <w:noProof/>
                <w:sz w:val="14"/>
              </w:rPr>
              <w:t>Programming Game AI by Example</w:t>
            </w:r>
            <w:r w:rsidRPr="0043537B">
              <w:rPr>
                <w:noProof/>
                <w:sz w:val="14"/>
              </w:rPr>
              <w:t>. Sudbury, MA: Jones &amp; Bartlett Publishers. 2004.</w:t>
            </w:r>
          </w:p>
        </w:tc>
      </w:tr>
      <w:tr w:rsidR="0043537B" w:rsidRPr="0043537B" w14:paraId="235917E6" w14:textId="77777777" w:rsidTr="0043537B">
        <w:trPr>
          <w:tblCellSpacing w:w="15" w:type="dxa"/>
        </w:trPr>
        <w:tc>
          <w:tcPr>
            <w:tcW w:w="299" w:type="pct"/>
            <w:hideMark/>
          </w:tcPr>
          <w:p w14:paraId="00DE3518"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5.</w:t>
            </w:r>
          </w:p>
        </w:tc>
        <w:tc>
          <w:tcPr>
            <w:tcW w:w="4647" w:type="pct"/>
            <w:hideMark/>
          </w:tcPr>
          <w:p w14:paraId="67A79702"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WILSON, K. </w:t>
            </w:r>
            <w:r w:rsidRPr="0043537B">
              <w:rPr>
                <w:b/>
                <w:bCs/>
                <w:noProof/>
                <w:sz w:val="14"/>
              </w:rPr>
              <w:t>Inheritance vs aggregation in game objects</w:t>
            </w:r>
            <w:r w:rsidRPr="0043537B">
              <w:rPr>
                <w:noProof/>
                <w:sz w:val="14"/>
              </w:rPr>
              <w:t>. http://gamearchitect.net/Articles/GameObjects1.html. [S.l.]: [s.n.]. 2002.</w:t>
            </w:r>
          </w:p>
        </w:tc>
      </w:tr>
      <w:tr w:rsidR="0043537B" w:rsidRPr="0043537B" w14:paraId="65913120" w14:textId="77777777" w:rsidTr="0043537B">
        <w:trPr>
          <w:tblCellSpacing w:w="15" w:type="dxa"/>
        </w:trPr>
        <w:tc>
          <w:tcPr>
            <w:tcW w:w="299" w:type="pct"/>
            <w:hideMark/>
          </w:tcPr>
          <w:p w14:paraId="2BF68E46"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6.</w:t>
            </w:r>
          </w:p>
        </w:tc>
        <w:tc>
          <w:tcPr>
            <w:tcW w:w="4647" w:type="pct"/>
            <w:hideMark/>
          </w:tcPr>
          <w:p w14:paraId="2CBCE45B"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AMPATZOGLOU, A.; CHATZIGEORGIOU, A. </w:t>
            </w:r>
            <w:r w:rsidRPr="0043537B">
              <w:rPr>
                <w:b/>
                <w:bCs/>
                <w:noProof/>
                <w:sz w:val="14"/>
              </w:rPr>
              <w:t>Evaluation of object-oriented design patterns in game development</w:t>
            </w:r>
            <w:r w:rsidRPr="0043537B">
              <w:rPr>
                <w:noProof/>
                <w:sz w:val="14"/>
              </w:rPr>
              <w:t>. Journal of Information and Software Technology. MA, USA: Butterworth-Heinemann Newton. 2007.</w:t>
            </w:r>
          </w:p>
        </w:tc>
      </w:tr>
      <w:tr w:rsidR="0043537B" w:rsidRPr="0043537B" w14:paraId="5864AA1E" w14:textId="77777777" w:rsidTr="0043537B">
        <w:trPr>
          <w:tblCellSpacing w:w="15" w:type="dxa"/>
        </w:trPr>
        <w:tc>
          <w:tcPr>
            <w:tcW w:w="299" w:type="pct"/>
            <w:hideMark/>
          </w:tcPr>
          <w:p w14:paraId="0E169010"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7.</w:t>
            </w:r>
          </w:p>
        </w:tc>
        <w:tc>
          <w:tcPr>
            <w:tcW w:w="4647" w:type="pct"/>
            <w:hideMark/>
          </w:tcPr>
          <w:p w14:paraId="12A17DD2"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CONAL, E.; HUDAK, P. </w:t>
            </w:r>
            <w:r w:rsidRPr="0043537B">
              <w:rPr>
                <w:b/>
                <w:bCs/>
                <w:noProof/>
                <w:sz w:val="14"/>
              </w:rPr>
              <w:t>Functional reactive animation</w:t>
            </w:r>
            <w:r w:rsidRPr="0043537B">
              <w:rPr>
                <w:noProof/>
                <w:sz w:val="14"/>
              </w:rPr>
              <w:t>. International Conference on Functional Programming (ICFP). [S.l.]: [s.n.]. 1997. p. 263–273.</w:t>
            </w:r>
          </w:p>
        </w:tc>
      </w:tr>
      <w:tr w:rsidR="0043537B" w:rsidRPr="0043537B" w14:paraId="1DDE8D38" w14:textId="77777777" w:rsidTr="0043537B">
        <w:trPr>
          <w:tblCellSpacing w:w="15" w:type="dxa"/>
        </w:trPr>
        <w:tc>
          <w:tcPr>
            <w:tcW w:w="299" w:type="pct"/>
            <w:hideMark/>
          </w:tcPr>
          <w:p w14:paraId="28DF3005"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8.</w:t>
            </w:r>
          </w:p>
        </w:tc>
        <w:tc>
          <w:tcPr>
            <w:tcW w:w="4647" w:type="pct"/>
            <w:hideMark/>
          </w:tcPr>
          <w:p w14:paraId="1541F19B"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FOLMER, E. </w:t>
            </w:r>
            <w:r w:rsidRPr="0043537B">
              <w:rPr>
                <w:b/>
                <w:bCs/>
                <w:noProof/>
                <w:sz w:val="14"/>
              </w:rPr>
              <w:t>Component based game development:</w:t>
            </w:r>
            <w:r w:rsidRPr="0043537B">
              <w:rPr>
                <w:noProof/>
                <w:sz w:val="14"/>
              </w:rPr>
              <w:t xml:space="preserve"> a solution to escalating costs and expanding deadlines? Proceedings of the 10th international conference on Component-based software engineering, CBSE. Berlin, Heidelberg: Springer-Verlag. 2007. p. 66– 73.</w:t>
            </w:r>
          </w:p>
        </w:tc>
      </w:tr>
      <w:tr w:rsidR="0043537B" w:rsidRPr="0043537B" w14:paraId="0672BB7C" w14:textId="77777777" w:rsidTr="0043537B">
        <w:trPr>
          <w:tblCellSpacing w:w="15" w:type="dxa"/>
        </w:trPr>
        <w:tc>
          <w:tcPr>
            <w:tcW w:w="299" w:type="pct"/>
            <w:hideMark/>
          </w:tcPr>
          <w:p w14:paraId="7DDC62E0"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9.</w:t>
            </w:r>
          </w:p>
        </w:tc>
        <w:tc>
          <w:tcPr>
            <w:tcW w:w="4647" w:type="pct"/>
            <w:hideMark/>
          </w:tcPr>
          <w:p w14:paraId="0ACA1ACC"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MAGGIORE, G. et al. </w:t>
            </w:r>
            <w:r w:rsidRPr="0043537B">
              <w:rPr>
                <w:b/>
                <w:bCs/>
                <w:noProof/>
                <w:sz w:val="14"/>
              </w:rPr>
              <w:t>Designing Casanova:</w:t>
            </w:r>
            <w:r w:rsidRPr="0043537B">
              <w:rPr>
                <w:noProof/>
                <w:sz w:val="14"/>
              </w:rPr>
              <w:t xml:space="preserve"> a language for games. In Proceedings of the 13th conference on Advances in Computer Games, ACG 13, Tilburg, 2011, Springer. 13th Internation Conference Advances in Computer Games (ACG). Tilburg, Netherlands: Springer. 2011.</w:t>
            </w:r>
          </w:p>
        </w:tc>
      </w:tr>
      <w:tr w:rsidR="0043537B" w:rsidRPr="0043537B" w14:paraId="19FA4C27" w14:textId="77777777" w:rsidTr="0043537B">
        <w:trPr>
          <w:tblCellSpacing w:w="15" w:type="dxa"/>
        </w:trPr>
        <w:tc>
          <w:tcPr>
            <w:tcW w:w="299" w:type="pct"/>
            <w:hideMark/>
          </w:tcPr>
          <w:p w14:paraId="7A8F4070"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10.</w:t>
            </w:r>
          </w:p>
        </w:tc>
        <w:tc>
          <w:tcPr>
            <w:tcW w:w="4647" w:type="pct"/>
            <w:hideMark/>
          </w:tcPr>
          <w:p w14:paraId="64A7F1F6" w14:textId="77777777" w:rsidR="0043537B" w:rsidRPr="0043537B" w:rsidRDefault="0043537B" w:rsidP="0043537B">
            <w:pPr>
              <w:pStyle w:val="Bibliography"/>
              <w:spacing w:line="240" w:lineRule="auto"/>
              <w:rPr>
                <w:rFonts w:eastAsiaTheme="minorEastAsia"/>
                <w:noProof/>
                <w:sz w:val="14"/>
              </w:rPr>
            </w:pPr>
            <w:r w:rsidRPr="0043537B">
              <w:rPr>
                <w:noProof/>
                <w:sz w:val="14"/>
                <w:lang w:val="it-IT"/>
              </w:rPr>
              <w:t xml:space="preserve">MAGGIORE, G. </w:t>
            </w:r>
            <w:r w:rsidRPr="0043537B">
              <w:rPr>
                <w:b/>
                <w:bCs/>
                <w:noProof/>
                <w:sz w:val="14"/>
                <w:lang w:val="it-IT"/>
              </w:rPr>
              <w:t>Casanova project page</w:t>
            </w:r>
            <w:r w:rsidRPr="0043537B">
              <w:rPr>
                <w:noProof/>
                <w:sz w:val="14"/>
                <w:lang w:val="it-IT"/>
              </w:rPr>
              <w:t xml:space="preserve">. http://casanova.codeplex.com/. </w:t>
            </w:r>
            <w:r w:rsidRPr="0043537B">
              <w:rPr>
                <w:noProof/>
                <w:sz w:val="14"/>
              </w:rPr>
              <w:t>[S.l.]: [s.n.]. 2011.</w:t>
            </w:r>
          </w:p>
        </w:tc>
      </w:tr>
      <w:tr w:rsidR="0043537B" w:rsidRPr="0043537B" w14:paraId="6EA22E20" w14:textId="77777777" w:rsidTr="0043537B">
        <w:trPr>
          <w:tblCellSpacing w:w="15" w:type="dxa"/>
        </w:trPr>
        <w:tc>
          <w:tcPr>
            <w:tcW w:w="299" w:type="pct"/>
            <w:hideMark/>
          </w:tcPr>
          <w:p w14:paraId="32482938"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11.</w:t>
            </w:r>
          </w:p>
        </w:tc>
        <w:tc>
          <w:tcPr>
            <w:tcW w:w="4647" w:type="pct"/>
            <w:hideMark/>
          </w:tcPr>
          <w:p w14:paraId="156213E6"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FIGUEIREDO, L. H. D.; CELES, W.; IERUSALIMSCHY, R. </w:t>
            </w:r>
            <w:r w:rsidRPr="0043537B">
              <w:rPr>
                <w:b/>
                <w:bCs/>
                <w:noProof/>
                <w:sz w:val="14"/>
              </w:rPr>
              <w:t>Programming advance control mechanisms with Lua coroutines</w:t>
            </w:r>
            <w:r w:rsidRPr="0043537B">
              <w:rPr>
                <w:noProof/>
                <w:sz w:val="14"/>
              </w:rPr>
              <w:t>. Game Programming Gems 6. [S.l.]: Mike Dickheiser (ed), Charles River Media. 2006. p. 357–369.</w:t>
            </w:r>
          </w:p>
        </w:tc>
      </w:tr>
      <w:tr w:rsidR="0043537B" w:rsidRPr="0043537B" w14:paraId="2ED231AA" w14:textId="77777777" w:rsidTr="0043537B">
        <w:trPr>
          <w:tblCellSpacing w:w="15" w:type="dxa"/>
        </w:trPr>
        <w:tc>
          <w:tcPr>
            <w:tcW w:w="299" w:type="pct"/>
            <w:hideMark/>
          </w:tcPr>
          <w:p w14:paraId="5ED07E14"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12.</w:t>
            </w:r>
          </w:p>
        </w:tc>
        <w:tc>
          <w:tcPr>
            <w:tcW w:w="4647" w:type="pct"/>
            <w:hideMark/>
          </w:tcPr>
          <w:p w14:paraId="7F81BA3A"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KNUTH, D. E. </w:t>
            </w:r>
            <w:r w:rsidRPr="0043537B">
              <w:rPr>
                <w:b/>
                <w:bCs/>
                <w:noProof/>
                <w:sz w:val="14"/>
              </w:rPr>
              <w:t>The art of computer programming</w:t>
            </w:r>
            <w:r w:rsidRPr="0043537B">
              <w:rPr>
                <w:noProof/>
                <w:sz w:val="14"/>
              </w:rPr>
              <w:t>. Redwood City, CA, USA: Addison Wesley Longman Publishing Co., Inc. 1997.</w:t>
            </w:r>
          </w:p>
        </w:tc>
      </w:tr>
      <w:tr w:rsidR="0043537B" w:rsidRPr="0043537B" w14:paraId="387B9C51" w14:textId="77777777" w:rsidTr="0043537B">
        <w:trPr>
          <w:tblCellSpacing w:w="15" w:type="dxa"/>
        </w:trPr>
        <w:tc>
          <w:tcPr>
            <w:tcW w:w="299" w:type="pct"/>
            <w:hideMark/>
          </w:tcPr>
          <w:p w14:paraId="50C8247E"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13.</w:t>
            </w:r>
          </w:p>
        </w:tc>
        <w:tc>
          <w:tcPr>
            <w:tcW w:w="4647" w:type="pct"/>
            <w:hideMark/>
          </w:tcPr>
          <w:p w14:paraId="292CD888" w14:textId="77777777" w:rsidR="0043537B" w:rsidRPr="0043537B" w:rsidRDefault="0043537B" w:rsidP="0043537B">
            <w:pPr>
              <w:pStyle w:val="Bibliography"/>
              <w:spacing w:line="240" w:lineRule="auto"/>
              <w:rPr>
                <w:rFonts w:eastAsiaTheme="minorEastAsia"/>
                <w:noProof/>
                <w:sz w:val="14"/>
                <w:lang w:val="it-IT"/>
              </w:rPr>
            </w:pPr>
            <w:r w:rsidRPr="0043537B">
              <w:rPr>
                <w:noProof/>
                <w:sz w:val="14"/>
              </w:rPr>
              <w:t xml:space="preserve">DELOURA, M. The Engine Survey. </w:t>
            </w:r>
            <w:r w:rsidRPr="0043537B">
              <w:rPr>
                <w:b/>
                <w:bCs/>
                <w:noProof/>
                <w:sz w:val="14"/>
                <w:lang w:val="it-IT"/>
              </w:rPr>
              <w:t>Gamasutra</w:t>
            </w:r>
            <w:r w:rsidRPr="0043537B">
              <w:rPr>
                <w:noProof/>
                <w:sz w:val="14"/>
                <w:lang w:val="it-IT"/>
              </w:rPr>
              <w:t>, 2009. Disponivel em: &lt;http://www.gamasutra.com/blogs/MarkDeLoura/20090316/903/The_Engine_Survey_Technology_Results.php&gt;.</w:t>
            </w:r>
          </w:p>
        </w:tc>
      </w:tr>
      <w:tr w:rsidR="0043537B" w:rsidRPr="0043537B" w14:paraId="545615DC" w14:textId="77777777" w:rsidTr="0043537B">
        <w:trPr>
          <w:tblCellSpacing w:w="15" w:type="dxa"/>
        </w:trPr>
        <w:tc>
          <w:tcPr>
            <w:tcW w:w="299" w:type="pct"/>
            <w:hideMark/>
          </w:tcPr>
          <w:p w14:paraId="7928B121"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14.</w:t>
            </w:r>
          </w:p>
        </w:tc>
        <w:tc>
          <w:tcPr>
            <w:tcW w:w="4647" w:type="pct"/>
            <w:hideMark/>
          </w:tcPr>
          <w:p w14:paraId="292039CC"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WALKER WHITE, A. D. C. K. J. G. A. R. R. </w:t>
            </w:r>
            <w:r w:rsidRPr="0043537B">
              <w:rPr>
                <w:b/>
                <w:bCs/>
                <w:noProof/>
                <w:sz w:val="14"/>
              </w:rPr>
              <w:t>Scaling games to epic proportions</w:t>
            </w:r>
            <w:r w:rsidRPr="0043537B">
              <w:rPr>
                <w:noProof/>
                <w:sz w:val="14"/>
              </w:rPr>
              <w:t>. Proceedings of the 2007 ACM SIGMOD international conference on Management of data (SIGMOD). New York, NY, USA: ACM. 2007. p. 31–42.</w:t>
            </w:r>
          </w:p>
        </w:tc>
      </w:tr>
      <w:tr w:rsidR="0043537B" w:rsidRPr="0043537B" w14:paraId="69C45A56" w14:textId="77777777" w:rsidTr="0043537B">
        <w:trPr>
          <w:tblCellSpacing w:w="15" w:type="dxa"/>
        </w:trPr>
        <w:tc>
          <w:tcPr>
            <w:tcW w:w="299" w:type="pct"/>
            <w:hideMark/>
          </w:tcPr>
          <w:p w14:paraId="05916F18"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15.</w:t>
            </w:r>
          </w:p>
        </w:tc>
        <w:tc>
          <w:tcPr>
            <w:tcW w:w="4647" w:type="pct"/>
            <w:hideMark/>
          </w:tcPr>
          <w:p w14:paraId="375F9AD9" w14:textId="77777777" w:rsidR="0043537B" w:rsidRPr="0043537B" w:rsidRDefault="0043537B" w:rsidP="0043537B">
            <w:pPr>
              <w:pStyle w:val="Bibliography"/>
              <w:spacing w:line="240" w:lineRule="auto"/>
              <w:rPr>
                <w:rFonts w:eastAsiaTheme="minorEastAsia"/>
                <w:noProof/>
                <w:sz w:val="14"/>
              </w:rPr>
            </w:pPr>
            <w:r w:rsidRPr="0043537B">
              <w:rPr>
                <w:noProof/>
                <w:sz w:val="14"/>
                <w:lang w:val="it-IT"/>
              </w:rPr>
              <w:t xml:space="preserve">COSTANTINI, G.; MAGGIORE, G. </w:t>
            </w:r>
            <w:r w:rsidRPr="0043537B">
              <w:rPr>
                <w:b/>
                <w:bCs/>
                <w:noProof/>
                <w:sz w:val="14"/>
                <w:lang w:val="it-IT"/>
              </w:rPr>
              <w:t>Friendly F# (fun with game programming)</w:t>
            </w:r>
            <w:r w:rsidRPr="0043537B">
              <w:rPr>
                <w:noProof/>
                <w:sz w:val="14"/>
                <w:lang w:val="it-IT"/>
              </w:rPr>
              <w:t xml:space="preserve">. </w:t>
            </w:r>
            <w:r w:rsidRPr="0043537B">
              <w:rPr>
                <w:noProof/>
                <w:sz w:val="14"/>
              </w:rPr>
              <w:t>Venice, Italy: Smashwords. 2011.</w:t>
            </w:r>
          </w:p>
        </w:tc>
      </w:tr>
      <w:tr w:rsidR="0043537B" w:rsidRPr="0043537B" w14:paraId="7D41991D" w14:textId="77777777" w:rsidTr="0043537B">
        <w:trPr>
          <w:tblCellSpacing w:w="15" w:type="dxa"/>
        </w:trPr>
        <w:tc>
          <w:tcPr>
            <w:tcW w:w="299" w:type="pct"/>
            <w:hideMark/>
          </w:tcPr>
          <w:p w14:paraId="2CCA777A"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16.</w:t>
            </w:r>
          </w:p>
        </w:tc>
        <w:tc>
          <w:tcPr>
            <w:tcW w:w="4647" w:type="pct"/>
            <w:hideMark/>
          </w:tcPr>
          <w:p w14:paraId="6E563BD0"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MAGGIORE, G. </w:t>
            </w:r>
            <w:r w:rsidRPr="0043537B">
              <w:rPr>
                <w:b/>
                <w:bCs/>
                <w:noProof/>
                <w:sz w:val="14"/>
              </w:rPr>
              <w:t>Galaxy Wars Project Page</w:t>
            </w:r>
            <w:r w:rsidRPr="0043537B">
              <w:rPr>
                <w:noProof/>
                <w:sz w:val="14"/>
              </w:rPr>
              <w:t>. http://vsteam2010.codeplex.com. [S.l.]: [s.n.]. 2010.</w:t>
            </w:r>
          </w:p>
        </w:tc>
      </w:tr>
      <w:tr w:rsidR="0043537B" w:rsidRPr="0043537B" w14:paraId="6EA4C6BA" w14:textId="77777777" w:rsidTr="0043537B">
        <w:trPr>
          <w:tblCellSpacing w:w="15" w:type="dxa"/>
        </w:trPr>
        <w:tc>
          <w:tcPr>
            <w:tcW w:w="299" w:type="pct"/>
            <w:hideMark/>
          </w:tcPr>
          <w:p w14:paraId="589BE5CB"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17.</w:t>
            </w:r>
          </w:p>
        </w:tc>
        <w:tc>
          <w:tcPr>
            <w:tcW w:w="4647" w:type="pct"/>
            <w:hideMark/>
          </w:tcPr>
          <w:p w14:paraId="6FCB8B1D"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CORP., M. </w:t>
            </w:r>
            <w:r w:rsidRPr="0043537B">
              <w:rPr>
                <w:b/>
                <w:bCs/>
                <w:noProof/>
                <w:sz w:val="14"/>
              </w:rPr>
              <w:t>The xna framework</w:t>
            </w:r>
            <w:r w:rsidRPr="0043537B">
              <w:rPr>
                <w:noProof/>
                <w:sz w:val="14"/>
              </w:rPr>
              <w:t>. 2004: http://msdn.microsoft.com/xna.</w:t>
            </w:r>
          </w:p>
        </w:tc>
      </w:tr>
      <w:tr w:rsidR="0043537B" w:rsidRPr="0043537B" w14:paraId="080FDC23" w14:textId="77777777" w:rsidTr="0043537B">
        <w:trPr>
          <w:tblCellSpacing w:w="15" w:type="dxa"/>
        </w:trPr>
        <w:tc>
          <w:tcPr>
            <w:tcW w:w="299" w:type="pct"/>
            <w:hideMark/>
          </w:tcPr>
          <w:p w14:paraId="4268BCB0"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18.</w:t>
            </w:r>
          </w:p>
        </w:tc>
        <w:tc>
          <w:tcPr>
            <w:tcW w:w="4647" w:type="pct"/>
            <w:hideMark/>
          </w:tcPr>
          <w:p w14:paraId="471B942A"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PHARR, M.; FERNANDO, R. </w:t>
            </w:r>
            <w:r w:rsidRPr="0043537B">
              <w:rPr>
                <w:b/>
                <w:bCs/>
                <w:noProof/>
                <w:sz w:val="14"/>
              </w:rPr>
              <w:t>GPU Gems 2 - Chapter 2:</w:t>
            </w:r>
            <w:r w:rsidRPr="0043537B">
              <w:rPr>
                <w:noProof/>
                <w:sz w:val="14"/>
              </w:rPr>
              <w:t xml:space="preserve"> Inside Geometry Instancing. [S.l.]: Addison-Wesley Professional, 2005.</w:t>
            </w:r>
          </w:p>
        </w:tc>
      </w:tr>
      <w:tr w:rsidR="0043537B" w:rsidRPr="0043537B" w14:paraId="7DA11E02" w14:textId="77777777" w:rsidTr="0043537B">
        <w:trPr>
          <w:tblCellSpacing w:w="15" w:type="dxa"/>
        </w:trPr>
        <w:tc>
          <w:tcPr>
            <w:tcW w:w="299" w:type="pct"/>
            <w:hideMark/>
          </w:tcPr>
          <w:p w14:paraId="637CEC20"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19.</w:t>
            </w:r>
          </w:p>
        </w:tc>
        <w:tc>
          <w:tcPr>
            <w:tcW w:w="4647" w:type="pct"/>
            <w:hideMark/>
          </w:tcPr>
          <w:p w14:paraId="4A7B776B"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RICHARD ZHAO, D. S. </w:t>
            </w:r>
            <w:r w:rsidRPr="0043537B">
              <w:rPr>
                <w:b/>
                <w:bCs/>
                <w:noProof/>
                <w:sz w:val="14"/>
              </w:rPr>
              <w:t>Generating Believable Virtual Characters Using Behaviour Capture and Hidden Markov Models</w:t>
            </w:r>
            <w:r w:rsidRPr="0043537B">
              <w:rPr>
                <w:noProof/>
                <w:sz w:val="14"/>
              </w:rPr>
              <w:t>. 13th Internation Conference Advances in Computer Games (ACG). Tilburg, Netherlands: Springer. 2011.</w:t>
            </w:r>
          </w:p>
        </w:tc>
      </w:tr>
      <w:tr w:rsidR="0043537B" w:rsidRPr="0043537B" w14:paraId="3BBC40F7" w14:textId="77777777" w:rsidTr="0043537B">
        <w:trPr>
          <w:tblCellSpacing w:w="15" w:type="dxa"/>
        </w:trPr>
        <w:tc>
          <w:tcPr>
            <w:tcW w:w="299" w:type="pct"/>
            <w:hideMark/>
          </w:tcPr>
          <w:p w14:paraId="29092046" w14:textId="77777777" w:rsidR="0043537B" w:rsidRPr="0043537B" w:rsidRDefault="0043537B" w:rsidP="0043537B">
            <w:pPr>
              <w:pStyle w:val="Bibliography"/>
              <w:spacing w:line="240" w:lineRule="auto"/>
              <w:jc w:val="right"/>
              <w:rPr>
                <w:rFonts w:eastAsiaTheme="minorEastAsia"/>
                <w:noProof/>
                <w:sz w:val="14"/>
              </w:rPr>
            </w:pPr>
            <w:r w:rsidRPr="0043537B">
              <w:rPr>
                <w:noProof/>
                <w:sz w:val="14"/>
              </w:rPr>
              <w:t>20.</w:t>
            </w:r>
          </w:p>
        </w:tc>
        <w:tc>
          <w:tcPr>
            <w:tcW w:w="4647" w:type="pct"/>
            <w:hideMark/>
          </w:tcPr>
          <w:p w14:paraId="5E27E655" w14:textId="77777777" w:rsidR="0043537B" w:rsidRPr="0043537B" w:rsidRDefault="0043537B" w:rsidP="0043537B">
            <w:pPr>
              <w:pStyle w:val="Bibliography"/>
              <w:spacing w:line="240" w:lineRule="auto"/>
              <w:rPr>
                <w:rFonts w:eastAsiaTheme="minorEastAsia"/>
                <w:noProof/>
                <w:sz w:val="14"/>
              </w:rPr>
            </w:pPr>
            <w:r w:rsidRPr="0043537B">
              <w:rPr>
                <w:noProof/>
                <w:sz w:val="14"/>
              </w:rPr>
              <w:t xml:space="preserve">GARCIA-MOLINA, H.; ULLMAN, J. D.; WIDOM, J. </w:t>
            </w:r>
            <w:r w:rsidRPr="0043537B">
              <w:rPr>
                <w:b/>
                <w:bCs/>
                <w:noProof/>
                <w:sz w:val="14"/>
              </w:rPr>
              <w:t>Database System Implementation</w:t>
            </w:r>
            <w:r w:rsidRPr="0043537B">
              <w:rPr>
                <w:noProof/>
                <w:sz w:val="14"/>
              </w:rPr>
              <w:t>. [S.l.]: Prentice-Hall. 1999.</w:t>
            </w:r>
          </w:p>
        </w:tc>
      </w:tr>
    </w:tbl>
    <w:p w14:paraId="401527C3" w14:textId="77777777" w:rsidR="0043537B" w:rsidRPr="0043537B" w:rsidRDefault="0043537B" w:rsidP="0043537B">
      <w:pPr>
        <w:pStyle w:val="Bibliography"/>
        <w:spacing w:line="240" w:lineRule="auto"/>
        <w:rPr>
          <w:rFonts w:eastAsiaTheme="minorEastAsia"/>
          <w:noProof/>
          <w:vanish/>
          <w:sz w:val="14"/>
        </w:rPr>
      </w:pPr>
      <w:r w:rsidRPr="0043537B">
        <w:rPr>
          <w:noProof/>
          <w:vanish/>
          <w:sz w:val="14"/>
        </w:rPr>
        <w:t>x</w:t>
      </w:r>
    </w:p>
    <w:p w14:paraId="09A36569" w14:textId="482C473A" w:rsidR="00664ACB" w:rsidRPr="0043537B" w:rsidRDefault="00F87531" w:rsidP="0043537B">
      <w:pPr>
        <w:spacing w:line="240" w:lineRule="auto"/>
        <w:ind w:firstLine="0"/>
        <w:rPr>
          <w:sz w:val="10"/>
        </w:rPr>
      </w:pPr>
      <w:r w:rsidRPr="0043537B">
        <w:rPr>
          <w:sz w:val="10"/>
        </w:rPr>
        <w:fldChar w:fldCharType="end"/>
      </w:r>
      <w:bookmarkStart w:id="5" w:name="_GoBack"/>
      <w:bookmarkEnd w:id="5"/>
    </w:p>
    <w:sectPr w:rsidR="00664ACB" w:rsidRPr="0043537B" w:rsidSect="00F2730B">
      <w:type w:val="continuous"/>
      <w:pgSz w:w="11906" w:h="16838" w:code="1"/>
      <w:pgMar w:top="2948" w:right="2494" w:bottom="2948" w:left="2494" w:header="2381" w:footer="2324" w:gutter="0"/>
      <w:cols w:space="475"/>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529A8" w14:textId="77777777" w:rsidR="001F7360" w:rsidRDefault="001F7360" w:rsidP="008D4FAB">
      <w:r>
        <w:separator/>
      </w:r>
    </w:p>
  </w:endnote>
  <w:endnote w:type="continuationSeparator" w:id="0">
    <w:p w14:paraId="4328B4B4" w14:textId="77777777" w:rsidR="001F7360" w:rsidRDefault="001F7360" w:rsidP="008D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0000000000000000000"/>
    <w:charset w:val="00"/>
    <w:family w:val="modern"/>
    <w:notTrueType/>
    <w:pitch w:val="variable"/>
    <w:sig w:usb0="E10002FF" w:usb1="5201E9EB" w:usb2="00000004" w:usb3="00000000" w:csb0="0000011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F738EF" w:rsidRDefault="00F738EF" w:rsidP="008D4FA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3537B">
      <w:rPr>
        <w:rStyle w:val="PageNumber"/>
        <w:noProof/>
      </w:rPr>
      <w:t>14</w:t>
    </w:r>
    <w:r>
      <w:rPr>
        <w:rStyle w:val="PageNumber"/>
      </w:rPr>
      <w:fldChar w:fldCharType="end"/>
    </w:r>
  </w:p>
  <w:p w14:paraId="1B4402BD" w14:textId="77777777" w:rsidR="00F738EF" w:rsidRDefault="00F738EF" w:rsidP="008D4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715A0" w14:textId="77777777" w:rsidR="001F7360" w:rsidRDefault="001F7360" w:rsidP="008D4FAB">
      <w:r>
        <w:separator/>
      </w:r>
    </w:p>
  </w:footnote>
  <w:footnote w:type="continuationSeparator" w:id="0">
    <w:p w14:paraId="131A029B" w14:textId="77777777" w:rsidR="001F7360" w:rsidRDefault="001F7360" w:rsidP="008D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AC733C"/>
    <w:lvl w:ilvl="0">
      <w:start w:val="1"/>
      <w:numFmt w:val="decimal"/>
      <w:lvlText w:val="%1."/>
      <w:lvlJc w:val="left"/>
      <w:pPr>
        <w:tabs>
          <w:tab w:val="num" w:pos="1492"/>
        </w:tabs>
        <w:ind w:left="1492" w:hanging="360"/>
      </w:pPr>
    </w:lvl>
  </w:abstractNum>
  <w:abstractNum w:abstractNumId="2">
    <w:nsid w:val="FFFFFF7D"/>
    <w:multiLevelType w:val="singleLevel"/>
    <w:tmpl w:val="71B49DFC"/>
    <w:lvl w:ilvl="0">
      <w:start w:val="1"/>
      <w:numFmt w:val="decimal"/>
      <w:lvlText w:val="%1."/>
      <w:lvlJc w:val="left"/>
      <w:pPr>
        <w:tabs>
          <w:tab w:val="num" w:pos="1209"/>
        </w:tabs>
        <w:ind w:left="1209" w:hanging="360"/>
      </w:pPr>
    </w:lvl>
  </w:abstractNum>
  <w:abstractNum w:abstractNumId="3">
    <w:nsid w:val="FFFFFF7E"/>
    <w:multiLevelType w:val="singleLevel"/>
    <w:tmpl w:val="788E45C2"/>
    <w:lvl w:ilvl="0">
      <w:start w:val="1"/>
      <w:numFmt w:val="decimal"/>
      <w:lvlText w:val="%1."/>
      <w:lvlJc w:val="left"/>
      <w:pPr>
        <w:tabs>
          <w:tab w:val="num" w:pos="926"/>
        </w:tabs>
        <w:ind w:left="926" w:hanging="360"/>
      </w:pPr>
    </w:lvl>
  </w:abstractNum>
  <w:abstractNum w:abstractNumId="4">
    <w:nsid w:val="FFFFFF7F"/>
    <w:multiLevelType w:val="singleLevel"/>
    <w:tmpl w:val="8618C808"/>
    <w:lvl w:ilvl="0">
      <w:start w:val="1"/>
      <w:numFmt w:val="decimal"/>
      <w:lvlText w:val="%1."/>
      <w:lvlJc w:val="left"/>
      <w:pPr>
        <w:tabs>
          <w:tab w:val="num" w:pos="643"/>
        </w:tabs>
        <w:ind w:left="643" w:hanging="360"/>
      </w:pPr>
    </w:lvl>
  </w:abstractNum>
  <w:abstractNum w:abstractNumId="5">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4">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A171181"/>
    <w:multiLevelType w:val="multilevel"/>
    <w:tmpl w:val="6B867544"/>
    <w:lvl w:ilvl="0">
      <w:start w:val="1"/>
      <w:numFmt w:val="decimal"/>
      <w:lvlText w:val="%1."/>
      <w:legacy w:legacy="1" w:legacySpace="144" w:legacyIndent="0"/>
      <w:lvlJc w:val="left"/>
      <w:rPr>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5">
    <w:nsid w:val="7D9521C8"/>
    <w:multiLevelType w:val="multilevel"/>
    <w:tmpl w:val="805EFA2C"/>
    <w:styleLink w:val="referencelist"/>
    <w:lvl w:ilvl="0">
      <w:start w:val="1"/>
      <w:numFmt w:val="decimal"/>
      <w:pStyle w:val="referenceitem"/>
      <w:lvlText w:val="%1."/>
      <w:lvlJc w:val="right"/>
      <w:pPr>
        <w:tabs>
          <w:tab w:val="num" w:pos="341"/>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30"/>
  </w:num>
  <w:num w:numId="3">
    <w:abstractNumId w:val="18"/>
  </w:num>
  <w:num w:numId="4">
    <w:abstractNumId w:val="22"/>
  </w:num>
  <w:num w:numId="5">
    <w:abstractNumId w:val="28"/>
  </w:num>
  <w:num w:numId="6">
    <w:abstractNumId w:val="19"/>
  </w:num>
  <w:num w:numId="7">
    <w:abstractNumId w:val="25"/>
  </w:num>
  <w:num w:numId="8">
    <w:abstractNumId w:val="24"/>
  </w:num>
  <w:num w:numId="9">
    <w:abstractNumId w:val="13"/>
  </w:num>
  <w:num w:numId="10">
    <w:abstractNumId w:val="17"/>
  </w:num>
  <w:num w:numId="11">
    <w:abstractNumId w:val="14"/>
  </w:num>
  <w:num w:numId="12">
    <w:abstractNumId w:val="33"/>
  </w:num>
  <w:num w:numId="13">
    <w:abstractNumId w:val="26"/>
  </w:num>
  <w:num w:numId="14">
    <w:abstractNumId w:val="27"/>
  </w:num>
  <w:num w:numId="15">
    <w:abstractNumId w:val="21"/>
  </w:num>
  <w:num w:numId="16">
    <w:abstractNumId w:val="16"/>
  </w:num>
  <w:num w:numId="17">
    <w:abstractNumId w:val="20"/>
  </w:num>
  <w:num w:numId="18">
    <w:abstractNumId w:val="12"/>
  </w:num>
  <w:num w:numId="19">
    <w:abstractNumId w:val="0"/>
  </w:num>
  <w:num w:numId="20">
    <w:abstractNumId w:val="9"/>
  </w:num>
  <w:num w:numId="21">
    <w:abstractNumId w:val="4"/>
  </w:num>
  <w:num w:numId="22">
    <w:abstractNumId w:val="10"/>
  </w:num>
  <w:num w:numId="23">
    <w:abstractNumId w:val="8"/>
  </w:num>
  <w:num w:numId="24">
    <w:abstractNumId w:val="7"/>
  </w:num>
  <w:num w:numId="25">
    <w:abstractNumId w:val="6"/>
  </w:num>
  <w:num w:numId="26">
    <w:abstractNumId w:val="5"/>
  </w:num>
  <w:num w:numId="27">
    <w:abstractNumId w:val="34"/>
  </w:num>
  <w:num w:numId="28">
    <w:abstractNumId w:val="15"/>
  </w:num>
  <w:num w:numId="29">
    <w:abstractNumId w:val="31"/>
  </w:num>
  <w:num w:numId="30">
    <w:abstractNumId w:val="32"/>
  </w:num>
  <w:num w:numId="31">
    <w:abstractNumId w:val="35"/>
  </w:num>
  <w:num w:numId="32">
    <w:abstractNumId w:val="29"/>
  </w:num>
  <w:num w:numId="33">
    <w:abstractNumId w:val="23"/>
  </w:num>
  <w:num w:numId="34">
    <w:abstractNumId w:val="3"/>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autoHyphenation/>
  <w:hyphenationZone w:val="40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D45"/>
    <w:rsid w:val="0000195D"/>
    <w:rsid w:val="00002135"/>
    <w:rsid w:val="00016B14"/>
    <w:rsid w:val="00031051"/>
    <w:rsid w:val="000355F6"/>
    <w:rsid w:val="00043C82"/>
    <w:rsid w:val="00046F0A"/>
    <w:rsid w:val="00050B75"/>
    <w:rsid w:val="00056261"/>
    <w:rsid w:val="00057FAE"/>
    <w:rsid w:val="000713E7"/>
    <w:rsid w:val="000771E4"/>
    <w:rsid w:val="00084B9C"/>
    <w:rsid w:val="0009634A"/>
    <w:rsid w:val="0009786D"/>
    <w:rsid w:val="000A1484"/>
    <w:rsid w:val="000B7DD7"/>
    <w:rsid w:val="000C0544"/>
    <w:rsid w:val="000C224D"/>
    <w:rsid w:val="000C6BCE"/>
    <w:rsid w:val="000D2E1D"/>
    <w:rsid w:val="000D4DE4"/>
    <w:rsid w:val="000D69C9"/>
    <w:rsid w:val="000E636E"/>
    <w:rsid w:val="00102D9A"/>
    <w:rsid w:val="001205B1"/>
    <w:rsid w:val="00120A66"/>
    <w:rsid w:val="001266CA"/>
    <w:rsid w:val="0013449C"/>
    <w:rsid w:val="00140673"/>
    <w:rsid w:val="00146877"/>
    <w:rsid w:val="00150977"/>
    <w:rsid w:val="001510CB"/>
    <w:rsid w:val="00160D85"/>
    <w:rsid w:val="001647C7"/>
    <w:rsid w:val="00164A30"/>
    <w:rsid w:val="00170472"/>
    <w:rsid w:val="00171940"/>
    <w:rsid w:val="00172159"/>
    <w:rsid w:val="0018270C"/>
    <w:rsid w:val="0018363C"/>
    <w:rsid w:val="0018480F"/>
    <w:rsid w:val="00184A1D"/>
    <w:rsid w:val="00192F1B"/>
    <w:rsid w:val="001936C8"/>
    <w:rsid w:val="00196936"/>
    <w:rsid w:val="00196BDE"/>
    <w:rsid w:val="001B2FF8"/>
    <w:rsid w:val="001B6485"/>
    <w:rsid w:val="001C09C3"/>
    <w:rsid w:val="001C2A2F"/>
    <w:rsid w:val="001D0692"/>
    <w:rsid w:val="001D2BAD"/>
    <w:rsid w:val="001D5367"/>
    <w:rsid w:val="001D590B"/>
    <w:rsid w:val="001E4A9D"/>
    <w:rsid w:val="001F4588"/>
    <w:rsid w:val="001F6CA3"/>
    <w:rsid w:val="001F7360"/>
    <w:rsid w:val="00207754"/>
    <w:rsid w:val="002116EF"/>
    <w:rsid w:val="00211750"/>
    <w:rsid w:val="00223D90"/>
    <w:rsid w:val="002249C6"/>
    <w:rsid w:val="00233066"/>
    <w:rsid w:val="00240A17"/>
    <w:rsid w:val="00266BB6"/>
    <w:rsid w:val="00282AE3"/>
    <w:rsid w:val="00283198"/>
    <w:rsid w:val="00286866"/>
    <w:rsid w:val="00293D92"/>
    <w:rsid w:val="00297DF2"/>
    <w:rsid w:val="002A1D5E"/>
    <w:rsid w:val="002A5AA9"/>
    <w:rsid w:val="002B497B"/>
    <w:rsid w:val="002B5D8B"/>
    <w:rsid w:val="002B60D7"/>
    <w:rsid w:val="002B7243"/>
    <w:rsid w:val="002C0555"/>
    <w:rsid w:val="002D6A57"/>
    <w:rsid w:val="002E12BA"/>
    <w:rsid w:val="002F0D5B"/>
    <w:rsid w:val="002F1D42"/>
    <w:rsid w:val="003020B2"/>
    <w:rsid w:val="0030776C"/>
    <w:rsid w:val="003161EF"/>
    <w:rsid w:val="003253F8"/>
    <w:rsid w:val="003319BD"/>
    <w:rsid w:val="00342C8E"/>
    <w:rsid w:val="00346102"/>
    <w:rsid w:val="0034677C"/>
    <w:rsid w:val="00353AB1"/>
    <w:rsid w:val="00363211"/>
    <w:rsid w:val="00365B34"/>
    <w:rsid w:val="0036602A"/>
    <w:rsid w:val="0037028F"/>
    <w:rsid w:val="00371A5F"/>
    <w:rsid w:val="00374A0A"/>
    <w:rsid w:val="00376585"/>
    <w:rsid w:val="0038202D"/>
    <w:rsid w:val="00394B0D"/>
    <w:rsid w:val="003A1190"/>
    <w:rsid w:val="003A2EAB"/>
    <w:rsid w:val="003A3FAD"/>
    <w:rsid w:val="003B4153"/>
    <w:rsid w:val="003C0E44"/>
    <w:rsid w:val="003C2702"/>
    <w:rsid w:val="003C3244"/>
    <w:rsid w:val="003C4075"/>
    <w:rsid w:val="003D247F"/>
    <w:rsid w:val="003D66E3"/>
    <w:rsid w:val="003D6C38"/>
    <w:rsid w:val="003E3258"/>
    <w:rsid w:val="003E7A65"/>
    <w:rsid w:val="003F4A11"/>
    <w:rsid w:val="003F4DD2"/>
    <w:rsid w:val="00412791"/>
    <w:rsid w:val="00415072"/>
    <w:rsid w:val="00420AA3"/>
    <w:rsid w:val="00421288"/>
    <w:rsid w:val="00431937"/>
    <w:rsid w:val="00434757"/>
    <w:rsid w:val="0043537B"/>
    <w:rsid w:val="00435475"/>
    <w:rsid w:val="004357A2"/>
    <w:rsid w:val="00440CD1"/>
    <w:rsid w:val="00440D28"/>
    <w:rsid w:val="0044592B"/>
    <w:rsid w:val="004660EA"/>
    <w:rsid w:val="00466AC6"/>
    <w:rsid w:val="0047379D"/>
    <w:rsid w:val="00474255"/>
    <w:rsid w:val="004745EA"/>
    <w:rsid w:val="00481CCE"/>
    <w:rsid w:val="004844B7"/>
    <w:rsid w:val="00485117"/>
    <w:rsid w:val="00487083"/>
    <w:rsid w:val="00497BD0"/>
    <w:rsid w:val="004B2C55"/>
    <w:rsid w:val="004B3D63"/>
    <w:rsid w:val="004B7F86"/>
    <w:rsid w:val="004C0685"/>
    <w:rsid w:val="004C323B"/>
    <w:rsid w:val="004D01F5"/>
    <w:rsid w:val="004D13EB"/>
    <w:rsid w:val="004E56BF"/>
    <w:rsid w:val="004E6740"/>
    <w:rsid w:val="00511DBB"/>
    <w:rsid w:val="0051371A"/>
    <w:rsid w:val="00516407"/>
    <w:rsid w:val="005204DE"/>
    <w:rsid w:val="005211E7"/>
    <w:rsid w:val="005221CA"/>
    <w:rsid w:val="00544786"/>
    <w:rsid w:val="00556ECB"/>
    <w:rsid w:val="0056144E"/>
    <w:rsid w:val="00563633"/>
    <w:rsid w:val="00573E87"/>
    <w:rsid w:val="005756AD"/>
    <w:rsid w:val="00586097"/>
    <w:rsid w:val="005863E6"/>
    <w:rsid w:val="00590730"/>
    <w:rsid w:val="005A7A6C"/>
    <w:rsid w:val="005B133E"/>
    <w:rsid w:val="005B6A93"/>
    <w:rsid w:val="005E567B"/>
    <w:rsid w:val="005E640F"/>
    <w:rsid w:val="005F04AF"/>
    <w:rsid w:val="005F09DD"/>
    <w:rsid w:val="005F0E13"/>
    <w:rsid w:val="005F4918"/>
    <w:rsid w:val="00604A38"/>
    <w:rsid w:val="0061710B"/>
    <w:rsid w:val="0063004F"/>
    <w:rsid w:val="00631F82"/>
    <w:rsid w:val="00633F47"/>
    <w:rsid w:val="00636A38"/>
    <w:rsid w:val="006428D9"/>
    <w:rsid w:val="00643E05"/>
    <w:rsid w:val="00651564"/>
    <w:rsid w:val="00654F7F"/>
    <w:rsid w:val="00655011"/>
    <w:rsid w:val="00657CE6"/>
    <w:rsid w:val="00662A09"/>
    <w:rsid w:val="00664ACB"/>
    <w:rsid w:val="0066540D"/>
    <w:rsid w:val="00665A7F"/>
    <w:rsid w:val="006739CB"/>
    <w:rsid w:val="006741C4"/>
    <w:rsid w:val="0068268A"/>
    <w:rsid w:val="0068547D"/>
    <w:rsid w:val="00686111"/>
    <w:rsid w:val="0069356A"/>
    <w:rsid w:val="006A044B"/>
    <w:rsid w:val="006A1FA3"/>
    <w:rsid w:val="006A241D"/>
    <w:rsid w:val="006A3BA0"/>
    <w:rsid w:val="006A5B60"/>
    <w:rsid w:val="006B72C8"/>
    <w:rsid w:val="006C0666"/>
    <w:rsid w:val="006C08A3"/>
    <w:rsid w:val="006C5E7C"/>
    <w:rsid w:val="006C5FB5"/>
    <w:rsid w:val="006D451E"/>
    <w:rsid w:val="006D4A79"/>
    <w:rsid w:val="006D66CD"/>
    <w:rsid w:val="006D6961"/>
    <w:rsid w:val="006E4DFE"/>
    <w:rsid w:val="006F22BE"/>
    <w:rsid w:val="006F3FE9"/>
    <w:rsid w:val="006F6529"/>
    <w:rsid w:val="006F682B"/>
    <w:rsid w:val="00701316"/>
    <w:rsid w:val="0070436D"/>
    <w:rsid w:val="00704B9A"/>
    <w:rsid w:val="00714441"/>
    <w:rsid w:val="00734A0B"/>
    <w:rsid w:val="0074060E"/>
    <w:rsid w:val="0074392C"/>
    <w:rsid w:val="0075168E"/>
    <w:rsid w:val="00751DAC"/>
    <w:rsid w:val="00755DCD"/>
    <w:rsid w:val="00756D19"/>
    <w:rsid w:val="00762267"/>
    <w:rsid w:val="0076466A"/>
    <w:rsid w:val="00775A31"/>
    <w:rsid w:val="00783ACB"/>
    <w:rsid w:val="0078555C"/>
    <w:rsid w:val="0078711D"/>
    <w:rsid w:val="00787FC0"/>
    <w:rsid w:val="007933FE"/>
    <w:rsid w:val="00793DF2"/>
    <w:rsid w:val="00794A07"/>
    <w:rsid w:val="007A353C"/>
    <w:rsid w:val="007B0ED4"/>
    <w:rsid w:val="007B40B5"/>
    <w:rsid w:val="007B5B0F"/>
    <w:rsid w:val="007C08CF"/>
    <w:rsid w:val="007C13B5"/>
    <w:rsid w:val="007C1DC8"/>
    <w:rsid w:val="007C3600"/>
    <w:rsid w:val="007D2FD9"/>
    <w:rsid w:val="007D64AD"/>
    <w:rsid w:val="007D79E8"/>
    <w:rsid w:val="007E5973"/>
    <w:rsid w:val="007F129F"/>
    <w:rsid w:val="007F68B4"/>
    <w:rsid w:val="007F6924"/>
    <w:rsid w:val="007F6B92"/>
    <w:rsid w:val="00801BC2"/>
    <w:rsid w:val="00813C22"/>
    <w:rsid w:val="008254AC"/>
    <w:rsid w:val="0082707F"/>
    <w:rsid w:val="00833C1A"/>
    <w:rsid w:val="00834A09"/>
    <w:rsid w:val="00834A9E"/>
    <w:rsid w:val="00834FC0"/>
    <w:rsid w:val="00835BA5"/>
    <w:rsid w:val="008427B1"/>
    <w:rsid w:val="008536AF"/>
    <w:rsid w:val="00856672"/>
    <w:rsid w:val="00856BDF"/>
    <w:rsid w:val="008602BD"/>
    <w:rsid w:val="00862241"/>
    <w:rsid w:val="00870B9E"/>
    <w:rsid w:val="00871B36"/>
    <w:rsid w:val="00873165"/>
    <w:rsid w:val="008742FB"/>
    <w:rsid w:val="0087467E"/>
    <w:rsid w:val="00877740"/>
    <w:rsid w:val="0088751A"/>
    <w:rsid w:val="00894A61"/>
    <w:rsid w:val="00896FE4"/>
    <w:rsid w:val="008A320B"/>
    <w:rsid w:val="008A5407"/>
    <w:rsid w:val="008A609C"/>
    <w:rsid w:val="008B197E"/>
    <w:rsid w:val="008B6447"/>
    <w:rsid w:val="008C48B5"/>
    <w:rsid w:val="008C673D"/>
    <w:rsid w:val="008C7694"/>
    <w:rsid w:val="008D4FAB"/>
    <w:rsid w:val="008E1261"/>
    <w:rsid w:val="008E1DBC"/>
    <w:rsid w:val="008E5C6F"/>
    <w:rsid w:val="008F20FE"/>
    <w:rsid w:val="009065AE"/>
    <w:rsid w:val="00906FA2"/>
    <w:rsid w:val="00907520"/>
    <w:rsid w:val="009116F3"/>
    <w:rsid w:val="00911B6B"/>
    <w:rsid w:val="00922694"/>
    <w:rsid w:val="00922DBA"/>
    <w:rsid w:val="00931717"/>
    <w:rsid w:val="00942057"/>
    <w:rsid w:val="009535BB"/>
    <w:rsid w:val="0095440F"/>
    <w:rsid w:val="0096210C"/>
    <w:rsid w:val="00965921"/>
    <w:rsid w:val="0096751C"/>
    <w:rsid w:val="00972960"/>
    <w:rsid w:val="009740E8"/>
    <w:rsid w:val="00974510"/>
    <w:rsid w:val="0097763B"/>
    <w:rsid w:val="0099008B"/>
    <w:rsid w:val="009A1A59"/>
    <w:rsid w:val="009B2CD3"/>
    <w:rsid w:val="009B30D1"/>
    <w:rsid w:val="009B65F7"/>
    <w:rsid w:val="009B701B"/>
    <w:rsid w:val="009B77DD"/>
    <w:rsid w:val="009C496D"/>
    <w:rsid w:val="009C584D"/>
    <w:rsid w:val="009D5ADA"/>
    <w:rsid w:val="009E33D7"/>
    <w:rsid w:val="009E3864"/>
    <w:rsid w:val="009E3CF6"/>
    <w:rsid w:val="009E6F89"/>
    <w:rsid w:val="009F24D4"/>
    <w:rsid w:val="009F334B"/>
    <w:rsid w:val="009F3ACB"/>
    <w:rsid w:val="009F6332"/>
    <w:rsid w:val="009F7688"/>
    <w:rsid w:val="00A105B5"/>
    <w:rsid w:val="00A1742C"/>
    <w:rsid w:val="00A2058D"/>
    <w:rsid w:val="00A27C73"/>
    <w:rsid w:val="00A42F5C"/>
    <w:rsid w:val="00A43199"/>
    <w:rsid w:val="00A517D2"/>
    <w:rsid w:val="00A6310B"/>
    <w:rsid w:val="00A66E61"/>
    <w:rsid w:val="00A70BA1"/>
    <w:rsid w:val="00A714A6"/>
    <w:rsid w:val="00A82135"/>
    <w:rsid w:val="00A82A50"/>
    <w:rsid w:val="00A93EE7"/>
    <w:rsid w:val="00AA16B4"/>
    <w:rsid w:val="00AA5156"/>
    <w:rsid w:val="00AA5555"/>
    <w:rsid w:val="00AB078F"/>
    <w:rsid w:val="00AC13AB"/>
    <w:rsid w:val="00AC2B15"/>
    <w:rsid w:val="00AC48D5"/>
    <w:rsid w:val="00AD4553"/>
    <w:rsid w:val="00AD4B00"/>
    <w:rsid w:val="00AE09DD"/>
    <w:rsid w:val="00AE2664"/>
    <w:rsid w:val="00AE7D0A"/>
    <w:rsid w:val="00AF388E"/>
    <w:rsid w:val="00AF3CE6"/>
    <w:rsid w:val="00AF600F"/>
    <w:rsid w:val="00B01F71"/>
    <w:rsid w:val="00B03291"/>
    <w:rsid w:val="00B0629D"/>
    <w:rsid w:val="00B076FD"/>
    <w:rsid w:val="00B148F4"/>
    <w:rsid w:val="00B1550A"/>
    <w:rsid w:val="00B16F05"/>
    <w:rsid w:val="00B30C14"/>
    <w:rsid w:val="00B32277"/>
    <w:rsid w:val="00B35607"/>
    <w:rsid w:val="00B35B73"/>
    <w:rsid w:val="00B40D34"/>
    <w:rsid w:val="00B42B30"/>
    <w:rsid w:val="00B579AD"/>
    <w:rsid w:val="00B735FC"/>
    <w:rsid w:val="00B76CFA"/>
    <w:rsid w:val="00B832FE"/>
    <w:rsid w:val="00B83A98"/>
    <w:rsid w:val="00B845F2"/>
    <w:rsid w:val="00B97832"/>
    <w:rsid w:val="00BA1141"/>
    <w:rsid w:val="00BA1812"/>
    <w:rsid w:val="00BA3502"/>
    <w:rsid w:val="00BA72F9"/>
    <w:rsid w:val="00BB0CD5"/>
    <w:rsid w:val="00BB25C3"/>
    <w:rsid w:val="00BB44CD"/>
    <w:rsid w:val="00BB5F3A"/>
    <w:rsid w:val="00BB6B38"/>
    <w:rsid w:val="00BB7CA8"/>
    <w:rsid w:val="00BD4BE9"/>
    <w:rsid w:val="00BD5A73"/>
    <w:rsid w:val="00BD641B"/>
    <w:rsid w:val="00BD76CB"/>
    <w:rsid w:val="00BE4CAF"/>
    <w:rsid w:val="00BF1FBF"/>
    <w:rsid w:val="00BF3253"/>
    <w:rsid w:val="00BF35C5"/>
    <w:rsid w:val="00BF3697"/>
    <w:rsid w:val="00C022B7"/>
    <w:rsid w:val="00C06CA0"/>
    <w:rsid w:val="00C156F4"/>
    <w:rsid w:val="00C2191A"/>
    <w:rsid w:val="00C301F7"/>
    <w:rsid w:val="00C34FE4"/>
    <w:rsid w:val="00C362C2"/>
    <w:rsid w:val="00C3764D"/>
    <w:rsid w:val="00C378C8"/>
    <w:rsid w:val="00C4289B"/>
    <w:rsid w:val="00C433A5"/>
    <w:rsid w:val="00C43E6E"/>
    <w:rsid w:val="00C44E89"/>
    <w:rsid w:val="00C455B9"/>
    <w:rsid w:val="00C50A08"/>
    <w:rsid w:val="00C524C1"/>
    <w:rsid w:val="00C53150"/>
    <w:rsid w:val="00C57E2B"/>
    <w:rsid w:val="00C636D9"/>
    <w:rsid w:val="00C66A23"/>
    <w:rsid w:val="00C67902"/>
    <w:rsid w:val="00C75F28"/>
    <w:rsid w:val="00C914C1"/>
    <w:rsid w:val="00CA39E4"/>
    <w:rsid w:val="00CA3D80"/>
    <w:rsid w:val="00CA3F10"/>
    <w:rsid w:val="00CA567C"/>
    <w:rsid w:val="00CB4646"/>
    <w:rsid w:val="00CC0229"/>
    <w:rsid w:val="00CC1BD4"/>
    <w:rsid w:val="00CC2E7A"/>
    <w:rsid w:val="00CD02F6"/>
    <w:rsid w:val="00CD148D"/>
    <w:rsid w:val="00CD7EC6"/>
    <w:rsid w:val="00CE3C47"/>
    <w:rsid w:val="00CE3D90"/>
    <w:rsid w:val="00CE6E89"/>
    <w:rsid w:val="00CF0C12"/>
    <w:rsid w:val="00D06851"/>
    <w:rsid w:val="00D108E9"/>
    <w:rsid w:val="00D20F2C"/>
    <w:rsid w:val="00D3292B"/>
    <w:rsid w:val="00D34F97"/>
    <w:rsid w:val="00D36C3B"/>
    <w:rsid w:val="00D37B80"/>
    <w:rsid w:val="00D4307A"/>
    <w:rsid w:val="00D439D4"/>
    <w:rsid w:val="00D476F1"/>
    <w:rsid w:val="00D47A97"/>
    <w:rsid w:val="00D515C5"/>
    <w:rsid w:val="00D5656B"/>
    <w:rsid w:val="00D57171"/>
    <w:rsid w:val="00D57D18"/>
    <w:rsid w:val="00D623EB"/>
    <w:rsid w:val="00D628D3"/>
    <w:rsid w:val="00D67C5C"/>
    <w:rsid w:val="00D7329F"/>
    <w:rsid w:val="00D73853"/>
    <w:rsid w:val="00D86B6F"/>
    <w:rsid w:val="00D9599A"/>
    <w:rsid w:val="00DA70EA"/>
    <w:rsid w:val="00DB27F2"/>
    <w:rsid w:val="00DB563B"/>
    <w:rsid w:val="00DC50EF"/>
    <w:rsid w:val="00DE0D3E"/>
    <w:rsid w:val="00DF0EE7"/>
    <w:rsid w:val="00E0061C"/>
    <w:rsid w:val="00E00EBE"/>
    <w:rsid w:val="00E01014"/>
    <w:rsid w:val="00E14953"/>
    <w:rsid w:val="00E1685C"/>
    <w:rsid w:val="00E26518"/>
    <w:rsid w:val="00E3178B"/>
    <w:rsid w:val="00E31E43"/>
    <w:rsid w:val="00E3304C"/>
    <w:rsid w:val="00E36488"/>
    <w:rsid w:val="00E4040C"/>
    <w:rsid w:val="00E465BB"/>
    <w:rsid w:val="00E540D4"/>
    <w:rsid w:val="00E5454F"/>
    <w:rsid w:val="00E56488"/>
    <w:rsid w:val="00E56781"/>
    <w:rsid w:val="00E57502"/>
    <w:rsid w:val="00E57962"/>
    <w:rsid w:val="00E60E03"/>
    <w:rsid w:val="00E65476"/>
    <w:rsid w:val="00E669E2"/>
    <w:rsid w:val="00E822FC"/>
    <w:rsid w:val="00E83467"/>
    <w:rsid w:val="00E83DF5"/>
    <w:rsid w:val="00E848FA"/>
    <w:rsid w:val="00E90B8A"/>
    <w:rsid w:val="00E94524"/>
    <w:rsid w:val="00E9529A"/>
    <w:rsid w:val="00E95C5D"/>
    <w:rsid w:val="00EA2C11"/>
    <w:rsid w:val="00EA598E"/>
    <w:rsid w:val="00EA5B7D"/>
    <w:rsid w:val="00EB35EB"/>
    <w:rsid w:val="00EC1F6A"/>
    <w:rsid w:val="00EC7C45"/>
    <w:rsid w:val="00ED09E1"/>
    <w:rsid w:val="00ED3D93"/>
    <w:rsid w:val="00ED52F1"/>
    <w:rsid w:val="00EE4A16"/>
    <w:rsid w:val="00EE5567"/>
    <w:rsid w:val="00EE7729"/>
    <w:rsid w:val="00EF1732"/>
    <w:rsid w:val="00EF709C"/>
    <w:rsid w:val="00F07901"/>
    <w:rsid w:val="00F20EAE"/>
    <w:rsid w:val="00F2730B"/>
    <w:rsid w:val="00F30841"/>
    <w:rsid w:val="00F336FE"/>
    <w:rsid w:val="00F34E87"/>
    <w:rsid w:val="00F36982"/>
    <w:rsid w:val="00F37FFA"/>
    <w:rsid w:val="00F5046D"/>
    <w:rsid w:val="00F51804"/>
    <w:rsid w:val="00F570DB"/>
    <w:rsid w:val="00F715E9"/>
    <w:rsid w:val="00F71FE0"/>
    <w:rsid w:val="00F727EA"/>
    <w:rsid w:val="00F738EF"/>
    <w:rsid w:val="00F771A9"/>
    <w:rsid w:val="00F808B0"/>
    <w:rsid w:val="00F809F7"/>
    <w:rsid w:val="00F82DEC"/>
    <w:rsid w:val="00F84DAB"/>
    <w:rsid w:val="00F85125"/>
    <w:rsid w:val="00F86AB4"/>
    <w:rsid w:val="00F87531"/>
    <w:rsid w:val="00F96495"/>
    <w:rsid w:val="00FA77FD"/>
    <w:rsid w:val="00FB0AFD"/>
    <w:rsid w:val="00FB6081"/>
    <w:rsid w:val="00FB6CC3"/>
    <w:rsid w:val="00FC2F59"/>
    <w:rsid w:val="00FD724E"/>
    <w:rsid w:val="00FE132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EE7729"/>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EE7729"/>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Maggiore\Dropbox\Papers\Casanova%20language\7.%20Making%20Games%20with%20Casanova%20(with%20rendering)\splnproc1110.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19</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4</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8</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6</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11</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20</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7</b:RefOrder>
  </b:Source>
  <b:Source>
    <b:Tag>Inh</b:Tag>
    <b:SourceType>ConferenceProceedings</b:SourceType>
    <b:Guid>{EE17C94A-5DF5-2846-9E6E-35B5CD63BFB3}</b:Guid>
    <b:Title>Inheritance vs aggregation in game objects</b:Title>
    <b:Author>
      <b:Author>
        <b:NameList>
          <b:Person>
            <b:Last>Wilson</b:Last>
            <b:First>Kyle</b:First>
          </b:Person>
        </b:NameList>
      </b:Author>
    </b:Author>
    <b:ConferenceName>http://gamearchitect.net/Articles/GameObjects1.html.</b:ConferenceName>
    <b:Year>2002</b:Year>
    <b:RefOrder>5</b:RefOrder>
  </b:Source>
  <b:Source>
    <b:Tag>Don</b:Tag>
    <b:SourceType>ConferenceProceedings</b:SourceType>
    <b:Guid>{17C6CB18-E87F-3249-A3D7-806B0280AEC3}</b:Guid>
    <b:Author>
      <b:Author>
        <b:NameList>
          <b:Person>
            <b:Last>Knuth</b:Last>
            <b:First>Donald</b:First>
            <b:Middle>E.</b:Middle>
          </b:Person>
        </b:NameList>
      </b:Author>
    </b:Author>
    <b:Title>The art of computer programming</b:Title>
    <b:Publisher>Addison Wesley Longman Publishing Co., Inc.</b:Publisher>
    <b:City>Redwood City, CA, USA</b:City>
    <b:Volume>1</b:Volume>
    <b:Year>1997</b:Year>
    <b:RefOrder>12</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10</b:RefOrder>
  </b:Source>
  <b:Source>
    <b:Tag>Giu1</b:Tag>
    <b:SourceType>ConferenceProceedings</b:SourceType>
    <b:Guid>{83775874-665A-2341-96D0-51DB2468C664}</b:Guid>
    <b:Author>
      <b:Author>
        <b:NameList>
          <b:Person>
            <b:Last>Maggiore</b:Last>
            <b:First>Giuseppe</b:First>
          </b:Person>
        </b:NameList>
      </b:Author>
    </b:Author>
    <b:Title>Galaxy Wars Project Page</b:Title>
    <b:ConferenceName>http://vsteam2010.codeplex.com</b:ConferenceName>
    <b:Year>2010</b:Year>
    <b:RefOrder>16</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The</b:Tag>
    <b:SourceType>ConferenceProceedings</b:SourceType>
    <b:Guid>{F1FB7842-8664-A647-8CA8-3BA208E0C33F}</b:Guid>
    <b:Title>The xna framework</b:Title>
    <b:Author>
      <b:Author>
        <b:NameList>
          <b:Person>
            <b:Last>Corp.</b:Last>
            <b:First>Microsoft</b:First>
          </b:Person>
        </b:NameList>
      </b:Author>
    </b:Author>
    <b:Publisher>http://msdn.microsoft.com/xna</b:Publisher>
    <b:City>2004</b:City>
    <b:RefOrder>17</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14</b:RefOrder>
  </b:Source>
  <b:Source>
    <b:Tag>Mar09</b:Tag>
    <b:SourceType>InternetSite</b:SourceType>
    <b:Guid>{8D5C5A80-99EE-42EA-86D3-EB2DD297CA0D}</b:Guid>
    <b:Title>The Engine Survey</b:Title>
    <b:Year>2009</b:Year>
    <b:Author>
      <b:Author>
        <b:NameList>
          <b:Person>
            <b:Last>DeLoura</b:Last>
            <b:First>Mark</b:First>
          </b:Person>
        </b:NameList>
      </b:Author>
    </b:Author>
    <b:InternetSiteTitle>Gamasutra</b:InternetSiteTitle>
    <b:URL>http://www.gamasutra.com/blogs/MarkDeLoura/20090316/903/The_Engine_Survey_Technology_Results.php</b:URL>
    <b:RefOrder>13</b:RefOrder>
  </b:Source>
  <b:Source>
    <b:Tag>Pha05</b:Tag>
    <b:SourceType>Book</b:SourceType>
    <b:Guid>{EAFE546D-F517-480A-842F-B8B400B809D2}</b:Guid>
    <b:Title>GPU Gems 2 - Chapter 2: Inside Geometry Instancing</b:Title>
    <b:Year>2005</b:Year>
    <b:Publisher>Addison-Wesley Professional</b:Publisher>
    <b:Author>
      <b:Author>
        <b:NameList>
          <b:Person>
            <b:Last>Pharr</b:Last>
            <b:First>Matth</b:First>
          </b:Person>
          <b:Person>
            <b:Last>Fernando</b:Last>
            <b:First>Randima</b:First>
          </b:Person>
        </b:NameList>
      </b:Author>
    </b:Author>
    <b:RefOrder>18</b:RefOrder>
  </b:Source>
  <b:Source>
    <b:Tag>Giu2</b:Tag>
    <b:SourceType>ConferenceProceedings</b:SourceType>
    <b:Guid>{E937BE04-B186-4F84-A7CE-7AF14FBDB83F}</b:Guid>
    <b:Author>
      <b:Author>
        <b:NameList>
          <b:Person>
            <b:Last>Costantini</b:Last>
            <b:First>Giulia</b:First>
          </b:Person>
          <b:Person>
            <b:Last>Maggiore</b:Last>
            <b:First>Giuseppe</b:First>
          </b:Person>
        </b:NameList>
      </b:Author>
    </b:Author>
    <b:Title>Friendly F# (fun with game programming)</b:Title>
    <b:Publisher>Smashwords</b:Publisher>
    <b:City>Venice, Italy</b:City>
    <b:Year>2011</b:Year>
    <b:RefOrder>15</b:RefOrder>
  </b:Source>
  <b:Source>
    <b:Tag>Giu3</b:Tag>
    <b:SourceType>ConferenceProceedings</b:SourceType>
    <b:Guid>{9CBE637D-0CBC-4E66-92BB-B8877273F7B1}</b:Guid>
    <b:Author>
      <b:Author>
        <b:NameList>
          <b:Person>
            <b:Last>Maggiore</b:Last>
            <b:First>Giuseppe</b:First>
          </b:Person>
          <b:Person>
            <b:Last>Spanò</b:Last>
            <b:First>Alvise</b:First>
          </b:Person>
          <b:Person>
            <b:Last>Orsini</b:Last>
            <b:First>Renzo</b:First>
          </b:Person>
          <b:Person>
            <b:Last>Costantini</b:Last>
            <b:First>Giulia</b:First>
          </b:Person>
          <b:Person>
            <b:Last>Bugliesi</b:Last>
            <b:First>Michele</b:First>
          </b:Person>
          <b:Person>
            <b:Last>Abbadi</b:Last>
            <b:First>Mohamed</b:First>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9</b:RefOrder>
  </b:Source>
</b:Sources>
</file>

<file path=customXml/itemProps1.xml><?xml version="1.0" encoding="utf-8"?>
<ds:datastoreItem xmlns:ds="http://schemas.openxmlformats.org/officeDocument/2006/customXml" ds:itemID="{575004FB-415F-4212-A9D0-F865EA4A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969</TotalTime>
  <Pages>14</Pages>
  <Words>6341</Words>
  <Characters>36147</Characters>
  <Application>Microsoft Office Word</Application>
  <DocSecurity>0</DocSecurity>
  <Lines>301</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42404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313</cp:revision>
  <cp:lastPrinted>2012-03-05T10:52:00Z</cp:lastPrinted>
  <dcterms:created xsi:type="dcterms:W3CDTF">2011-12-05T08:34:00Z</dcterms:created>
  <dcterms:modified xsi:type="dcterms:W3CDTF">2012-03-13T08:25:00Z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